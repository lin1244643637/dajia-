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b/>
          <w:sz w:val="32"/>
          <w:szCs w:val="32"/>
          <w:lang w:val="en-US" w:eastAsia="zh-CN"/>
        </w:rPr>
      </w:pPr>
      <w:r>
        <w:rPr>
          <w:rFonts w:hint="eastAsia" w:ascii="黑体" w:eastAsia="黑体"/>
          <w:b/>
          <w:sz w:val="32"/>
          <w:szCs w:val="32"/>
          <w:lang w:val="en-US" w:eastAsia="zh-CN"/>
        </w:rPr>
        <w:t xml:space="preserve"> </w:t>
      </w:r>
    </w:p>
    <w:p>
      <w:pPr>
        <w:rPr>
          <w:rFonts w:ascii="黑体" w:eastAsia="黑体"/>
          <w:b/>
          <w:sz w:val="32"/>
          <w:szCs w:val="32"/>
        </w:rPr>
      </w:pPr>
    </w:p>
    <w:p>
      <w:pPr>
        <w:spacing w:line="1300" w:lineRule="exact"/>
        <w:jc w:val="center"/>
        <w:rPr>
          <w:rFonts w:ascii="黑体" w:eastAsia="黑体"/>
          <w:sz w:val="48"/>
          <w:szCs w:val="48"/>
        </w:rPr>
      </w:pPr>
      <w:r>
        <w:rPr>
          <w:rFonts w:ascii="黑体" w:eastAsia="黑体"/>
          <w:sz w:val="48"/>
          <w:szCs w:val="48"/>
        </w:rPr>
        <w:pict>
          <v:shape id="_x0000_i1025" o:spt="75" type="#_x0000_t75" style="height:51.75pt;width:264.75pt;" filled="f" o:preferrelative="t" stroked="f" coordsize="21600,21600">
            <v:path/>
            <v:fill on="f" focussize="0,0"/>
            <v:stroke on="f" joinstyle="miter"/>
            <v:imagedata r:id="rId10" cropleft="24898f" croptop="15599f" cropright="14374f" cropbottom="25384f" gain="112993f" o:title=""/>
            <o:lock v:ext="edit" aspectratio="t"/>
            <w10:wrap type="none"/>
            <w10:anchorlock/>
          </v:shape>
        </w:pict>
      </w:r>
    </w:p>
    <w:p>
      <w:pPr>
        <w:spacing w:line="1300" w:lineRule="exact"/>
        <w:jc w:val="center"/>
        <w:rPr>
          <w:rFonts w:ascii="方正小标宋简体" w:hAnsi="宋体" w:eastAsia="方正小标宋简体"/>
          <w:spacing w:val="-20"/>
          <w:sz w:val="52"/>
          <w:szCs w:val="52"/>
        </w:rPr>
      </w:pPr>
      <w:r>
        <w:rPr>
          <w:rFonts w:hint="eastAsia" w:ascii="方正小标宋简体" w:hAnsi="宋体" w:eastAsia="方正小标宋简体"/>
          <w:spacing w:val="-20"/>
          <w:sz w:val="52"/>
          <w:szCs w:val="52"/>
        </w:rPr>
        <w:t>毕</w:t>
      </w:r>
      <w:r>
        <w:rPr>
          <w:rFonts w:ascii="方正小标宋简体" w:hAnsi="宋体" w:eastAsia="方正小标宋简体"/>
          <w:spacing w:val="-20"/>
          <w:sz w:val="52"/>
          <w:szCs w:val="52"/>
        </w:rPr>
        <w:t xml:space="preserve"> </w:t>
      </w:r>
      <w:r>
        <w:rPr>
          <w:rFonts w:hint="eastAsia" w:ascii="方正小标宋简体" w:hAnsi="宋体" w:eastAsia="方正小标宋简体"/>
          <w:spacing w:val="-20"/>
          <w:sz w:val="52"/>
          <w:szCs w:val="52"/>
        </w:rPr>
        <w:t>业</w:t>
      </w:r>
      <w:r>
        <w:rPr>
          <w:rFonts w:ascii="方正小标宋简体" w:hAnsi="宋体" w:eastAsia="方正小标宋简体"/>
          <w:spacing w:val="-20"/>
          <w:sz w:val="52"/>
          <w:szCs w:val="52"/>
        </w:rPr>
        <w:t xml:space="preserve"> </w:t>
      </w:r>
      <w:r>
        <w:rPr>
          <w:rFonts w:hint="eastAsia" w:ascii="方正小标宋简体" w:hAnsi="宋体" w:eastAsia="方正小标宋简体"/>
          <w:spacing w:val="-20"/>
          <w:sz w:val="52"/>
          <w:szCs w:val="52"/>
        </w:rPr>
        <w:t>论</w:t>
      </w:r>
      <w:r>
        <w:rPr>
          <w:rFonts w:ascii="方正小标宋简体" w:hAnsi="宋体" w:eastAsia="方正小标宋简体"/>
          <w:spacing w:val="-20"/>
          <w:sz w:val="52"/>
          <w:szCs w:val="52"/>
        </w:rPr>
        <w:t xml:space="preserve"> </w:t>
      </w:r>
      <w:r>
        <w:rPr>
          <w:rFonts w:hint="eastAsia" w:ascii="方正小标宋简体" w:hAnsi="宋体" w:eastAsia="方正小标宋简体"/>
          <w:spacing w:val="-20"/>
          <w:sz w:val="52"/>
          <w:szCs w:val="52"/>
        </w:rPr>
        <w:t>文</w:t>
      </w:r>
      <w:r>
        <w:rPr>
          <w:rFonts w:ascii="方正小标宋简体" w:hAnsi="宋体" w:eastAsia="方正小标宋简体"/>
          <w:spacing w:val="-20"/>
          <w:sz w:val="52"/>
          <w:szCs w:val="52"/>
        </w:rPr>
        <w:t xml:space="preserve"> </w:t>
      </w:r>
      <w:r>
        <w:rPr>
          <w:rFonts w:hint="eastAsia" w:ascii="方正小标宋简体" w:hAnsi="宋体"/>
          <w:spacing w:val="-20"/>
          <w:sz w:val="52"/>
          <w:szCs w:val="52"/>
        </w:rPr>
        <w:t>﹙</w:t>
      </w:r>
      <w:r>
        <w:rPr>
          <w:rFonts w:hint="eastAsia" w:ascii="方正小标宋简体" w:hAnsi="宋体" w:eastAsia="方正小标宋简体"/>
          <w:spacing w:val="-20"/>
          <w:sz w:val="52"/>
          <w:szCs w:val="52"/>
        </w:rPr>
        <w:t>设</w:t>
      </w:r>
      <w:r>
        <w:rPr>
          <w:rFonts w:ascii="方正小标宋简体" w:hAnsi="宋体" w:eastAsia="方正小标宋简体"/>
          <w:spacing w:val="-20"/>
          <w:sz w:val="52"/>
          <w:szCs w:val="52"/>
        </w:rPr>
        <w:t xml:space="preserve"> </w:t>
      </w:r>
      <w:r>
        <w:rPr>
          <w:rFonts w:hint="eastAsia" w:ascii="方正小标宋简体" w:hAnsi="宋体" w:eastAsia="方正小标宋简体"/>
          <w:spacing w:val="-20"/>
          <w:sz w:val="52"/>
          <w:szCs w:val="52"/>
        </w:rPr>
        <w:t>计</w:t>
      </w:r>
      <w:r>
        <w:rPr>
          <w:rFonts w:hint="eastAsia" w:ascii="方正小标宋简体" w:hAnsi="宋体"/>
          <w:spacing w:val="-20"/>
          <w:sz w:val="52"/>
          <w:szCs w:val="52"/>
        </w:rPr>
        <w:t>﹚</w:t>
      </w:r>
      <w:r>
        <w:rPr>
          <w:rFonts w:ascii="方正小标宋简体" w:hAnsi="宋体" w:eastAsia="方正小标宋简体"/>
          <w:spacing w:val="-20"/>
          <w:sz w:val="52"/>
          <w:szCs w:val="52"/>
        </w:rPr>
        <w:t xml:space="preserve"> </w:t>
      </w:r>
      <w:r>
        <w:rPr>
          <w:rFonts w:hint="eastAsia" w:ascii="方正小标宋简体" w:hAnsi="宋体" w:eastAsia="方正小标宋简体"/>
          <w:spacing w:val="-20"/>
          <w:sz w:val="52"/>
          <w:szCs w:val="52"/>
        </w:rPr>
        <w:t>开</w:t>
      </w:r>
      <w:r>
        <w:rPr>
          <w:rFonts w:ascii="方正小标宋简体" w:hAnsi="宋体" w:eastAsia="方正小标宋简体"/>
          <w:spacing w:val="-20"/>
          <w:sz w:val="52"/>
          <w:szCs w:val="52"/>
        </w:rPr>
        <w:t xml:space="preserve"> </w:t>
      </w:r>
      <w:r>
        <w:rPr>
          <w:rFonts w:hint="eastAsia" w:ascii="方正小标宋简体" w:hAnsi="宋体" w:eastAsia="方正小标宋简体"/>
          <w:spacing w:val="-20"/>
          <w:sz w:val="52"/>
          <w:szCs w:val="52"/>
        </w:rPr>
        <w:t>题</w:t>
      </w:r>
      <w:r>
        <w:rPr>
          <w:rFonts w:ascii="方正小标宋简体" w:hAnsi="宋体" w:eastAsia="方正小标宋简体"/>
          <w:spacing w:val="-20"/>
          <w:sz w:val="52"/>
          <w:szCs w:val="52"/>
        </w:rPr>
        <w:t xml:space="preserve"> </w:t>
      </w:r>
      <w:r>
        <w:rPr>
          <w:rFonts w:hint="eastAsia" w:ascii="方正小标宋简体" w:hAnsi="宋体" w:eastAsia="方正小标宋简体"/>
          <w:spacing w:val="-20"/>
          <w:sz w:val="52"/>
          <w:szCs w:val="52"/>
        </w:rPr>
        <w:t>报</w:t>
      </w:r>
      <w:r>
        <w:rPr>
          <w:rFonts w:ascii="方正小标宋简体" w:hAnsi="宋体" w:eastAsia="方正小标宋简体"/>
          <w:spacing w:val="-20"/>
          <w:sz w:val="52"/>
          <w:szCs w:val="52"/>
        </w:rPr>
        <w:t xml:space="preserve"> </w:t>
      </w:r>
      <w:r>
        <w:rPr>
          <w:rFonts w:hint="eastAsia" w:ascii="方正小标宋简体" w:hAnsi="宋体" w:eastAsia="方正小标宋简体"/>
          <w:spacing w:val="-20"/>
          <w:sz w:val="52"/>
          <w:szCs w:val="52"/>
        </w:rPr>
        <w:t>告</w:t>
      </w:r>
    </w:p>
    <w:p>
      <w:pPr>
        <w:rPr>
          <w:rFonts w:ascii="宋体"/>
          <w:b/>
          <w:sz w:val="32"/>
          <w:szCs w:val="32"/>
        </w:rPr>
      </w:pPr>
    </w:p>
    <w:p>
      <w:pPr>
        <w:rPr>
          <w:rFonts w:ascii="宋体"/>
          <w:b/>
          <w:sz w:val="32"/>
          <w:szCs w:val="32"/>
        </w:rPr>
      </w:pPr>
    </w:p>
    <w:p>
      <w:pPr>
        <w:rPr>
          <w:rFonts w:ascii="宋体"/>
          <w:b/>
          <w:sz w:val="32"/>
          <w:szCs w:val="32"/>
        </w:rPr>
      </w:pPr>
    </w:p>
    <w:p>
      <w:pPr>
        <w:rPr>
          <w:rFonts w:ascii="宋体"/>
          <w:b/>
          <w:sz w:val="32"/>
          <w:szCs w:val="32"/>
        </w:rPr>
      </w:pPr>
    </w:p>
    <w:p>
      <w:pPr>
        <w:ind w:right="250" w:rightChars="119" w:firstLine="1280" w:firstLineChars="400"/>
        <w:textAlignment w:val="baseline"/>
        <w:rPr>
          <w:rFonts w:ascii="宋体"/>
          <w:sz w:val="32"/>
          <w:szCs w:val="32"/>
          <w:u w:val="single"/>
        </w:rPr>
      </w:pPr>
      <w:r>
        <w:rPr>
          <w:rFonts w:hint="eastAsia" w:ascii="黑体" w:hAnsi="宋体" w:eastAsia="黑体"/>
          <w:sz w:val="32"/>
          <w:szCs w:val="32"/>
        </w:rPr>
        <w:t>题</w:t>
      </w:r>
      <w:r>
        <w:rPr>
          <w:rFonts w:ascii="黑体" w:hAnsi="宋体" w:eastAsia="黑体"/>
          <w:sz w:val="32"/>
          <w:szCs w:val="32"/>
        </w:rPr>
        <w:t xml:space="preserve">   </w:t>
      </w:r>
      <w:r>
        <w:rPr>
          <w:rFonts w:hint="eastAsia" w:ascii="黑体" w:hAnsi="宋体" w:eastAsia="黑体"/>
          <w:sz w:val="32"/>
          <w:szCs w:val="32"/>
        </w:rPr>
        <w:t>目</w:t>
      </w:r>
      <w:r>
        <w:rPr>
          <w:rFonts w:hint="eastAsia" w:ascii="宋体" w:hAnsi="宋体"/>
          <w:sz w:val="32"/>
          <w:szCs w:val="32"/>
          <w:u w:val="single"/>
        </w:rPr>
        <w:t>云班课环境下提升学习者学习动力的策略研究</w:t>
      </w:r>
    </w:p>
    <w:p>
      <w:pPr>
        <w:spacing w:line="800" w:lineRule="exact"/>
        <w:ind w:left="1260" w:leftChars="600" w:right="250" w:rightChars="119"/>
        <w:rPr>
          <w:rFonts w:ascii="宋体"/>
          <w:sz w:val="28"/>
          <w:szCs w:val="28"/>
          <w:u w:val="single"/>
        </w:rPr>
      </w:pPr>
      <w:r>
        <w:rPr>
          <w:rFonts w:hint="eastAsia" w:ascii="黑体" w:hAnsi="宋体" w:eastAsia="黑体"/>
          <w:sz w:val="28"/>
          <w:szCs w:val="28"/>
        </w:rPr>
        <w:t>学生姓名</w:t>
      </w:r>
      <w:r>
        <w:rPr>
          <w:rFonts w:ascii="宋体" w:hAnsi="宋体"/>
          <w:sz w:val="28"/>
          <w:szCs w:val="28"/>
          <w:u w:val="single"/>
        </w:rPr>
        <w:t xml:space="preserve">        </w:t>
      </w:r>
      <w:r>
        <w:rPr>
          <w:rFonts w:hint="eastAsia" w:ascii="宋体" w:hAnsi="宋体"/>
          <w:sz w:val="28"/>
          <w:szCs w:val="28"/>
          <w:u w:val="single"/>
        </w:rPr>
        <w:t>林</w:t>
      </w:r>
      <w:r>
        <w:rPr>
          <w:rFonts w:ascii="宋体" w:hAnsi="宋体"/>
          <w:sz w:val="28"/>
          <w:szCs w:val="28"/>
          <w:u w:val="single"/>
        </w:rPr>
        <w:t xml:space="preserve">  </w:t>
      </w:r>
      <w:r>
        <w:rPr>
          <w:rFonts w:hint="eastAsia" w:ascii="宋体" w:hAnsi="宋体"/>
          <w:sz w:val="28"/>
          <w:szCs w:val="28"/>
          <w:u w:val="single"/>
        </w:rPr>
        <w:t>豪</w:t>
      </w:r>
      <w:r>
        <w:rPr>
          <w:rFonts w:ascii="宋体" w:hAnsi="宋体"/>
          <w:sz w:val="28"/>
          <w:szCs w:val="28"/>
          <w:u w:val="single"/>
        </w:rPr>
        <w:t xml:space="preserve">    </w:t>
      </w:r>
      <w:r>
        <w:rPr>
          <w:rFonts w:ascii="黑体" w:hAnsi="宋体" w:eastAsia="黑体"/>
          <w:sz w:val="28"/>
          <w:szCs w:val="28"/>
          <w:u w:val="single"/>
        </w:rPr>
        <w:t xml:space="preserve"> </w:t>
      </w:r>
      <w:r>
        <w:rPr>
          <w:rFonts w:hint="eastAsia" w:ascii="黑体" w:hAnsi="宋体" w:eastAsia="黑体"/>
          <w:sz w:val="28"/>
          <w:szCs w:val="28"/>
        </w:rPr>
        <w:t>学号</w:t>
      </w:r>
      <w:r>
        <w:rPr>
          <w:rFonts w:ascii="宋体" w:hAnsi="宋体"/>
          <w:sz w:val="28"/>
          <w:szCs w:val="28"/>
          <w:u w:val="single"/>
        </w:rPr>
        <w:t xml:space="preserve">     1503014012 </w:t>
      </w:r>
      <w:r>
        <w:rPr>
          <w:rFonts w:ascii="宋体" w:hAnsi="宋体"/>
          <w:sz w:val="32"/>
          <w:szCs w:val="32"/>
          <w:u w:val="single"/>
        </w:rPr>
        <w:t xml:space="preserve">      </w:t>
      </w:r>
    </w:p>
    <w:p>
      <w:pPr>
        <w:spacing w:line="800" w:lineRule="exact"/>
        <w:ind w:left="1260" w:leftChars="600" w:right="250" w:rightChars="119"/>
        <w:rPr>
          <w:rFonts w:ascii="黑体" w:hAnsi="宋体" w:eastAsia="黑体"/>
          <w:spacing w:val="-22"/>
          <w:sz w:val="28"/>
          <w:szCs w:val="28"/>
        </w:rPr>
      </w:pPr>
      <w:r>
        <w:rPr>
          <w:rFonts w:hint="eastAsia" w:ascii="黑体" w:hAnsi="宋体" w:eastAsia="黑体"/>
          <w:spacing w:val="-22"/>
          <w:sz w:val="28"/>
          <w:szCs w:val="28"/>
        </w:rPr>
        <w:t>所在院</w:t>
      </w:r>
      <w:r>
        <w:rPr>
          <w:rFonts w:ascii="黑体" w:hAnsi="宋体" w:eastAsia="黑体"/>
          <w:spacing w:val="-22"/>
          <w:sz w:val="28"/>
          <w:szCs w:val="28"/>
        </w:rPr>
        <w:t>(</w:t>
      </w:r>
      <w:r>
        <w:rPr>
          <w:rFonts w:hint="eastAsia" w:ascii="黑体" w:hAnsi="宋体" w:eastAsia="黑体"/>
          <w:spacing w:val="-22"/>
          <w:sz w:val="28"/>
          <w:szCs w:val="28"/>
        </w:rPr>
        <w:t>系</w:t>
      </w:r>
      <w:r>
        <w:rPr>
          <w:rFonts w:ascii="黑体" w:hAnsi="宋体" w:eastAsia="黑体"/>
          <w:spacing w:val="-22"/>
          <w:sz w:val="28"/>
          <w:szCs w:val="28"/>
        </w:rPr>
        <w:t>)</w:t>
      </w:r>
      <w:r>
        <w:rPr>
          <w:rFonts w:ascii="黑体" w:hAnsi="宋体" w:eastAsia="黑体"/>
          <w:spacing w:val="-22"/>
          <w:sz w:val="28"/>
          <w:szCs w:val="28"/>
          <w:u w:val="single"/>
        </w:rPr>
        <w:t xml:space="preserve">                     </w:t>
      </w:r>
      <w:r>
        <w:rPr>
          <w:rFonts w:hint="eastAsia" w:ascii="宋体" w:hAnsi="宋体"/>
          <w:sz w:val="32"/>
          <w:szCs w:val="32"/>
          <w:u w:val="single"/>
        </w:rPr>
        <w:t>教育科学学院</w:t>
      </w:r>
      <w:r>
        <w:rPr>
          <w:rFonts w:ascii="宋体" w:hAnsi="宋体"/>
          <w:sz w:val="32"/>
          <w:szCs w:val="32"/>
          <w:u w:val="single"/>
        </w:rPr>
        <w:t xml:space="preserve"> </w:t>
      </w:r>
      <w:r>
        <w:rPr>
          <w:rFonts w:ascii="黑体" w:hAnsi="宋体" w:eastAsia="黑体"/>
          <w:spacing w:val="-22"/>
          <w:sz w:val="28"/>
          <w:szCs w:val="28"/>
          <w:u w:val="single"/>
        </w:rPr>
        <w:t xml:space="preserve">                        </w:t>
      </w:r>
    </w:p>
    <w:p>
      <w:pPr>
        <w:spacing w:line="800" w:lineRule="exact"/>
        <w:ind w:left="1260" w:leftChars="600" w:right="250" w:rightChars="119"/>
        <w:rPr>
          <w:rFonts w:ascii="黑体" w:hAnsi="宋体" w:eastAsia="黑体"/>
          <w:sz w:val="28"/>
          <w:szCs w:val="28"/>
        </w:rPr>
      </w:pPr>
      <w:r>
        <w:rPr>
          <w:rFonts w:hint="eastAsia" w:ascii="黑体" w:hAnsi="宋体" w:eastAsia="黑体"/>
          <w:sz w:val="28"/>
          <w:szCs w:val="28"/>
        </w:rPr>
        <w:t>专业班级</w:t>
      </w:r>
      <w:r>
        <w:rPr>
          <w:rFonts w:ascii="黑体" w:hAnsi="宋体" w:eastAsia="黑体"/>
          <w:sz w:val="28"/>
          <w:szCs w:val="28"/>
          <w:u w:val="single"/>
        </w:rPr>
        <w:t xml:space="preserve">         </w:t>
      </w:r>
      <w:r>
        <w:rPr>
          <w:rFonts w:hint="eastAsia" w:ascii="宋体" w:hAnsi="宋体"/>
          <w:sz w:val="32"/>
          <w:szCs w:val="32"/>
          <w:u w:val="single"/>
        </w:rPr>
        <w:t>教育技术学</w:t>
      </w:r>
      <w:r>
        <w:rPr>
          <w:rFonts w:ascii="宋体" w:hAnsi="宋体"/>
          <w:sz w:val="32"/>
          <w:szCs w:val="32"/>
          <w:u w:val="single"/>
        </w:rPr>
        <w:t>2015</w:t>
      </w:r>
      <w:r>
        <w:rPr>
          <w:rFonts w:hint="eastAsia" w:ascii="宋体" w:hAnsi="宋体"/>
          <w:sz w:val="32"/>
          <w:szCs w:val="32"/>
          <w:u w:val="single"/>
        </w:rPr>
        <w:t>级</w:t>
      </w:r>
      <w:r>
        <w:rPr>
          <w:rFonts w:ascii="宋体" w:hAnsi="宋体"/>
          <w:sz w:val="32"/>
          <w:szCs w:val="32"/>
          <w:u w:val="single"/>
        </w:rPr>
        <w:t>1</w:t>
      </w:r>
      <w:r>
        <w:rPr>
          <w:rFonts w:hint="eastAsia" w:ascii="宋体" w:hAnsi="宋体"/>
          <w:sz w:val="32"/>
          <w:szCs w:val="32"/>
          <w:u w:val="single"/>
        </w:rPr>
        <w:t>班</w:t>
      </w:r>
      <w:r>
        <w:rPr>
          <w:rFonts w:ascii="黑体" w:hAnsi="宋体" w:eastAsia="黑体"/>
          <w:sz w:val="28"/>
          <w:szCs w:val="28"/>
          <w:u w:val="single"/>
        </w:rPr>
        <w:t xml:space="preserve">             </w:t>
      </w:r>
    </w:p>
    <w:p>
      <w:pPr>
        <w:spacing w:line="800" w:lineRule="exact"/>
        <w:ind w:left="1260" w:leftChars="600" w:right="250" w:rightChars="119"/>
        <w:rPr>
          <w:rFonts w:ascii="黑体" w:hAnsi="宋体" w:eastAsia="黑体"/>
          <w:sz w:val="28"/>
          <w:szCs w:val="28"/>
        </w:rPr>
      </w:pPr>
      <w:r>
        <w:rPr>
          <w:rFonts w:hint="eastAsia" w:ascii="黑体" w:hAnsi="宋体" w:eastAsia="黑体"/>
          <w:sz w:val="28"/>
          <w:szCs w:val="28"/>
        </w:rPr>
        <w:t>指导教师</w:t>
      </w:r>
      <w:r>
        <w:rPr>
          <w:rFonts w:ascii="黑体" w:hAnsi="宋体" w:eastAsia="黑体"/>
          <w:sz w:val="28"/>
          <w:szCs w:val="28"/>
          <w:u w:val="single"/>
        </w:rPr>
        <w:t xml:space="preserve">                </w:t>
      </w:r>
      <w:r>
        <w:rPr>
          <w:rFonts w:hint="eastAsia" w:ascii="宋体" w:hAnsi="宋体"/>
          <w:sz w:val="32"/>
          <w:szCs w:val="32"/>
          <w:u w:val="single"/>
        </w:rPr>
        <w:t>韩</w:t>
      </w:r>
      <w:r>
        <w:rPr>
          <w:rFonts w:ascii="宋体" w:hAnsi="宋体"/>
          <w:sz w:val="32"/>
          <w:szCs w:val="32"/>
          <w:u w:val="single"/>
        </w:rPr>
        <w:t xml:space="preserve"> </w:t>
      </w:r>
      <w:r>
        <w:rPr>
          <w:rFonts w:hint="eastAsia" w:ascii="宋体" w:hAnsi="宋体"/>
          <w:sz w:val="32"/>
          <w:szCs w:val="32"/>
          <w:u w:val="single"/>
        </w:rPr>
        <w:t>小</w:t>
      </w:r>
      <w:r>
        <w:rPr>
          <w:rFonts w:ascii="宋体" w:hAnsi="宋体"/>
          <w:sz w:val="32"/>
          <w:szCs w:val="32"/>
          <w:u w:val="single"/>
        </w:rPr>
        <w:t xml:space="preserve"> </w:t>
      </w:r>
      <w:r>
        <w:rPr>
          <w:rFonts w:hint="eastAsia" w:ascii="宋体" w:hAnsi="宋体"/>
          <w:sz w:val="32"/>
          <w:szCs w:val="32"/>
          <w:u w:val="single"/>
        </w:rPr>
        <w:t>强</w:t>
      </w:r>
      <w:r>
        <w:rPr>
          <w:rFonts w:ascii="宋体" w:hAnsi="宋体"/>
          <w:sz w:val="32"/>
          <w:szCs w:val="32"/>
          <w:u w:val="single"/>
        </w:rPr>
        <w:t xml:space="preserve">  </w:t>
      </w:r>
      <w:r>
        <w:rPr>
          <w:rFonts w:ascii="黑体" w:hAnsi="宋体" w:eastAsia="黑体"/>
          <w:sz w:val="28"/>
          <w:szCs w:val="28"/>
          <w:u w:val="single"/>
        </w:rPr>
        <w:t xml:space="preserve">                   </w:t>
      </w:r>
    </w:p>
    <w:p>
      <w:pPr>
        <w:rPr>
          <w:rFonts w:ascii="宋体"/>
          <w:b/>
          <w:sz w:val="28"/>
          <w:szCs w:val="28"/>
        </w:rPr>
      </w:pPr>
    </w:p>
    <w:p>
      <w:pPr>
        <w:rPr>
          <w:rFonts w:ascii="宋体"/>
          <w:b/>
          <w:sz w:val="28"/>
          <w:szCs w:val="28"/>
        </w:rPr>
      </w:pPr>
    </w:p>
    <w:p>
      <w:pPr>
        <w:rPr>
          <w:rFonts w:ascii="宋体"/>
          <w:b/>
          <w:sz w:val="28"/>
          <w:szCs w:val="28"/>
        </w:rPr>
      </w:pPr>
    </w:p>
    <w:p>
      <w:pPr>
        <w:rPr>
          <w:rFonts w:ascii="宋体"/>
          <w:b/>
          <w:sz w:val="28"/>
          <w:szCs w:val="28"/>
        </w:rPr>
      </w:pPr>
    </w:p>
    <w:p>
      <w:pPr>
        <w:jc w:val="center"/>
        <w:rPr>
          <w:rFonts w:ascii="宋体"/>
          <w:sz w:val="28"/>
          <w:szCs w:val="28"/>
        </w:rPr>
      </w:pPr>
      <w:r>
        <w:rPr>
          <w:rFonts w:ascii="宋体" w:hAnsi="宋体"/>
          <w:sz w:val="28"/>
          <w:szCs w:val="28"/>
        </w:rPr>
        <w:t>2019</w:t>
      </w:r>
      <w:r>
        <w:rPr>
          <w:rFonts w:hint="eastAsia" w:ascii="宋体" w:hAnsi="宋体"/>
          <w:sz w:val="28"/>
          <w:szCs w:val="28"/>
        </w:rPr>
        <w:t>年</w:t>
      </w:r>
      <w:r>
        <w:rPr>
          <w:rFonts w:ascii="宋体" w:hAnsi="宋体"/>
          <w:sz w:val="28"/>
          <w:szCs w:val="28"/>
        </w:rPr>
        <w:t xml:space="preserve"> 3</w:t>
      </w:r>
      <w:r>
        <w:rPr>
          <w:rFonts w:hint="eastAsia" w:ascii="宋体" w:hAnsi="宋体"/>
          <w:sz w:val="28"/>
          <w:szCs w:val="28"/>
        </w:rPr>
        <w:t>月</w:t>
      </w:r>
      <w:r>
        <w:rPr>
          <w:rFonts w:ascii="宋体" w:hAnsi="宋体"/>
          <w:sz w:val="28"/>
          <w:szCs w:val="28"/>
        </w:rPr>
        <w:t xml:space="preserve"> 8</w:t>
      </w:r>
      <w:r>
        <w:rPr>
          <w:rFonts w:hint="eastAsia" w:ascii="宋体" w:hAnsi="宋体"/>
          <w:sz w:val="28"/>
          <w:szCs w:val="28"/>
        </w:rPr>
        <w:t>日</w:t>
      </w:r>
    </w:p>
    <w:p>
      <w:pPr>
        <w:widowControl/>
        <w:jc w:val="left"/>
        <w:rPr>
          <w:rFonts w:ascii="宋体"/>
          <w:sz w:val="28"/>
          <w:szCs w:val="28"/>
        </w:rPr>
      </w:pPr>
      <w:r>
        <w:rPr>
          <w:rFonts w:ascii="宋体"/>
          <w:sz w:val="28"/>
          <w:szCs w:val="28"/>
        </w:rPr>
        <w:br w:type="page"/>
      </w:r>
    </w:p>
    <w:tbl>
      <w:tblPr>
        <w:tblStyle w:val="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1941" w:type="dxa"/>
            <w:vAlign w:val="center"/>
          </w:tcPr>
          <w:p>
            <w:pPr>
              <w:jc w:val="center"/>
              <w:rPr>
                <w:rFonts w:ascii="黑体" w:hAnsi="宋体" w:eastAsia="黑体"/>
                <w:szCs w:val="21"/>
              </w:rPr>
            </w:pPr>
            <w:bookmarkStart w:id="0" w:name="_Hlk504331145"/>
            <w:r>
              <w:rPr>
                <w:rFonts w:hint="eastAsia" w:ascii="黑体" w:hAnsi="宋体" w:eastAsia="黑体"/>
                <w:szCs w:val="21"/>
              </w:rPr>
              <w:t>题</w:t>
            </w:r>
            <w:r>
              <w:rPr>
                <w:rFonts w:ascii="黑体" w:hAnsi="宋体" w:eastAsia="黑体"/>
                <w:szCs w:val="21"/>
              </w:rPr>
              <w:t xml:space="preserve">  </w:t>
            </w:r>
            <w:r>
              <w:rPr>
                <w:rFonts w:hint="eastAsia" w:ascii="黑体" w:hAnsi="宋体" w:eastAsia="黑体"/>
                <w:szCs w:val="21"/>
              </w:rPr>
              <w:t>目</w:t>
            </w:r>
          </w:p>
        </w:tc>
        <w:tc>
          <w:tcPr>
            <w:tcW w:w="7131" w:type="dxa"/>
            <w:vAlign w:val="center"/>
          </w:tcPr>
          <w:p>
            <w:pPr>
              <w:rPr>
                <w:rFonts w:ascii="宋体"/>
                <w:sz w:val="28"/>
                <w:szCs w:val="28"/>
              </w:rPr>
            </w:pPr>
            <w:r>
              <w:rPr>
                <w:rFonts w:hint="eastAsia" w:ascii="宋体" w:hAnsi="宋体"/>
                <w:sz w:val="28"/>
                <w:szCs w:val="28"/>
              </w:rPr>
              <w:t>云班课环境下提升学习者学习动力的策略研究</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2" w:type="dxa"/>
            <w:gridSpan w:val="2"/>
            <w:vAlign w:val="center"/>
          </w:tcPr>
          <w:p>
            <w:pPr>
              <w:numPr>
                <w:ilvl w:val="0"/>
                <w:numId w:val="1"/>
              </w:numPr>
              <w:rPr>
                <w:rFonts w:ascii="黑体" w:hAnsi="宋体" w:eastAsia="黑体"/>
                <w:szCs w:val="21"/>
              </w:rPr>
            </w:pPr>
            <w:r>
              <w:rPr>
                <w:rFonts w:hint="eastAsia" w:ascii="黑体" w:hAnsi="宋体" w:eastAsia="黑体"/>
                <w:szCs w:val="21"/>
              </w:rPr>
              <w:t>选题的目的及研究意义</w:t>
            </w:r>
          </w:p>
          <w:p>
            <w:pPr>
              <w:adjustRightInd w:val="0"/>
              <w:spacing w:beforeLines="50" w:line="300" w:lineRule="atLeast"/>
              <w:rPr>
                <w:rFonts w:ascii="宋体"/>
                <w:szCs w:val="21"/>
              </w:rPr>
            </w:pPr>
            <w:r>
              <w:rPr>
                <w:rFonts w:hint="eastAsia" w:ascii="宋体" w:hAnsi="宋体"/>
                <w:b/>
                <w:szCs w:val="21"/>
              </w:rPr>
              <w:t>选题的目的及研究意义：</w:t>
            </w:r>
            <w:r>
              <w:rPr>
                <w:rFonts w:hint="eastAsia" w:ascii="宋体" w:hAnsi="宋体"/>
                <w:szCs w:val="21"/>
              </w:rPr>
              <w:t>最近几年的时间</w:t>
            </w:r>
            <w:r>
              <w:rPr>
                <w:rFonts w:ascii="宋体"/>
                <w:szCs w:val="21"/>
              </w:rPr>
              <w:t>,</w:t>
            </w:r>
            <w:r>
              <w:rPr>
                <w:rFonts w:hint="eastAsia" w:ascii="宋体" w:hAnsi="宋体"/>
                <w:szCs w:val="21"/>
              </w:rPr>
              <w:t>信息化教学正在一步步推动着教育的发展，使其更加适应社会的发展脚步。智能手机、平板电脑等移动智能设备在高校学生中越来越普及，在移动互联和大数据时代的背景下，云班课这种网络教育模式应运而生。虽然给予云班课进行教育能够有效地推进信息化教学，便于在课堂内</w:t>
            </w:r>
            <w:r>
              <w:rPr>
                <w:rFonts w:ascii="宋体" w:hAnsi="宋体"/>
                <w:szCs w:val="21"/>
              </w:rPr>
              <w:t xml:space="preserve"> </w:t>
            </w:r>
            <w:r>
              <w:rPr>
                <w:rFonts w:hint="eastAsia" w:ascii="宋体" w:hAnsi="宋体"/>
                <w:szCs w:val="21"/>
              </w:rPr>
              <w:t>外开展即时反馈的互动教学，使学生学习更自由、教师教学更轻松。但是，却出现了在使用云班课进行教学活动过程中学习者学习动力不足的问题。因此，研究云班课环境下提升学习者学习动力的策略，将有助于学习者提升自己的学习动力，并提升学习者在云班课环境下学习的学习效率。</w:t>
            </w:r>
            <w:r>
              <w:rPr>
                <w:rFonts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5" w:hRule="atLeast"/>
        </w:trPr>
        <w:tc>
          <w:tcPr>
            <w:tcW w:w="9072" w:type="dxa"/>
            <w:gridSpan w:val="2"/>
            <w:vAlign w:val="center"/>
          </w:tcPr>
          <w:p>
            <w:pPr>
              <w:rPr>
                <w:rFonts w:ascii="黑体" w:hAnsi="宋体" w:eastAsia="黑体"/>
                <w:szCs w:val="21"/>
              </w:rPr>
            </w:pPr>
            <w:r>
              <w:rPr>
                <w:rFonts w:hint="eastAsia" w:ascii="黑体" w:hAnsi="宋体" w:eastAsia="黑体"/>
                <w:szCs w:val="21"/>
              </w:rPr>
              <w:t>二、综述与本课题相关领域的研究现状、发展趋势、研究方法及应用领域等</w:t>
            </w:r>
          </w:p>
          <w:p>
            <w:pPr>
              <w:spacing w:beforeLines="30" w:line="300" w:lineRule="exact"/>
              <w:rPr>
                <w:rFonts w:ascii="宋体"/>
                <w:szCs w:val="21"/>
              </w:rPr>
            </w:pPr>
            <w:r>
              <w:rPr>
                <w:rFonts w:hint="eastAsia" w:ascii="宋体" w:hAnsi="宋体"/>
                <w:b/>
                <w:szCs w:val="21"/>
              </w:rPr>
              <w:t>国外研究现状：</w:t>
            </w:r>
            <w:r>
              <w:rPr>
                <w:rFonts w:hint="eastAsia" w:ascii="宋体" w:hAnsi="宋体"/>
                <w:szCs w:val="21"/>
              </w:rPr>
              <w:t>。国外很多高等院校广泛应用网络教育平台进行教学，其中包括开放大学</w:t>
            </w:r>
            <w:r>
              <w:rPr>
                <w:rFonts w:ascii="宋体" w:hAnsi="宋体"/>
                <w:szCs w:val="21"/>
              </w:rPr>
              <w:t>(The Open University)</w:t>
            </w:r>
            <w:r>
              <w:rPr>
                <w:rFonts w:hint="eastAsia" w:ascii="宋体" w:hAnsi="宋体"/>
                <w:szCs w:val="21"/>
              </w:rPr>
              <w:t>、琼斯网上大学</w:t>
            </w:r>
            <w:r>
              <w:rPr>
                <w:rFonts w:ascii="宋体" w:hAnsi="宋体"/>
                <w:szCs w:val="21"/>
              </w:rPr>
              <w:t xml:space="preserve"> (The Mind-Ex-tension University of Jones Intercable)</w:t>
            </w:r>
            <w:r>
              <w:rPr>
                <w:rFonts w:hint="eastAsia" w:ascii="宋体" w:hAnsi="宋体"/>
                <w:szCs w:val="21"/>
              </w:rPr>
              <w:t>、学习空间</w:t>
            </w:r>
            <w:r>
              <w:rPr>
                <w:rFonts w:ascii="宋体" w:hAnsi="宋体"/>
                <w:szCs w:val="21"/>
              </w:rPr>
              <w:t>(Learning Space)</w:t>
            </w:r>
            <w:r>
              <w:rPr>
                <w:rFonts w:hint="eastAsia" w:ascii="宋体" w:hAnsi="宋体"/>
                <w:szCs w:val="21"/>
              </w:rPr>
              <w:t>、欧洲进度学校</w:t>
            </w:r>
            <w:r>
              <w:rPr>
                <w:rFonts w:ascii="宋体" w:hAnsi="宋体"/>
                <w:szCs w:val="21"/>
              </w:rPr>
              <w:t>(EU-RO PACE)</w:t>
            </w:r>
            <w:r>
              <w:rPr>
                <w:rFonts w:hint="eastAsia" w:ascii="宋体" w:hAnsi="宋体"/>
                <w:szCs w:val="21"/>
              </w:rPr>
              <w:t>、等网络教育平台。。以美国为例，从</w:t>
            </w:r>
            <w:r>
              <w:rPr>
                <w:rFonts w:ascii="宋体" w:hAnsi="宋体"/>
                <w:szCs w:val="21"/>
              </w:rPr>
              <w:t xml:space="preserve"> 1998 </w:t>
            </w:r>
            <w:r>
              <w:rPr>
                <w:rFonts w:hint="eastAsia" w:ascii="宋体" w:hAnsi="宋体"/>
                <w:szCs w:val="21"/>
              </w:rPr>
              <w:t>年开始，许多学校将网络大规模应用于教学，到</w:t>
            </w:r>
            <w:r>
              <w:rPr>
                <w:rFonts w:ascii="宋体" w:hAnsi="宋体"/>
                <w:szCs w:val="21"/>
              </w:rPr>
              <w:t xml:space="preserve"> 2000</w:t>
            </w:r>
            <w:r>
              <w:rPr>
                <w:rFonts w:hint="eastAsia" w:ascii="宋体" w:hAnsi="宋体"/>
                <w:szCs w:val="21"/>
              </w:rPr>
              <w:t>年</w:t>
            </w:r>
            <w:r>
              <w:rPr>
                <w:rFonts w:ascii="宋体" w:hAnsi="宋体"/>
                <w:szCs w:val="21"/>
              </w:rPr>
              <w:t>5</w:t>
            </w:r>
            <w:r>
              <w:rPr>
                <w:rFonts w:hint="eastAsia" w:ascii="宋体" w:hAnsi="宋体"/>
                <w:szCs w:val="21"/>
              </w:rPr>
              <w:t>月，已经有了全面的网络教学支持系</w:t>
            </w:r>
            <w:r>
              <w:rPr>
                <w:rFonts w:ascii="宋体" w:hAnsi="宋体"/>
                <w:szCs w:val="21"/>
              </w:rPr>
              <w:t xml:space="preserve"> </w:t>
            </w:r>
            <w:r>
              <w:rPr>
                <w:rFonts w:hint="eastAsia" w:ascii="宋体" w:hAnsi="宋体"/>
                <w:szCs w:val="21"/>
              </w:rPr>
              <w:t>统，</w:t>
            </w:r>
            <w:r>
              <w:rPr>
                <w:rFonts w:ascii="宋体" w:hAnsi="宋体"/>
                <w:szCs w:val="21"/>
              </w:rPr>
              <w:t>2001</w:t>
            </w:r>
            <w:r>
              <w:rPr>
                <w:rFonts w:hint="eastAsia" w:ascii="宋体" w:hAnsi="宋体"/>
                <w:szCs w:val="21"/>
              </w:rPr>
              <w:t>年至今，网络教学已经成为教学中不可缺少的部分，并且不断完善。美国得克萨斯大学系统数字图书馆资助开发的在线</w:t>
            </w:r>
            <w:r>
              <w:rPr>
                <w:rFonts w:ascii="宋体" w:hAnsi="宋体"/>
                <w:szCs w:val="21"/>
              </w:rPr>
              <w:t>IL</w:t>
            </w:r>
            <w:r>
              <w:rPr>
                <w:rFonts w:hint="eastAsia" w:ascii="宋体" w:hAnsi="宋体"/>
                <w:szCs w:val="21"/>
              </w:rPr>
              <w:t>教</w:t>
            </w:r>
            <w:r>
              <w:rPr>
                <w:rFonts w:ascii="宋体" w:hAnsi="宋体"/>
                <w:szCs w:val="21"/>
              </w:rPr>
              <w:t xml:space="preserve"> </w:t>
            </w:r>
            <w:r>
              <w:rPr>
                <w:rFonts w:hint="eastAsia" w:ascii="宋体" w:hAnsi="宋体"/>
                <w:szCs w:val="21"/>
              </w:rPr>
              <w:t>程</w:t>
            </w:r>
            <w:r>
              <w:rPr>
                <w:rFonts w:ascii="宋体" w:hAnsi="宋体"/>
                <w:szCs w:val="21"/>
              </w:rPr>
              <w:t xml:space="preserve"> TILT (Texas Information Literacy Tutorial )</w:t>
            </w:r>
            <w:r>
              <w:rPr>
                <w:rFonts w:hint="eastAsia" w:ascii="宋体" w:hAnsi="宋体"/>
                <w:szCs w:val="21"/>
              </w:rPr>
              <w:t>是一个较为成功的网络适应性教学网</w:t>
            </w:r>
            <w:r>
              <w:rPr>
                <w:rFonts w:ascii="宋体" w:hAnsi="宋体"/>
                <w:szCs w:val="21"/>
              </w:rPr>
              <w:t xml:space="preserve"> </w:t>
            </w:r>
            <w:r>
              <w:rPr>
                <w:rFonts w:hint="eastAsia" w:ascii="宋体" w:hAnsi="宋体"/>
                <w:szCs w:val="21"/>
              </w:rPr>
              <w:t>站，自推出以来，曾获美国交互式网站竞赛“最佳教育站点”奖和“教学创新”奖，被</w:t>
            </w:r>
            <w:r>
              <w:rPr>
                <w:rFonts w:ascii="宋体" w:hAnsi="宋体"/>
                <w:szCs w:val="21"/>
              </w:rPr>
              <w:t>CJCJS-BIC</w:t>
            </w:r>
            <w:r>
              <w:rPr>
                <w:rFonts w:hint="eastAsia" w:ascii="宋体" w:hAnsi="宋体"/>
                <w:szCs w:val="21"/>
              </w:rPr>
              <w:t>认为是通过</w:t>
            </w:r>
            <w:r>
              <w:rPr>
                <w:rFonts w:ascii="宋体" w:hAnsi="宋体"/>
                <w:szCs w:val="21"/>
              </w:rPr>
              <w:t>WEB</w:t>
            </w:r>
            <w:r>
              <w:rPr>
                <w:rFonts w:hint="eastAsia" w:ascii="宋体" w:hAnsi="宋体"/>
                <w:szCs w:val="21"/>
              </w:rPr>
              <w:t>进行信息素质教学的</w:t>
            </w:r>
            <w:r>
              <w:rPr>
                <w:rFonts w:ascii="宋体" w:hAnsi="宋体"/>
                <w:szCs w:val="21"/>
              </w:rPr>
              <w:t xml:space="preserve"> </w:t>
            </w:r>
            <w:r>
              <w:rPr>
                <w:rFonts w:hint="eastAsia" w:ascii="宋体" w:hAnsi="宋体"/>
                <w:szCs w:val="21"/>
              </w:rPr>
              <w:t>“一个杰出的范例”。国外的移动端学习的应用领域已经涉及到了社会的各个层面</w:t>
            </w:r>
            <w:r>
              <w:rPr>
                <w:rFonts w:ascii="宋体"/>
                <w:szCs w:val="21"/>
              </w:rPr>
              <w:t>,</w:t>
            </w:r>
            <w:r>
              <w:rPr>
                <w:rFonts w:hint="eastAsia" w:ascii="宋体" w:hAnsi="宋体"/>
                <w:szCs w:val="21"/>
              </w:rPr>
              <w:t>如中小学教育、高等教育、职业教育、远程教育等，可以说是面对社会各种人群全面开展。</w:t>
            </w:r>
          </w:p>
          <w:p>
            <w:pPr>
              <w:spacing w:beforeLines="30" w:line="300" w:lineRule="exact"/>
            </w:pPr>
            <w:r>
              <w:rPr>
                <w:rFonts w:hint="eastAsia" w:ascii="宋体" w:hAnsi="宋体"/>
                <w:b/>
                <w:szCs w:val="21"/>
              </w:rPr>
              <w:t>国内研究现状：</w:t>
            </w:r>
            <w:r>
              <w:rPr>
                <w:rFonts w:ascii="宋体" w:hAnsi="宋体"/>
                <w:szCs w:val="21"/>
              </w:rPr>
              <w:t xml:space="preserve"> </w:t>
            </w:r>
            <w:r>
              <w:rPr>
                <w:rFonts w:hint="eastAsia" w:ascii="宋体" w:hAnsi="宋体"/>
                <w:szCs w:val="21"/>
              </w:rPr>
              <w:t>国内的云班课系统中为大家所熟知的就是蓝墨云班课系统。</w:t>
            </w:r>
            <w:r>
              <w:rPr>
                <w:rFonts w:hint="eastAsia"/>
              </w:rPr>
              <w:t>蓝墨云班课是蓝墨科技推出的一款免费、实用的移动教学助手，是一个可以实现师生之间教学互动、资源共享和及时反馈的云服务平台。在蓝墨云班课中包括了教师可以管理自己的班课，管理学生、发送通知、分享资源、布置批改作业、组织讨论答疑、开展教学互动。在任何普通教室的课堂现场或课外，教师都可以随即开展投票问卷、头脑风暴、作品分享、计时答题等互动教学活动。即刻反馈，即刻点评。发布的所有课程信息、学习要求、课件、微视频等学习资源都可以即时传递到学生的移动设备上，从而让学生的移动设备从此变成学习工具，不再只是社交、游戏。现在云班课系统还处在发展更新的阶段之中。在将来会有更多的功能，更简便的方式供大家选择。</w:t>
            </w:r>
          </w:p>
          <w:p>
            <w:pPr>
              <w:spacing w:beforeLines="30" w:line="300" w:lineRule="exact"/>
              <w:rPr>
                <w:rFonts w:ascii="宋体"/>
                <w:szCs w:val="21"/>
              </w:rPr>
            </w:pPr>
            <w:r>
              <w:rPr>
                <w:rFonts w:hint="eastAsia" w:ascii="宋体" w:hAnsi="宋体"/>
                <w:b/>
                <w:szCs w:val="21"/>
              </w:rPr>
              <w:t>发展趋势：</w:t>
            </w:r>
            <w:r>
              <w:rPr>
                <w:rFonts w:hint="eastAsia" w:ascii="宋体" w:hAnsi="宋体"/>
                <w:szCs w:val="21"/>
              </w:rPr>
              <w:t>随着科学技术的不断发展，云班课这种网络教育的教学模式将被更多的学校和学习者所接受。运用学习者的移动端设备进行学习也将成为一种普遍的学习方式。云班课这一教学平台进行混合式教学，将手机与教学合理地结合起来，和学生充分的进行线上线下的学习交流，既解决了学生上课玩手机问题，又改变了我们在课堂教学过程中过分使用讲授而导致学生学习主动性不高、认知参与度不足、不同学生的学习结果差异过大等问题。所以对我们在教学和学习的过程中，运用云班课平台将变得更加重要。</w:t>
            </w:r>
          </w:p>
          <w:p>
            <w:pPr>
              <w:spacing w:beforeLines="30" w:line="300" w:lineRule="exact"/>
              <w:rPr>
                <w:rFonts w:ascii="宋体"/>
                <w:szCs w:val="21"/>
              </w:rPr>
            </w:pPr>
            <w:r>
              <w:rPr>
                <w:rFonts w:hint="eastAsia" w:ascii="宋体" w:hAnsi="宋体"/>
                <w:b/>
                <w:szCs w:val="21"/>
              </w:rPr>
              <w:t>研究方法：</w:t>
            </w:r>
            <w:r>
              <w:rPr>
                <w:rFonts w:hint="eastAsia" w:ascii="宋体" w:hAnsi="宋体"/>
                <w:szCs w:val="21"/>
              </w:rPr>
              <w:t>文献研究法，问卷调查法</w:t>
            </w:r>
            <w:r>
              <w:rPr>
                <w:rFonts w:ascii="宋体"/>
                <w:szCs w:val="21"/>
              </w:rPr>
              <w:t>,</w:t>
            </w:r>
            <w:r>
              <w:rPr>
                <w:rFonts w:hint="eastAsia" w:ascii="宋体" w:hAnsi="宋体"/>
                <w:szCs w:val="21"/>
              </w:rPr>
              <w:t>经验总结法</w:t>
            </w:r>
          </w:p>
          <w:p>
            <w:pPr>
              <w:spacing w:beforeLines="30" w:line="300" w:lineRule="exact"/>
              <w:rPr>
                <w:rFonts w:ascii="黑体" w:hAnsi="黑体" w:eastAsia="黑体"/>
                <w:szCs w:val="21"/>
              </w:rPr>
            </w:pPr>
            <w:r>
              <w:rPr>
                <w:rFonts w:hint="eastAsia" w:ascii="宋体" w:hAnsi="宋体"/>
                <w:b/>
                <w:szCs w:val="21"/>
              </w:rPr>
              <w:t>应用领域：</w:t>
            </w:r>
            <w:r>
              <w:rPr>
                <w:rFonts w:hint="eastAsia" w:ascii="宋体" w:hAnsi="宋体"/>
                <w:szCs w:val="21"/>
              </w:rPr>
              <w:t>云班课教学环境下对于提升学习者学习动机、能够应用于各种运用云班课进行教学的课堂。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6" w:hRule="atLeast"/>
        </w:trPr>
        <w:tc>
          <w:tcPr>
            <w:tcW w:w="9072" w:type="dxa"/>
            <w:gridSpan w:val="2"/>
          </w:tcPr>
          <w:p>
            <w:pPr>
              <w:rPr>
                <w:rFonts w:ascii="黑体" w:hAnsi="宋体" w:eastAsia="黑体"/>
                <w:szCs w:val="21"/>
              </w:rPr>
            </w:pPr>
            <w:r>
              <w:rPr>
                <w:rFonts w:hint="eastAsia" w:ascii="黑体" w:hAnsi="宋体" w:eastAsia="黑体"/>
                <w:szCs w:val="21"/>
              </w:rPr>
              <w:t>三、对本课题将要解决的主要问题及解决问题的思路与方法、拟采用的研究方法（技术路线）或设计（实验）方案进行说明，论文要写出相应的写作提纲</w:t>
            </w:r>
          </w:p>
          <w:p>
            <w:pPr>
              <w:spacing w:beforeLines="30"/>
              <w:rPr>
                <w:rFonts w:ascii="宋体"/>
                <w:szCs w:val="21"/>
              </w:rPr>
            </w:pPr>
            <w:r>
              <w:rPr>
                <w:rFonts w:hint="eastAsia" w:ascii="宋体" w:hAnsi="宋体"/>
                <w:b/>
                <w:szCs w:val="21"/>
              </w:rPr>
              <w:t>主要解决的问题：</w:t>
            </w:r>
            <w:r>
              <w:rPr>
                <w:rFonts w:hint="eastAsia" w:ascii="宋体" w:hAnsi="宋体"/>
                <w:szCs w:val="21"/>
              </w:rPr>
              <w:t>解决云班课环境下学习动力不足对学习者学习的影响</w:t>
            </w:r>
          </w:p>
          <w:p>
            <w:pPr>
              <w:spacing w:beforeLines="30" w:line="300" w:lineRule="exact"/>
              <w:rPr>
                <w:rFonts w:ascii="宋体"/>
                <w:szCs w:val="21"/>
              </w:rPr>
            </w:pPr>
            <w:r>
              <w:rPr>
                <w:rFonts w:hint="eastAsia" w:ascii="宋体" w:hAnsi="宋体"/>
                <w:b/>
                <w:szCs w:val="21"/>
              </w:rPr>
              <w:t>解决问题的思路：</w:t>
            </w:r>
            <w:r>
              <w:rPr>
                <w:rFonts w:hint="eastAsia" w:ascii="宋体" w:hAnsi="宋体"/>
                <w:szCs w:val="21"/>
              </w:rPr>
              <w:t>通过检索相关文献资料，分析云班课环境下学习者学习动力不足情况产生的原因。研究当前已有的方法与途径，及思索研究新的解决问题的方法，提出云班课环境下提升学习者学习动力的策略研究</w:t>
            </w:r>
          </w:p>
          <w:p>
            <w:pPr>
              <w:spacing w:beforeLines="30" w:line="300" w:lineRule="exact"/>
              <w:rPr>
                <w:rFonts w:ascii="宋体"/>
                <w:szCs w:val="21"/>
              </w:rPr>
            </w:pPr>
            <w:r>
              <w:rPr>
                <w:rFonts w:hint="eastAsia" w:ascii="宋体" w:hAnsi="宋体"/>
                <w:b/>
                <w:szCs w:val="21"/>
              </w:rPr>
              <w:t>解决问题的方法：</w:t>
            </w:r>
            <w:r>
              <w:rPr>
                <w:rFonts w:hint="eastAsia" w:ascii="宋体" w:hAnsi="宋体"/>
                <w:szCs w:val="21"/>
              </w:rPr>
              <w:t>文献研究法、经验总结法</w:t>
            </w:r>
          </w:p>
          <w:p>
            <w:pPr>
              <w:spacing w:beforeLines="30"/>
              <w:rPr>
                <w:rFonts w:ascii="宋体"/>
                <w:szCs w:val="21"/>
              </w:rPr>
            </w:pPr>
            <w:r>
              <w:rPr>
                <w:rFonts w:hint="eastAsia" w:ascii="宋体" w:hAnsi="宋体"/>
                <w:b/>
                <w:szCs w:val="21"/>
              </w:rPr>
              <w:t>拟采用的技术路线：</w:t>
            </w:r>
            <w:r>
              <w:rPr>
                <w:rFonts w:hint="eastAsia" w:ascii="宋体" w:hAnsi="宋体"/>
                <w:szCs w:val="21"/>
              </w:rPr>
              <w:t>即：查阅、分析文献</w:t>
            </w:r>
            <w:r>
              <w:rPr>
                <w:rFonts w:ascii="宋体" w:hAnsi="宋体"/>
                <w:szCs w:val="21"/>
              </w:rPr>
              <w:t>——</w:t>
            </w:r>
            <w:r>
              <w:rPr>
                <w:rFonts w:hint="eastAsia" w:ascii="宋体" w:hAnsi="宋体"/>
                <w:szCs w:val="21"/>
              </w:rPr>
              <w:t>理论分析</w:t>
            </w:r>
            <w:r>
              <w:rPr>
                <w:rFonts w:ascii="宋体" w:hAnsi="宋体"/>
                <w:szCs w:val="21"/>
              </w:rPr>
              <w:t>——</w:t>
            </w:r>
            <w:r>
              <w:rPr>
                <w:rFonts w:hint="eastAsia" w:ascii="宋体" w:hAnsi="宋体"/>
                <w:szCs w:val="21"/>
              </w:rPr>
              <w:t>提出对策</w:t>
            </w:r>
            <w:r>
              <w:rPr>
                <w:rFonts w:ascii="宋体" w:hAnsi="宋体"/>
                <w:szCs w:val="21"/>
              </w:rPr>
              <w:t>——</w:t>
            </w:r>
            <w:r>
              <w:rPr>
                <w:rFonts w:hint="eastAsia" w:ascii="宋体" w:hAnsi="宋体"/>
                <w:szCs w:val="21"/>
              </w:rPr>
              <w:t>得出结论</w:t>
            </w:r>
          </w:p>
          <w:p>
            <w:pPr>
              <w:spacing w:beforeLines="30"/>
              <w:rPr>
                <w:rFonts w:ascii="宋体"/>
                <w:b/>
                <w:szCs w:val="21"/>
              </w:rPr>
            </w:pPr>
            <w:r>
              <w:pict>
                <v:shape id="_x0000_s1026" o:spid="_x0000_s1026" style="position:absolute;left:0pt;margin-left:433.75pt;margin-top:17.5pt;height:18.45pt;width:15.55pt;z-index:251671552;mso-width-relative:page;mso-height-relative:page;" filled="f" stroked="t" coordorigin="18493,7609" coordsize="548,652" path="m18493,7883c18516,7883,18519,7875,18538,7863c18570,7842,18605,7838,18642,7829c18667,7823,18683,7817,18704,7807c18697,7830,18709,7808,18692,7822em18586,7649c18593,7663,18606,7679,18611,7695c18646,7803,18636,7935,18629,8046c18625,8106,18624,8170,18611,8229c18608,8240,18602,8279,18601,8244c18601,8238,18601,8233,18601,8227em18660,7913c18642,7946,18619,7976,18596,8006c18569,8042,18546,8079,18521,8116c18505,8139,18513,8132,18513,8152c18539,8147,18572,8130,18595,8115c18646,8081,18691,8047,18733,8001c18764,7964,18774,7952,18793,7927em18895,7609c18899,7618,18904,7626,18905,7637c18909,7666,18905,7696,18895,7723c18879,7764,18856,7804,18831,7841c18816,7863,18799,7888,18779,7905c18778,7905,18776,7905,18775,7905c18793,7898,18811,7890,18829,7880c18863,7861,18900,7830,18939,7822c18949,7819,18951,7816,18956,7822c18949,7842,18942,7861,18930,7879c18907,7914,18882,7948,18857,7982c18838,8009,18814,8031,18794,8057c18788,8065,18783,8073,18777,8081c18795,8064,18815,8055,18835,8040c18863,8018,18894,8003,18926,7989c18944,7981,18948,7983,18966,7981c18970,8002,18972,8009,18960,8033c18945,8065,18922,8092,18900,8119c18874,8152,18848,8185,18819,8215c18804,8231,18791,8239,18773,8246em18883,8119c18913,8124,18915,8130,18938,8149c18957,8165,18978,8172,18998,8186c19001,8188,19024,8210,19033,8205c19037,8198,19039,8196,19040,8190e">
                  <v:fill on="f" focussize="0,0"/>
                  <v:stroke color="#0000FF" endcap="round"/>
                  <v:imagedata o:title=""/>
                  <o:lock v:ext="edit" rotation="t" text="t" aspectratio="t"/>
                  <o:ink i="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"/>
                </v:shape>
              </w:pict>
            </w:r>
            <w:r>
              <w:pict>
                <v:shape id="_x0000_s1027" o:spid="_x0000_s1027" style="position:absolute;left:0pt;margin-left:390.3pt;margin-top:19.15pt;height:17.4pt;width:24.6pt;z-index:251669504;mso-width-relative:page;mso-height-relative:page;" filled="f" stroked="t" coordorigin="16960,7668" coordsize="867,613" path="m16992,7776c16993,7778,16995,7781,16996,7783c17001,7775,17010,7780,17022,7786c17032,7791,17052,7797,17059,7806c17068,7816,17066,7821,17066,7832em16960,7993c16971,7999,16984,8000,16995,8006c17018,8018,17034,8035,17046,8058c17062,8090,17065,8125,17066,8160c17067,8186,17066,8213,17066,8239c17093,8194,17101,8144,17121,8097c17149,8031,17171,7963,17199,7897c17220,7846,17248,7797,17272,7748c17283,7725,17278,7731,17286,7718c17294,7734,17294,7744,17298,7765c17300,7774,17306,7785,17309,7794c17317,7791,17342,7778,17350,7778c17352,7778,17408,7793,17409,7794c17427,7808,17432,7844,17425,7865c17414,7897,17377,7933,17355,7957c17320,7994,17285,8021,17246,8052c17228,8067,17204,8091,17183,8067c17183,8052,17183,8046,17183,8036em17233,7968c17246,7982,17243,7985,17249,8003c17261,8037,17268,8071,17280,8106c17289,8134,17300,8170,17318,8194c17339,8221,17361,8190,17375,8172c17401,8140,17420,8103,17441,8068em17594,7668c17598,7688,17603,7704,17608,7723c17615,7749,17624,7774,17626,7802c17627,7819,17628,7840,17623,7856c17643,7856,17656,7851,17675,7843c17714,7825,17746,7796,17784,7776c17796,7770,17809,7753,17820,7762c17820,7765,17820,7769,17820,7772em17771,7873c17768,7895,17760,7915,17753,7937c17741,7971,17734,8004,17720,8038c17700,8088,17680,8135,17644,8177c17617,8209,17559,8267,17519,8280c17482,8292,17463,8276,17437,8258em17489,8051c17523,8046,17532,8053,17562,8066c17603,8083,17645,8103,17682,8128c17721,8155,17754,8187,17789,8218c17802,8230,17816,8240,17826,8253c17821,8241,17816,8229,17812,8216e">
                  <v:fill on="f" focussize="0,0"/>
                  <v:stroke color="#0000FF" endcap="round"/>
                  <v:imagedata o:title=""/>
                  <o:lock v:ext="edit" rotation="t" text="t" aspectratio="t"/>
                  <o:ink i="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"/>
                </v:shape>
              </w:pict>
            </w:r>
            <w:r>
              <w:pict>
                <v:shape id="_x0000_s1028" o:spid="_x0000_s1028" style="position:absolute;left:0pt;margin-left:298.25pt;margin-top:11.7pt;height:51.3pt;width:68.05pt;z-index:251667456;mso-width-relative:page;mso-height-relative:page;" filled="f" stroked="t" coordorigin="13713,7405" coordsize="2401,1809" path="m13986,7743c13982,7746,13983,7736,13980,7739c13971,7748,13960,7755,13950,7765c13915,7799,13884,7841,13855,7881c13741,8038,13755,8206,13740,8391c13723,8602,13665,8836,13808,9020c13851,9075,13904,9100,13966,9129c14056,9172,14138,9187,14234,9200c14306,9210,14360,9213,14433,9203c14532,9190,14634,9176,14732,9158c14821,9141,14911,9122,14999,9103c15206,9058,15433,8977,15616,8868c15685,8827,15747,8781,15803,8723c15863,8662,15904,8587,15946,8513c16024,8376,16100,8227,16113,8068c16126,7915,16078,7752,15980,7636c15877,7514,15727,7448,15573,7419c15265,7361,14934,7476,14659,7601c14530,7660,14404,7723,14278,7789e">
                  <v:fill on="f" focussize="0,0"/>
                  <v:stroke color="#0000FF" endcap="round"/>
                  <v:imagedata o:title=""/>
                  <o:lock v:ext="edit" rotation="t" text="t" aspectratio="t"/>
                  <o:ink i="ANwBHQS4AYoBAxpIEUSAgPwHRRobAjnlAEYaGwI55QBXDQAAAAq3AYoBg/5cEv5cD7Xvl4PDcs2l&#10;MJqo4XprOGZrdScDGnBiuGMarhhit8piKrHCdTpNxMrynN8c76ufGJm4uN53x2zxnObnjxve+M8b&#10;48+e/B48+fWt8IxrkIT8Von4rRb2GLHolaN8TFCNclp4qxhamOzApdK2WmWCKM5yjHDjw5GGs46+&#10;BwWuKGrgxrinWt6Y6ThjhW8MpGUZXpeeCtZR2cfjY0JTjzOLSlpUR1SpbBqxYsWKHGwyiA==&#10;"/>
                </v:shape>
              </w:pict>
            </w:r>
            <w:r>
              <w:rPr>
                <w:rFonts w:hint="eastAsia" w:ascii="宋体" w:hAnsi="宋体"/>
                <w:b/>
                <w:szCs w:val="21"/>
              </w:rPr>
              <w:t>论文提纲：</w:t>
            </w:r>
          </w:p>
          <w:p>
            <w:pPr>
              <w:ind w:left="737" w:leftChars="216" w:hanging="283"/>
              <w:rPr>
                <w:rFonts w:ascii="宋体"/>
                <w:szCs w:val="21"/>
              </w:rPr>
            </w:pPr>
            <w:r>
              <w:pict>
                <v:shape id="_x0000_s1029" o:spid="_x0000_s1029" style="position:absolute;left:0pt;margin-left:450pt;margin-top:4.85pt;height:6.9pt;width:14.55pt;z-index:251672576;mso-width-relative:page;mso-height-relative:page;" filled="f" stroked="t" coordorigin="19065,7877" coordsize="514,244" path="m19117,7925c19113,7925,19112,7924,19111,7920c19106,7930,19110,7947,19110,7963c19110,7999,19103,8031,19089,8064c19081,8082,19069,8101,19065,8120em19134,8025c19141,8035,19142,8048,19147,8057c19161,8083,19195,8114,19224,8118c19247,8121,19276,8117,19298,8113c19321,8109,19336,8093,19358,8086c19372,8082,19376,8081,19387,8071c19398,8061,19400,8050,19402,8035c19404,8013,19400,7992,19392,7972c19380,7944,19364,7936,19335,7934c19303,7932,19272,7932,19242,7942c19221,7949,19203,7952,19183,7959c19185,7959,19222,7946,19232,7943c19278,7927,19327,7920,19375,7909c19432,7896,19489,7879,19548,7877c19565,7877,19568,7876,19578,7880c19562,7892,19544,7907,19526,7919c19509,7929,19503,7933,19489,7934e">
                  <v:fill on="f" focussize="0,0"/>
                  <v:stroke color="#0000FF" endcap="round"/>
                  <v:imagedata o:title=""/>
                  <o:lock v:ext="edit" rotation="t" text="t" aspectratio="t"/>
                  <o:ink i="AKkBHQIoFAMaSBFEgID8B0UaGwI55QBGGhsCOeUAVw0AAAAKIhGD/oQo/oQvYc/E4nFziq5AhPxZ&#10;Yfiyxw4GC1MFsi866cIKY0KE/QiF+hD2k78DLmrghBKaN4zjWcp3wYWFeeHDNGFJYMGCnApkpmtk&#10;nW+PHfXrvrjeVYT8WvH4tb4aNOrTkwyy3YcGHHalsJCOeMZ0rHM1DMz4q1VjhSrKtIQxKVxSlgw4&#10;QA==&#10;"/>
                </v:shape>
              </w:pict>
            </w:r>
            <w:r>
              <w:pict>
                <v:shape id="_x0000_s1030" o:spid="_x0000_s1030" style="position:absolute;left:0pt;margin-left:417.8pt;margin-top:2.2pt;height:10.55pt;width:13.65pt;z-index:251670528;mso-width-relative:page;mso-height-relative:page;" filled="f" stroked="t" coordorigin="17930,7784" coordsize="482,372" path="m18069,7788c18077,7788,18080,7788,18084,7784c18080,7801,18070,7813,18060,7828c18040,7859,18020,7901,17995,7928c17979,7946,17950,7965,17930,7976em17979,7964c17994,7988,17997,8010,18007,8036c18019,8067,18022,8096,18029,8128c18031,8139,18032,8145,18034,8155c18039,8131,18043,8108,18051,8084c18061,8055,18076,8022,18103,8005c18128,7989,18147,8002,18160,8024c18171,8044,18177,8065,18178,8088c18178,8097,18178,8106,18178,8115c18188,8094,18199,8076,18212,8056c18238,8016,18269,7984,18307,7954c18328,7937,18365,7908,18394,7924c18417,7937,18413,7969,18408,7990c18400,8023,18383,8054,18360,8077c18342,8096,18328,8097,18304,8101c18283,8080,18277,8054,18281,8023c18286,7990,18303,7955,18313,7924e">
                  <v:fill on="f" focussize="0,0"/>
                  <v:stroke color="#0000FF" endcap="round"/>
                  <v:imagedata o:title=""/>
                  <o:lock v:ext="edit" rotation="t" text="t" aspectratio="t"/>
                  <o:ink i="AK0BHQImHgMaSBFEgID8B0UaGwI55QBGGhsCOeUAVw0AAAAKJRCE/Pfh+e9/Tix5YYZ1rLLixQCF&#10;+K4b4rh0+IlwlOCjwDB2wYEKZECD/ntE/ns1rd9vB114cRwvk01MZ3d3sOE9McOEVM8d768c8dt1&#10;dVHBy8Cohfizm+LNHBSX4SeTBwYWOfBz4OCOaSTAVXYCCOFDXLTbbLPfIogwVGCskutwEtGLU3yY&#10;lnbr5rw=&#10;"/>
                </v:shape>
              </w:pict>
            </w:r>
            <w:r>
              <w:pict>
                <v:shape id="_x0000_s1031" o:spid="_x0000_s1031" style="position:absolute;left:0pt;margin-left:372.35pt;margin-top:5.3pt;height:8.1pt;width:14.85pt;z-index:251668480;mso-width-relative:page;mso-height-relative:page;" filled="f" stroked="t" coordorigin="16327,7893" coordsize="524,286" path="m16331,8064c16326,8064,16325,8065,16327,8071c16331,8054,16332,8063,16347,8056c16364,8048,16384,8040,16404,8038c16440,8035,16478,8033,16514,8029c16560,8025,16606,8022,16651,8010c16680,8002,16706,7996,16736,7995c16746,7995,16754,7994,16759,7995c16761,7995,16767,7995,16768,7995c16767,8004,16768,8005,16764,8013c16763,8016,16756,8031,16746,8022c16740,8012,16739,8009,16736,8002em16682,7893c16693,7897,16707,7901,16720,7905c16739,7911,16754,7916,16772,7925c16784,7931,16795,7929,16807,7933c16809,7934,16825,7940,16826,7941c16832,7946,16830,7951,16839,7953c16845,7955,16848,7950,16850,7956c16854,7966,16840,7999,16836,8008c16818,8053,16799,8088,16769,8126c16744,8155,16738,8164,16718,8178e">
                  <v:fill on="f" focussize="0,0"/>
                  <v:stroke color="#0000FF" endcap="round"/>
                  <v:imagedata o:title=""/>
                  <o:lock v:ext="edit" rotation="t" text="t" aspectratio="t"/>
                  <o:ink i="AKgBHQIqGAMaSBFEgID8B0UaGwI55QBGGhsCOeUAVw0AAAAKSC2E/Ny5+bmWxky8DLojmYGRKccd&#10;cN8c6xrgw2uC9cmGKQCE/FuN+Lcdk4+jHix4tOKmGFsODXix6sOAvmjUrmw2XwYd2+ueQAo8KIP+&#10;cSL+cRvfjSxnl1rMc6znlcokzw4jjE868XqwhPxY4fixnwsmXFjzTjhpWy5ky4MIUq1QpTJTFCe8&#10;"/>
                </v:shape>
              </w:pict>
            </w:r>
            <w:r>
              <w:pict>
                <v:shape id="_x0000_s1032" o:spid="_x0000_s1032" style="position:absolute;left:0pt;margin-left:6.65pt;margin-top:3.15pt;height:52.7pt;width:350.75pt;z-index:251634688;mso-width-relative:page;mso-height-relative:page;" filled="f" stroked="t" coordorigin="3425,7818" coordsize="12374,1858" path="m4361,8609c4356,8602,4352,8593,4348,8586c4368,8579,4388,8566,4410,8560c4509,8532,4623,8522,4723,8533c4762,8537,4800,8549,4839,8552c4983,8565,5129,8553,5273,8565c5297,8567,5319,8570,5343,8573c5366,8576,5389,8584,5412,8587c5440,8591,5469,8592,5498,8595c5527,8598,5557,8601,5585,8603c5617,8605,5650,8609,5682,8610c6060,8626,6440,8589,6818,8584c6980,8582,7139,8573,7300,8561c7399,8554,7496,8538,7595,8532c7737,8524,7877,8522,8018,8508c8080,8502,8142,8502,8205,8500c8307,8497,8408,8489,8509,8484c8542,8482,8576,8483,8609,8480c8633,8478,8657,8474,8681,8472c8774,8466,8872,8460,8965,8463c8987,8464,9024,8469,9040,8470c9034,8469,9021,8459,9006,8458c8999,8458,8991,8458,8984,8458em9490,8184c9493,8191,9502,8199,9504,8206c9509,8219,9516,8229,9518,8245c9519,8251,9523,8275,9515,8256em9580,8159c9585,8167,9590,8173,9594,8177c9600,8184,9614,8198,9626,8189c9647,8174,9671,8158,9693,8142c9704,8134,9730,8108,9745,8109c9748,8111,9752,8112,9755,8114c9760,8128,9756,8119,9755,8136c9754,8147,9737,8158,9728,8165c9707,8180,9683,8197,9661,8210c9623,8233,9584,8254,9546,8278em9405,8410c9402,8435,9396,8457,9390,8482c9385,8503,9386,8523,9386,8544c9386,8551,9386,8552,9386,8556c9391,8543,9397,8529,9400,8515c9406,8489,9416,8465,9431,8443c9450,8416,9474,8392,9504,8376c9548,8352,9593,8332,9640,8317c9680,8304,9724,8290,9766,8285c9777,8284,9790,8285,9802,8285c9799,8288,9784,8304,9782,8305c9757,8319,9738,8332,9715,8352em9548,8497c9545,8497,9541,8497,9538,8497c9548,8502,9561,8505,9582,8505c9616,8505,9645,8507,9677,8518c9704,8527,9723,8541,9733,8568c9742,8592,9735,8614,9728,8638c9722,8657,9712,8669,9694,8677c9675,8686,9664,8677,9646,8674c9635,8672,9619,8670,9616,8656c9611,8631,9667,8591,9678,8576c9725,8514,9780,8459,9838,8406c9853,8393,9869,8379,9884,8366em9993,8243c9994,8243,10009,8246,10017,8246c10036,8247,10054,8244,10072,8240c10086,8237,10103,8230,10118,8232c10123,8232,10125,8232,10128,8235c10131,8244,10131,8250,10132,8261c10135,8290,10134,8320,10134,8349c10134,8399,10131,8448,10130,8497c10130,8538,10125,8578,10122,8619c10121,8635,10121,8650,10115,8664c10114,8665,10113,8666,10112,8667c10101,8655,10089,8641,10080,8624c10060,8589,10041,8554,10023,8518c10008,8489,9993,8461,9976,8433c9971,8425,9962,8414,9961,8405c9962,8405,9964,8405,9965,8405c9977,8404,9981,8400,9993,8406c10014,8416,10015,8454,10013,8473c10006,8532,9973,8602,9934,8647c9933,8648,9931,8649,9930,8650c9953,8621,9979,8599,10003,8571c10038,8530,10074,8491,10110,8450em10305,8196c10318,8196,10329,8196,10342,8199c10359,8204,10363,8215,10370,8230em10267,8414c10280,8424,10288,8425,10297,8441c10315,8475,10310,8509,10312,8545c10314,8569,10313,8590,10312,8613c10312,8616,10312,8620,10312,8623c10316,8616,10325,8599,10331,8588c10349,8552,10373,8517,10397,8485c10430,8440,10469,8399,10512,8363c10544,8336,10580,8305,10619,8287c10637,8279,10653,8278,10672,8277c10677,8297,10684,8315,10682,8338c10679,8372,10669,8408,10658,8440c10648,8468,10631,8501,10605,8518c10582,8533,10547,8528,10527,8511c10494,8483,10483,8436,10478,8395c10473,8352,10472,8283,10502,8247c10506,8245,10509,8243,10513,8241c10539,8257,10546,8262,10553,8301c10568,8382,10550,8463,10529,8541c10514,8597,10496,8651,10463,8699c10460,8702,10458,8704,10455,8707em10811,8357c10827,8354,10838,8347,10853,8342c10888,8331,10923,8318,10958,8305c10991,8293,11026,8277,11061,8273c11074,8271,11087,8271,11100,8269c11108,8284,11111,8290,11109,8309c11104,8347,11097,8387,11087,8424c11071,8485,11053,8554,11018,8608c11005,8629,10988,8640,10964,8627c10922,8604,10907,8534,10897,8493c10886,8439,10882,8421,10879,8384em10947,8083c10963,8098,10970,8111,10967,8146c10961,8213,10954,8285,10938,8351c10918,8431,10889,8514,10855,8589c10839,8624,10844,8607,10825,8622em11436,8209c11430,8238,11419,8254,11407,8282c11388,8326,11370,8374,11345,8415c11331,8438,11313,8469,11292,8484em11331,8471c11342,8495,11350,8520,11358,8546c11363,8561,11366,8577,11375,8588c11391,8577,11398,8556,11409,8538c11424,8513,11442,8487,11466,8471c11477,8466,11480,8464,11488,8465c11499,8485,11498,8501,11495,8524c11492,8545,11485,8563,11473,8580c11472,8581,11471,8583,11470,8584c11477,8557,11486,8535,11502,8510c11528,8469,11560,8423,11599,8393c11622,8375,11657,8363,11667,8402c11675,8434,11655,8490,11640,8518c11628,8540,11600,8585,11571,8589c11567,8588,11564,8586,11560,8585c11552,8547,11563,8513,11575,8475c11590,8432,11596,8417,11607,8388em11788,8295c11800,8307,11804,8328,11806,8347c11810,8392,11815,8436,11820,8481c11825,8520,11840,8565,11835,8604c11834,8616,11831,8624,11824,8628em11826,8428c11841,8398,11852,8388,11877,8366c11913,8334,11954,8308,11995,8282c12035,8257,12076,8235,12116,8211c12131,8202,12148,8191,12166,8191c12172,8191,12178,8191,12183,8194c12187,8196,12196,8210,12198,8214c12207,8235,12206,8259,12207,8281c12208,8329,12207,8376,12202,8423c12195,8491,12190,8568,12162,8631c12156,8646,12144,8664,12127,8669c12111,8673,12097,8668,12086,8657c12059,8631,12036,8595,12022,8560c11997,8495,11976,8423,11964,8354c11953,8291,11944,8223,11947,8159c11949,8149,11950,8146,11949,8139c11949,8161,11947,8184,11947,8206c11947,8235,11952,8265,11966,8291c11983,8324,12034,8344,12042,8381c12049,8417,12016,8448,11995,8472c11979,8491,11946,8528,11917,8515c11917,8496,11918,8487,11925,8474em12400,8245c12412,8245,12421,8247,12432,8249c12443,8251,12454,8257,12455,8270c12455,8274,12455,8279,12455,8283em12372,8412c12384,8424,12394,8430,12401,8446c12413,8472,12418,8505,12420,8534c12422,8566,12420,8597,12424,8629c12427,8652,12425,8641,12434,8655c12451,8636,12460,8618,12475,8594c12506,8543,12532,8492,12556,8438c12563,8422,12569,8407,12576,8391em12672,8143c12688,8141,12700,8138,12716,8137c12731,8136,12758,8127,12769,8141c12781,8156,12776,8173,12769,8190c12757,8219,12737,8246,12716,8270c12702,8286,12688,8302,12671,8315c12679,8306,12690,8294,12702,8287c12719,8277,12742,8269,12762,8274c12790,8281,12798,8314,12800,8339c12802,8364,12799,8387,12789,8410c12784,8421,12773,8448,12757,8446c12736,8444,12729,8437,12712,8425c12693,8412,12675,8397,12654,8386c12641,8379,12624,8372,12610,8370c12603,8370,12601,8370,12597,8370c12602,8383,12607,8389,12616,8401c12626,8415,12645,8451,12665,8449c12688,8447,12701,8421,12715,8404c12744,8368,12776,8335,12809,8303c12829,8284,12852,8259,12881,8253c12884,8253,12887,8253,12890,8253c12893,8269,12896,8277,12889,8294c12880,8318,12858,8350,12840,8369c12814,8392,12804,8400,12787,8416em12578,8588c12570,8603,12554,8627,12577,8641c12607,8659,12644,8637,12671,8624c12723,8600,12770,8567,12819,8536c12848,8518,12872,8496,12906,8499c12906,8528,12895,8554,12876,8577c12863,8593,12836,8628,12813,8625c12812,8624,12810,8622,12809,8621em13029,8184c13035,8211,13040,8241,13041,8269c13044,8328,13041,8391,13035,8449c13029,8501,13018,8554,13008,8606c13006,8618,12998,8664,12994,8632em13033,8293c13048,8253,13062,8226,13091,8194c13119,8163,13154,8130,13192,8110c13218,8096,13218,8109,13235,8113c13233,8151,13222,8174,13206,8209c13189,8247,13168,8275,13144,8309c13137,8318,13132,8329,13127,8337c13161,8337,13191,8337,13218,8362c13243,8385,13245,8420,13239,8451c13231,8494,13203,8530,13172,8560c13137,8594,13097,8618,13049,8620c13022,8621,13011,8602,13013,8577c13016,8546,13036,8524,13064,8512c13109,8493,13154,8514,13193,8537c13224,8556,13250,8582,13278,8605c13280,8606,13317,8633,13317,8634c13307,8634,13303,8634,13297,8630em13466,8155c13472,8153,13486,8148,13497,8143c13529,8129,13562,8114,13594,8101c13627,8088,13667,8069,13701,8062c13716,8059,13726,8056,13740,8053c13735,8067,13734,8063,13718,8063c13704,8063,13700,8063,13691,8066em13516,8065c13529,8092,13541,8118,13547,8147c13556,8191,13562,8236,13565,8281c13567,8317,13564,8352,13560,8387c13559,8400,13560,8414,13560,8393em13611,7950c13611,7946,13611,7942,13611,7938c13624,7942,13632,7958,13638,7976c13652,8017,13657,8069,13662,8112c13668,8167,13675,8222,13678,8277c13680,8312,13684,8345,13684,8380c13684,8387,13680,8410,13665,8400c13655,8387,13651,8382,13644,8374em13569,8195c13577,8172,13576,8163,13597,8151c13611,8143,13615,8147,13630,8148c13642,8163,13642,8178,13635,8198c13626,8226,13604,8248,13584,8269c13573,8281,13561,8293,13550,8305c13573,8298,13594,8289,13617,8282c13648,8273,13680,8260,13711,8271c13702,8302,13670,8323,13644,8344c13597,8382,13550,8419,13501,8454c13481,8468,13442,8489,13429,8512c13429,8514,13429,8516,13429,8518c13453,8511,13479,8505,13502,8494c13543,8475,13583,8457,13625,8439c13654,8427,13678,8422,13706,8413c13708,8411,13711,8410,13713,8408em13546,8559c13533,8578,13524,8590,13529,8611c13554,8605,13575,8587,13597,8571em13782,8481c13797,8500,13808,8517,13808,8543c13808,8553,13808,8580,13801,8587c13795,8587,13794,8585,13797,8578em13938,8043c13941,8061,13946,8083,13952,8100c13955,8107,13958,8114,13961,8121em14025,7953c14032,7950,14041,7937,14056,7943c14075,7951,14082,7977,14086,7993c14094,8025,14068,8061,14052,8085c14033,8114,14006,8140,13978,8161c13956,8177,13960,8168,13940,8167c13938,8149,13931,8142,13942,8123c13951,8106,13973,8091,13992,8087c14009,8084,14026,8092,14030,8109c14035,8130,14016,8155,14004,8170c13982,8196,13935,8224,13922,8255c13916,8270,13913,8286,13922,8301c13939,8330,13977,8343,13996,8371c14010,8392,14015,8425,14010,8450c14005,8476,13988,8510,13967,8527c13947,8544,13928,8549,13903,8549c13881,8549,13869,8548,13850,8538c13837,8531,13831,8523,13833,8508c13841,8458,13891,8411,13926,8379c13966,8343,14008,8310,14047,8274c14083,8241,14114,8203,14146,8166em14205,7974c14202,7968,14200,7966,14197,7961c14208,7963,14213,7960,14222,7970c14238,7988,14237,8001,14238,8024c14240,8064,14226,8106,14211,8142c14198,8175,14182,8208,14168,8241c14161,8258,14161,8262,14176,8271c14198,8284,14225,8279,14237,8307c14253,8343,14226,8393,14212,8426c14201,8452,14189,8470,14197,8499c14204,8524,14219,8545,14224,8572c14232,8618,14228,8692,14201,8732c14177,8768,14213,8692,14214,8691em14379,8271c14382,8285,14381,8301,14385,8315c14390,8336,14400,8354,14402,8375c14404,8393,14406,8392,14404,8374em14379,8271c14405,8256,14466,8209,14508,8207c14525,8206,14533,8214,14528,8232c14520,8259,14501,8282,14484,8304c14480,8309,14441,8351,14433,8347c14433,8338,14434,8333,14441,8328em14711,7968c14706,7981,14700,7992,14691,8006c14664,8048,14641,8093,14614,8135c14584,8182,14571,8220,14578,8276c14583,8314,14593,8350,14601,8387c14603,8397,14603,8409,14605,8419c14597,8410,14592,8407,14587,8392c14581,8374,14580,8354,14577,8335c14572,8306,14572,8300,14586,8275c14600,8251,14624,8237,14648,8221c14678,8201,14708,8185,14740,8169c14759,8160,14779,8146,14800,8142c14814,8139,14835,8139,14848,8138c14866,8137,14886,8137,14903,8142c14913,8145,14923,8148,14932,8152c14946,8157,14949,8162,14954,8175c14962,8195,14959,8210,14955,8231c14949,8265,14938,8298,14928,8331c14915,8370,14901,8409,14888,8448c14883,8463,14881,8485,14870,8497c14862,8506,14848,8506,14837,8498c14806,8477,14783,8445,14758,8416c14735,8389,14713,8362,14689,8337c14679,8327,14669,8318,14658,8310c14659,8317,14657,8317,14659,8326c14661,8334,14662,8352,14671,8351c14679,8350,14694,8333,14701,8327c14722,8310,14747,8291,14773,8282c14798,8273,14805,8280,14823,8288c14815,8308,14809,8325,14791,8341c14770,8359,14744,8373,14720,8385c14696,8397,14690,8390,14685,8370c14685,8352,14686,8345,14696,8335em15064,8110c15061,8123,15059,8137,15058,8151c15056,8188,15060,8224,15062,8261c15064,8298,15064,8333,15068,8369c15069,8382,15068,8397,15068,8410c15054,8406,15063,8393,15064,8379em15073,8206c15076,8182,15083,8146,15100,8125c15117,8103,15150,8074,15175,8062c15197,8051,15221,8041,15246,8040c15258,8039,15274,8034,15285,8040c15301,8050,15305,8069,15311,8086c15323,8121,15330,8156,15338,8191c15349,8241,15353,8288,15356,8338c15360,8390,15362,8440,15356,8492c15353,8520,15349,8548,15346,8576c15346,8577,15346,8579,15346,8580c15337,8569,15339,8569,15331,8552c15319,8526,15302,8502,15287,8477em15116,8309c15109,8298,15115,8295,15124,8285c15140,8269,15166,8260,15186,8250c15207,8240,15234,8228,15247,8209c15257,8195,15255,8190,15251,8175em15181,8151c15174,8182,15171,8218,15163,8247c15155,8275,15146,8300,15144,8330c15143,8355,15155,8350,15174,8351c15195,8352,15235,8342,15253,8355c15278,8373,15254,8409,15243,8427c15222,8460,15196,8489,15168,8515c15162,8521,15159,8521,15152,8527c15185,8497,15221,8472,15257,8445c15300,8413,15345,8382,15390,8353em15519,7948c15528,7942,15548,7939,15561,7936c15591,7930,15616,7921,15645,7913c15659,7909,15670,7905,15684,7903em15582,7818c15583,7830,15586,7846,15586,7863c15587,7899,15595,7934,15597,7971c15599,8018,15606,8080,15592,8124c15591,8124,15589,8124,15588,8124c15580,8117,15571,8109,15563,8098c15554,8086,15533,8066,15531,8050c15529,8037,15535,8032,15543,8022c15557,8005,15587,7992,15607,7984c15630,7975,15643,7979,15664,7980c15661,8006,15658,8012,15640,8037c15609,8080,15569,8114,15529,8148c15486,8185,15443,8222,15399,8257c15382,8270,15367,8284,15351,8298c15355,8296,15396,8281,15407,8275c15488,8232,15569,8187,15650,8144c15690,8123,15743,8082,15789,8082c15792,8083,15795,8084,15798,8085c15753,8148,15697,8204,15634,8250c15609,8268,15582,8287,15561,8307c15597,8307,15630,8301,15665,8310c15698,8319,15725,8331,15738,8365c15746,8385,15749,8428,15743,8449c15739,8464,15723,8490,15708,8497c15696,8503,15667,8503,15654,8500c15626,8493,15610,8476,15609,8448c15607,8413,15655,8375,15676,8354c15706,8324,15735,8295,15772,8275c15781,8268,15783,8266,15791,8265em6536,9114c6531,9117,6529,9118,6526,9114c6539,9113,6549,9112,6562,9109c6597,9102,6633,9098,6669,9092c6714,9084,6759,9080,6804,9078c6835,9077,6865,9076,6896,9075c6919,9075,6937,9072,6959,9068c6974,9065,6988,9060,7003,9059c7010,9059,7017,9049,7020,9055c7023,9060,7018,9060,7011,9062em7562,8949c7562,8939,7562,8961,7562,8971c7562,8998,7565,9025,7565,9053c7565,9082,7571,9110,7573,9139c7574,9149,7573,9160,7581,9163c7581,9172,7583,9156,7584,9147em7607,8999c7613,8990,7620,8974,7633,8966c7651,8954,7670,8941,7689,8932c7717,8918,7747,8904,7777,8893c7809,8881,7842,8868,7875,8859c7895,8853,7916,8848,7936,8846c7946,8845,7952,8848,7960,8849c7961,8849,7963,8849,7964,8849c7965,8864,7967,8878,7968,8893c7970,8915,7971,8939,7971,8961c7971,8989,7972,9016,7968,9044c7963,9075,7956,9108,7942,9136c7935,9150,7926,9163,7916,9175c7908,9185,7903,9187,7892,9190c7880,9193,7864,9196,7852,9193c7831,9188,7809,9181,7789,9171c7761,9157,7744,9135,7725,9112em7723,8765c7736,8789,7737,8807,7737,8835c7737,8867,7742,8898,7738,8930c7736,8943,7728,8966,7734,8979c7740,8995,7776,8998,7789,9001c7808,9006,7843,9014,7850,9036c7860,9067,7829,9105,7813,9127c7792,9156,7760,9193,7727,9210c7724,9210,7722,9210,7719,9210em8067,8893c8072,8893,8073,8892,8066,8888c8074,8891,8081,8893,8089,8896c8097,8899,8100,8903,8103,8910em8049,9055c8059,9065,8070,9077,8076,9092c8087,9118,8096,9150,8099,9178c8102,9202,8107,9223,8107,9248c8107,9249,8107,9251,8107,9252c8124,9247,8126,9222,8134,9206c8156,9160,8181,9113,8204,9067c8211,9054,8219,9042,8226,9029em8266,8785c8269,8784,8263,8789,8275,8782c8287,8775,8294,8768,8308,8767c8330,8765,8334,8784,8335,8802c8336,8827,8325,8847,8315,8869c8304,8893,8291,8912,8276,8933c8271,8941,8266,8946,8260,8953c8273,8948,8283,8943,8298,8943c8321,8942,8332,8944,8347,8964c8363,8986,8364,9012,8365,9038c8366,9063,8365,9085,8354,9108c8350,9117,8342,9137,8332,9141c8320,9146,8308,9138,8301,9130c8284,9112,8269,9088,8254,9068c8241,9051,8236,9044,8228,9031em8202,8994c8190,8975,8210,9017,8210,9020c8214,9041,8218,9064,8220,9085c8222,9100,8224,9111,8228,9124c8241,9118,8249,9112,8261,9102c8294,9073,8328,9046,8361,9018c8391,8993,8422,8971,8454,8948c8469,8937,8478,8931,8495,8925c8492,8943,8483,8956,8475,8972c8461,8998,8450,9028,8432,9052c8411,9080,8387,9101,8361,9124em8228,9225c8232,9240,8233,9250,8244,9262c8258,9279,8277,9286,8299,9287c8337,9289,8375,9265,8408,9247c8448,9225,8486,9200,8526,9177c8542,9168,8553,9160,8569,9157c8569,9177,8562,9196,8553,9214c8534,9250,8511,9283,8486,9314em6575,9675c6577,9670,6577,9672,6580,9668c6582,9665,6584,9664,6587,9661c6590,9659,6590,9657,6594,9655c6599,9652,6598,9653,6606,9651c6618,9649,6633,9644,6646,9643c6673,9640,6701,9638,6728,9635c6756,9632,6784,9629,6812,9627c6836,9625,6861,9627,6885,9623c6912,9619,6939,9618,6965,9613c6988,9609,7009,9608,7033,9608c7079,9608,7126,9608,7170,9604c7179,9603,7189,9596,7196,9601c7202,9606,7185,9605,7183,9605em3905,8570c3908,8569,3915,8567,3923,8565c3939,8562,3953,8560,3971,8560c3997,8560,4021,8563,4046,8565c4078,8567,4110,8573,4142,8574c4177,8575,4208,8580,4243,8583c4271,8586,4299,8582,4326,8580c4350,8578,4376,8579,4399,8585c4418,8590,4438,8595,4457,8596c4470,8597,4487,8596,4495,8593c4501,8591,4506,8593,4509,8592c4508,8595,4506,8604,4490,8607em3539,8404c3550,8401,3552,8400,3563,8401c3586,8403,3609,8410,3631,8415c3641,8417,3678,8423,3679,8439c3681,8461,3665,8478,3651,8493c3620,8527,3584,8557,3548,8586c3518,8610,3484,8636,3452,8657c3444,8662,3432,8666,3425,8670c3432,8676,3440,8680,3458,8676c3497,8668,3536,8674,3577,8668c3624,8662,3671,8664,3716,8652c3741,8644,3748,8642,3763,8635em3913,8971c3919,8968,3921,8965,3929,8964c3946,8962,3957,8962,3973,8963c4002,8964,4027,8974,4055,8982c4073,8988,4102,8998,4107,9020c4112,9040,4109,9070,4100,9088c4090,9109,4071,9138,4055,9155c4041,9169,4020,9182,4002,9191c3993,9195,3986,9196,3978,9199c4000,9181,4022,9171,4046,9156c4088,9130,4133,9105,4179,9084c4192,9079,4204,9074,4217,9069e">
                  <v:fill on="f" focussize="0,0"/>
                  <v:stroke weight="1pt" color="#FF0000" endcap="round"/>
                  <v:imagedata o:title=""/>
                  <o:lock v:ext="edit" rotation="t" text="t" aspectratio="t"/>
                  <o:ink i="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"/>
                </v:shape>
              </w:pict>
            </w:r>
            <w:r>
              <w:rPr>
                <w:rFonts w:hint="eastAsia" w:ascii="宋体" w:hAnsi="宋体"/>
                <w:szCs w:val="21"/>
              </w:rPr>
              <w:t>引言</w:t>
            </w:r>
          </w:p>
          <w:p>
            <w:pPr>
              <w:ind w:left="737" w:leftChars="216" w:hanging="283"/>
              <w:rPr>
                <w:rFonts w:ascii="宋体"/>
                <w:szCs w:val="21"/>
              </w:rPr>
            </w:pPr>
            <w:r>
              <w:pict>
                <v:shape id="_x0000_s1033" o:spid="_x0000_s1033" style="position:absolute;left:0pt;margin-left:450.45pt;margin-top:9.25pt;height:14.9pt;width:16.65pt;z-index:251678720;mso-width-relative:page;mso-height-relative:page;" filled="f" stroked="t" coordorigin="19081,8583" coordsize="589,525" path="m19200,8583c19209,8595,19213,8602,19229,8610c19247,8619,19265,8618,19284,8618c19293,8618,19322,8613,19329,8615c19329,8619,19329,8621,19324,8619em19107,8750c19094,8772,19087,8786,19083,8811c19081,8826,19089,8838,19101,8844c19119,8854,19127,8841,19139,8827c19157,8807,19175,8790,19198,8775c19221,8760,19246,8747,19274,8751c19287,8755,19291,8756,19296,8764c19292,8785,19276,8802,19260,8817c19237,8839,19210,8857,19183,8873c19171,8880,19161,8887,19148,8893em19081,8999c19084,9016,19090,9032,19097,9049c19104,9067,19108,9085,19112,9104c19114,9112,19133,9082,19134,9080em19219,8999c19228,9015,19228,9031,19229,9051c19229,9062,19225,9078,19240,9078c19255,9078,19272,9062,19285,9054c19307,9040,19328,9020,19353,9011c19371,9005,19395,9010,19409,9023c19418,9031,19423,9049,19427,9060c19427,9062,19427,9063,19427,9065c19441,9063,19449,9059,19461,9050c19484,9033,19507,9016,19535,9007c19573,8994,19606,9000,19635,9025c19647,9035,19669,9060,19669,9077c19669,9091,19666,9078,19659,9080e">
                  <v:fill on="f" focussize="0,0"/>
                  <v:stroke color="#0000FF" endcap="round"/>
                  <v:imagedata o:title=""/>
                  <o:lock v:ext="edit" rotation="t" text="t" aspectratio="t"/>
                  <o:ink i="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"/>
                </v:shape>
              </w:pict>
            </w:r>
            <w:r>
              <w:pict>
                <v:shape id="_x0000_s1034" o:spid="_x0000_s1034" style="position:absolute;left:0pt;margin-left:431.4pt;margin-top:7.25pt;height:17.6pt;width:17.6pt;z-index:251677696;mso-width-relative:page;mso-height-relative:page;" filled="f" stroked="t" coordorigin="18410,8513" coordsize="620,621" path="m18531,8656c18521,8653,18552,8642,18557,8640c18586,8630,18616,8623,18645,8615c18648,8614,18700,8607,18696,8597c18694,8596,18691,8594,18689,8593em18627,8513c18629,8538,18625,8565,18622,8591c18616,8637,18612,8679,18598,8724c18588,8756,18574,8784,18557,8811c18564,8809,18558,8808,18565,8806c18585,8799,18598,8785,18618,8778c18637,8771,18645,8773,18660,8777c18660,8809,18654,8834,18647,8865c18640,8896,18627,8927,18622,8958c18622,8968,18624,8970,18619,8974c18630,8956,18641,8938,18650,8920c18665,8891,18682,8864,18698,8836c18705,8825,18713,8813,18720,8802em18579,8841c18556,8874,18533,8909,18509,8942c18483,8977,18465,9015,18438,9049c18428,9062,18423,9072,18410,9081em18470,9028c18509,9031,18529,9044,18563,9063c18606,9087,18654,9105,18702,9116c18757,9128,18818,9135,18875,9133c18916,9131,18957,9126,18996,9122c19007,9121,19027,9128,19026,9112c19023,9110,19021,9107,19018,9105em18819,8699c18816,8685,18816,8687,18829,8678c18846,8666,18864,8663,18885,8662c18898,8662,18902,8662,18910,8662c18914,8693,18910,8711,18889,8737c18866,8765,18842,8788,18813,8809em18784,8790c18784,8819,18784,8847,18794,8875c18806,8908,18822,8948,18849,8972c18869,8989,18907,8989,18928,8971c18957,8946,18982,8904,19006,8875c19014,8866,19021,8856,19029,8847e">
                  <v:fill on="f" focussize="0,0"/>
                  <v:stroke color="#0000FF" endcap="round"/>
                  <v:imagedata o:title=""/>
                  <o:lock v:ext="edit" rotation="t" text="t" aspectratio="t"/>
                  <o:ink i="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"/>
                </v:shape>
              </w:pict>
            </w:r>
            <w:r>
              <w:pict>
                <v:shape id="_x0000_s1035" o:spid="_x0000_s1035" style="position:absolute;left:0pt;margin-left:418.4pt;margin-top:9.45pt;height:12.9pt;width:13.9pt;z-index:251676672;mso-width-relative:page;mso-height-relative:page;" filled="f" stroked="t" coordorigin="17951,8590" coordsize="490,456" path="m18074,8604c18082,8599,18085,8598,18082,8590c18083,8597,18086,8620,18083,8633c18072,8674,18057,8715,18041,8755c18026,8793,18004,8849,17976,8880c17962,8888,17960,8890,17951,8895em17995,8839c18005,8866,18000,8888,18007,8914c18013,8936,18019,8959,18025,8981c18028,8989,18029,8990,18029,8995c18039,8978,18050,8959,18060,8941c18077,8910,18097,8874,18122,8849c18136,8838,18140,8834,18152,8837c18174,8859,18173,8877,18174,8909c18175,8946,18165,8977,18156,9012c18152,9028,18148,9032,18140,9045c18136,9030,18135,9015,18144,8993c18164,8943,18195,8894,18232,8855c18270,8814,18312,8779,18368,8767c18398,8760,18432,8767,18440,8801c18446,8827,18430,8865,18418,8887c18405,8911,18378,8940,18352,8950c18331,8958,18304,8963,18291,8940c18277,8915,18290,8877,18304,8855c18322,8826,18351,8801,18374,8777e">
                  <v:fill on="f" focussize="0,0"/>
                  <v:stroke color="#0000FF" endcap="round"/>
                  <v:imagedata o:title=""/>
                  <o:lock v:ext="edit" rotation="t" text="t" aspectratio="t"/>
                  <o:ink i="ALIBHQIoJAMaSBFEgID8B0UaGwI55QBGGhsCOeUAVw0AAAAKJRGE/Pf1+e+vPa9aa7ZVb2pXIIT8&#10;Y/34yCb6NFs2CloYs968XCAKaUOE/Pa5+e1OWVq15s9r4kMDFe051vW7HCdL2WZsVsmK0ZYa49N9&#10;N7zvVGMpYLYtUd0qAIT8Z6n4zvdU4Syyzwz5dOGNZzxZt2jBmwUqzzzzy7b7Z5ZxwW3ZsWqmqEYU&#10;retc8tuPHOGmQA==&#10;"/>
                </v:shape>
              </w:pict>
            </w:r>
            <w:r>
              <w:pict>
                <v:shape id="_x0000_s1036" o:spid="_x0000_s1036" style="position:absolute;left:0pt;margin-left:406.05pt;margin-top:5.6pt;height:20.55pt;width:14.85pt;z-index:251675648;mso-width-relative:page;mso-height-relative:page;" filled="f" stroked="t" coordorigin="17516,8455" coordsize="524,724" path="m17638,8477c17647,8468,17665,8442,17681,8459c17696,8475,17699,8503,17697,8523c17693,8544,17692,8550,17689,8563em17527,8698c17521,8715,17518,8721,17519,8738c17546,8742,17561,8729,17584,8715c17635,8685,17681,8649,17733,8622c17752,8612,17763,8608,17783,8606c17788,8628,17778,8639,17765,8658c17743,8691,17720,8721,17693,8750c17665,8779,17637,8808,17614,8841c17612,8844,17610,8847,17608,8850c17629,8843,17647,8833,17666,8822c17705,8799,17743,8772,17781,8746c17793,8738,17817,8717,17834,8720c17834,8722,17834,8724,17834,8726c17826,8741,17813,8747,17800,8760c17791,8769,17788,8772,17781,8776em17697,8844c17697,8865,17697,8890,17692,8910c17683,8948,17678,8984,17668,9021c17659,9054,17656,9085,17650,9119c17647,9139,17643,9158,17640,9178c17624,9172,17635,9189,17621,9163c17609,9140,17601,9114,17591,9090c17585,9076,17579,9063,17577,9049c17574,9031,17580,9036,17586,9029c17598,9015,17608,9002,17628,8998c17653,8993,17689,8995,17713,9004c17735,9012,17761,9026,17785,9019c17807,9012,17825,8999,17844,8987c17872,8969,17897,8942,17925,8926c17957,8907,17978,8880,18010,8861c18028,8850,18032,8854,18039,8852e">
                  <v:fill on="f" focussize="0,0"/>
                  <v:stroke color="#0000FF" endcap="round"/>
                  <v:imagedata o:title=""/>
                  <o:lock v:ext="edit" rotation="t" text="t" aspectratio="t"/>
                  <o:ink i="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"/>
                </v:shape>
              </w:pict>
            </w:r>
            <w:r>
              <w:pict>
                <v:shape id="_x0000_s1037" o:spid="_x0000_s1037" style="position:absolute;left:0pt;margin-left:390.15pt;margin-top:11.3pt;height:15.45pt;width:14.7pt;z-index:251674624;mso-width-relative:page;mso-height-relative:page;" filled="f" stroked="t" coordorigin="16954,8655" coordsize="519,545" path="m16991,8698c16995,8710,16990,8714,17006,8715c17023,8716,17044,8706,17060,8701c17088,8692,17117,8683,17145,8674c17159,8669,17163,8668,17173,8669c17178,8686,17175,8691,17163,8712c17143,8748,17116,8782,17093,8816c17066,8855,17040,8896,17005,8928c16985,8945,16979,8949,16966,8959em16954,8880c16971,8899,16986,8919,17002,8940c17022,8966,17043,8991,17061,9019c17064,9024,17068,9042,17068,9032em17056,8933c17058,8929,17069,8915,17078,8921c17090,8929,17098,8943,17106,8955c17111,8963,17116,8973,17119,8981c17119,8982,17119,8984,17119,8985c17129,8981,17132,8975,17139,8964c17160,8932,17177,8897,17197,8864c17204,8852,17212,8839,17219,8827em17282,8671c17282,8671,17301,8660,17304,8659c17319,8656,17338,8656,17353,8655c17362,8655,17365,8654,17369,8659c17373,8678,17372,8680,17363,8703c17344,8752,17319,8794,17290,8838c17262,8882,17232,8923,17200,8964c17190,8977,17188,8984,17183,8994c17209,8982,17236,8969,17261,8955c17308,8929,17350,8897,17395,8869c17416,8856,17456,8843,17472,8826c17478,8820,17458,8824,17449,8825em17270,8818c17268,8836,17263,8852,17265,8871c17269,8904,17274,8937,17280,8970c17284,8990,17282,9015,17296,9031c17296,9025,17297,9022,17302,9018em17372,8780c17379,8805,17379,8825,17381,8852c17385,8901,17385,8951,17389,9000c17393,9045,17399,9091,17402,9136c17403,9158,17402,9178,17405,9199e">
                  <v:fill on="f" focussize="0,0"/>
                  <v:stroke color="#0000FF" endcap="round"/>
                  <v:imagedata o:title=""/>
                  <o:lock v:ext="edit" rotation="t" text="t" aspectratio="t"/>
                  <o:ink i="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"/>
                </v:shape>
              </w:pict>
            </w:r>
            <w:r>
              <w:rPr>
                <w:rFonts w:ascii="宋体" w:hAnsi="宋体"/>
                <w:szCs w:val="21"/>
              </w:rPr>
              <w:t xml:space="preserve">1 </w:t>
            </w:r>
            <w:r>
              <w:rPr>
                <w:rFonts w:hint="eastAsia" w:ascii="宋体" w:hAnsi="宋体"/>
                <w:szCs w:val="21"/>
              </w:rPr>
              <w:t>学习者学习动力的概念与组成</w:t>
            </w:r>
          </w:p>
          <w:p>
            <w:pPr>
              <w:ind w:left="737" w:leftChars="216" w:hanging="283"/>
              <w:rPr>
                <w:rFonts w:ascii="宋体"/>
                <w:szCs w:val="21"/>
              </w:rPr>
            </w:pPr>
            <w:r>
              <w:pict>
                <v:shape id="_x0000_s1038" o:spid="_x0000_s1038" style="position:absolute;left:0pt;margin-left:397.45pt;margin-top:14.85pt;height:22.85pt;width:13.85pt;z-index:251680768;mso-width-relative:page;mso-height-relative:page;" filled="f" stroked="t" coordorigin="17212,9331" coordsize="488,806" path="m17288,9476c17301,9487,17312,9500,17320,9515c17327,9527,17328,9539,17338,9549c17341,9551,17343,9553,17346,9555em17487,9409c17487,9422,17488,9424,17482,9435c17464,9465,17448,9499,17428,9528c17397,9574,17362,9619,17322,9658c17293,9686,17264,9716,17231,9739c17221,9745,17219,9747,17212,9746c17220,9727,17230,9712,17245,9696c17278,9661,17315,9635,17357,9611c17401,9585,17450,9557,17501,9573c17504,9599,17505,9612,17489,9639c17461,9687,17423,9734,17387,9775c17354,9812,17316,9848,17280,9883c17253,9909,17268,9891,17257,9889c17280,9862,17309,9840,17338,9818c17388,9780,17439,9748,17491,9713c17505,9704,17576,9666,17579,9648c17582,9630,17558,9616,17548,9606em17450,9354c17450,9341,17451,9337,17443,9331c17430,9364,17429,9386,17426,9423c17419,9503,17411,9583,17400,9663c17387,9755,17369,9843,17336,9929c17319,9973,17305,10019,17273,10054em17355,9850c17380,9835,17395,9837,17425,9837c17457,9837,17487,9845,17517,9857c17540,9866,17552,9861,17557,9886em17415,10001c17413,10001,17412,10001,17410,10001c17418,10007,17433,10001,17443,9998c17457,9994,17479,9985,17494,9989c17510,9993,17509,10019,17507,10031c17504,10048,17498,10079,17479,10088c17476,10088,17473,10088,17470,10088em17415,10001c17394,10060,17371,10072,17419,10104c17443,10120,17475,10126,17503,10130c17535,10135,17569,10142,17600,10128c17648,10107,17671,10065,17699,10024e">
                  <v:fill on="f" focussize="0,0"/>
                  <v:stroke color="#0000FF" endcap="round"/>
                  <v:imagedata o:title=""/>
                  <o:lock v:ext="edit" rotation="t" text="t" aspectratio="t"/>
                  <o:ink i="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"/>
                </v:shape>
              </w:pict>
            </w:r>
            <w:r>
              <w:pict>
                <v:shape id="_x0000_s1039" o:spid="_x0000_s1039" style="position:absolute;left:0pt;margin-left:342.15pt;margin-top:9.3pt;height:112.95pt;width:158.85pt;z-index:251673600;mso-width-relative:page;mso-height-relative:page;" filled="f" stroked="t" coordorigin="15261,9136" coordsize="5604,3983" path="m16660,10643c16663,10658,16666,10672,16679,10683c16693,10694,16708,10708,16723,10719c16732,10726,16739,10722,16746,10717em16877,10644c16905,10652,16926,10656,16955,10656c16992,10656,17027,10642,17064,10635c17102,10628,17141,10621,17179,10620c17203,10619,17198,10624,17213,10634c17194,10653,17173,10670,17153,10688c17118,10720,17079,10749,17046,10783c17015,10814,16985,10846,16953,10877c16943,10887,16932,10896,16922,10905c16938,10898,16955,10889,16972,10883c17005,10872,17036,10863,17070,10862c17086,10862,17091,10861,17098,10870c17093,10904,17088,10921,17064,10952c17029,10997,16989,11038,16946,11076c16922,11097,16897,11117,16872,11137c16831,11159,16906,11110,16907,11109c16979,11063,17081,10978,17171,10977c17177,10978,17183,10980,17189,10981c17200,11019,17182,11044,17161,11078c17128,11131,17072,11213,17008,11232c16962,11246,16958,11171,16952,11146em16960,10761c16975,10771,16979,10782,16987,10822c17002,10894,17012,10966,17022,11039c17032,11112,17038,11185,17039,11259c17039,11291,17044,11385,17036,11354c17036,11342,17036,11335,17036,11325em17010,11133c16986,11176,16966,11221,16944,11265c16932,11289,16927,11297,16925,11324c16958,11318,16982,11295,17008,11273c17064,11225,17117,11181,17168,11128c17205,11090,17217,11077,17237,11048em17317,10843c17314,10867,17310,10890,17306,10914c17300,10949,17304,10980,17306,11014c17307,11026,17307,11035,17309,11046c17314,11029,17318,11015,17324,10997c17335,10966,17351,10941,17377,10920c17395,10906,17422,10904,17437,10923c17454,10944,17444,10977,17438,11000c17429,11033,17408,11061,17388,11088c17371,11111,17354,11134,17336,11156c17325,11170,17322,11171,17307,11174c17298,11154,17297,11140,17297,11118c17297,11092,17306,11071,17326,11053c17349,11033,17381,11021,17407,11006c17435,10990,17466,10975,17487,10950c17499,10936,17508,10922,17501,10904c17498,10901,17496,10899,17493,10896c17474,10896,17467,10897,17453,10911c17432,10932,17428,10954,17423,10982c17418,11007,17419,11031,17419,11056c17419,11065,17419,11067,17421,11072c17433,11060,17448,11039,17457,11019c17471,10981,17476,10967,17487,10941em17618,10603c17625,10582,17626,10579,17634,10564c17634,10598,17626,10644,17640,10675c17648,10693,17664,10708,17670,10728c17681,10764,17685,10814,17679,10851c17670,10906,17646,10969,17618,11017c17598,11051,17570,11096,17533,11114c17510,11125,17490,11117,17480,11095c17472,11077,17470,11042,17477,11024c17488,10995,17522,10978,17548,10967c17574,10956,17604,10945,17632,10938c17655,10932,17671,10931,17683,10953c17693,10972,17675,11011,17668,11028c17661,11044,17653,11060,17647,11076c17664,11068,17679,11059,17698,11057c17720,11054,17743,11073,17747,11095c17753,11126,17744,11160,17733,11189c17725,11211,17709,11246,17685,11255c17679,11255,17677,11255,17673,11255em17948,10549c17957,10564,17961,10564,17960,10584c17959,10608,17952,10628,17942,10650c17934,10668,17925,10687,17918,10705c17939,10700,17961,10693,17983,10688c18006,10682,18071,10659,18092,10680c18116,10704,18083,10741,18069,10761c18024,10823,17976,10881,17922,10935c17899,10958,17862,10983,17845,11011c17845,11013,17845,11016,17845,11018c17870,11019,17886,11017,17913,11008c17983,10985,18054,10941,18127,10932c18167,10927,18196,10938,18198,10981c18200,11031,18170,11084,18144,11125c18127,11152,18092,11218,18061,11233c18054,11233,18048,11233,18041,11233c18028,11207,18023,11190,18027,11156c18029,11145,18031,11135,18033,11124em18041,11019c18041,11002,18042,10998,18036,10989c18021,11008,18014,11022,18003,11046c17986,11081,17970,11117,17956,11153c17951,11166,17945,11177,17939,11188c17942,11174,17944,11169,17951,11161em18094,10982c18144,10947,18192,10922,18245,10894c18287,10872,18331,10860,18376,10844c18401,10835,18427,10818,18448,10810c18463,10804,18449,10802,18436,10797em18362,10665c18375,10704,18375,10738,18380,10778c18388,10843,18392,10906,18396,10971c18399,11013,18400,11057,18409,11098c18414,11119,18417,11096,18421,11090em18418,10897c18393,10894,18378,10920,18365,10947c18348,10983,18327,11018,18312,11055c18308,11069,18306,11071,18307,11080c18335,11073,18357,11049,18375,11026c18418,10971,18462,10920,18500,10861c18530,10813,18540,10798,18561,10767em18641,10623c18644,10614,18644,10613,18647,10604c18625,10634,18604,10665,18582,10695c18555,10732,18523,10766,18497,10804c18485,10822,18475,10835,18488,10852c18504,10875,18528,10882,18541,10911c18561,10954,18575,11017,18565,11065c18561,11083,18555,11100,18551,11118c18548,11099,18545,11105,18551,11076em18607,10883c18615,10862,18623,10836,18646,10825c18663,10817,18685,10807,18701,10795c18716,10784,18718,10780,18735,10774em18690,10828c18691,10831,18697,10846,18698,10854c18702,10893,18702,10931,18702,10970c18702,11036,18706,11101,18706,11167c18706,11218,18712,11268,18710,11318c18710,11325,18703,11358,18713,11333em18950,10752c18953,10748,18983,10732,18992,10728c19023,10716,19057,10710,19089,10702c19115,10695,19137,10695,19163,10695c19165,10695,19167,10695,19169,10695em19074,10575c19062,10600,19049,10633,19042,10661c19032,10703,19024,10746,19017,10789c19012,10822,19000,10849,18982,10875em18879,10943c18889,10941,18921,10932,18936,10927c18983,10911,19026,10891,19068,10866c19105,10844,19137,10824,19168,10793em19132,10810c19085,10866,19041,10927,18992,10981c18928,11052,18862,11120,18799,11192c18799,11192,18709,11291,18704,11283c18710,11270,18714,11264,18722,11256em18966,11053c18977,11077,18978,11092,18983,11118c18988,11146,18993,11179,19004,11206c19008,11215,19014,11223,19018,11232c19019,11207,19022,11186,19027,11162c19036,11115,19052,11068,19093,11038c19116,11021,19148,11024,19165,11048c19183,11073,19187,11121,19181,11150c19177,11171,19157,11220,19136,11230c19117,11239,19116,11229,19100,11230c19091,11203,19089,11174,19097,11146c19110,11098,19139,11051,19169,11012c19211,10956,19263,10901,19314,10853c19337,10831,19360,10808,19385,10789c19404,10774,19414,10777,19435,10773c19454,10807,19454,10829,19454,10869c19454,10925,19439,10994,19401,11037c19388,11047,19384,11051,19373,11051c19354,11028,19344,11017,19341,10981c19338,10948,19334,10917,19344,10885c19345,10882,19347,10879,19348,10876c19357,10905,19364,10934,19367,10967c19374,11032,19374,11100,19371,11166c19369,11221,19370,11283,19360,11337c19358,11349,19344,11384,19365,11354c19368,11347,19372,11340,19375,11333em19581,10770c19583,10772,19598,10773,19607,10778c19618,10784,19621,10795,19623,10806em19543,10929c19534,10938,19531,10940,19528,10950c19535,10939,19552,10939,19565,10938c19578,10938,19583,10939,19589,10947em19533,11197c19528,11208,19524,11220,19520,11231c19531,11225,19550,11212,19564,11197c19595,11163,19621,11125,19651,11090c19687,11048,19714,11006,19733,10953c19737,10940,19740,10928,19744,10915em19685,10727c19663,10724,19679,10731,19671,10722c19688,10708,19712,10699,19733,10689c19764,10673,19797,10659,19830,10646c19844,10641,19856,10637,19870,10635c19863,10640,19858,10644,19850,10649em19781,10713c19769,10746,19758,10783,19752,10818c19740,10892,19726,10967,19713,11041c19691,11171,19671,11301,19657,11432c19653,11466,19631,11561,19652,11534c19659,11521,19662,11513,19662,11500em19762,10849c19762,10848,19762,10846,19762,10845c19773,10851,19784,10865,19793,10876c19806,10893,19818,10910,19828,10929c19829,10930,19848,10963,19837,10957em19820,10834c19826,10820,19829,10803,19842,10793c19860,10779,19880,10765,19903,10762c19930,10759,19931,10789,19932,10809c19933,10848,19913,10886,19895,10920c19877,10953,19864,10971,19834,10981c19828,10964,19826,10957,19825,10938c19825,10925,19824,10913,19832,10904c19837,10898,19844,10900,19850,10897c19853,10896,19863,10891,19871,10889c19882,10887,19888,10882,19897,10897c19910,10919,19915,10952,19917,10977c19920,11023,19921,11070,19921,11116c19921,11171,19929,11234,19915,11287c19911,11299,19911,11301,19907,11308c19895,11293,19886,11279,19878,11261c19866,11234,19854,11202,19836,11179c19825,11165,19806,11157,19788,11157c19782,11157,19773,11163,19768,11164c19790,11147,19813,11131,19837,11116c19909,11072,19988,11061,20061,11026c20081,11016,20083,11012,20092,10987c20099,10968,20101,10961,20107,10948em20092,10760c20104,10747,20107,10746,20124,10740c20140,10734,20168,10726,20185,10729c20215,10734,20211,10758,20205,10781c20193,10829,20161,10870,20135,10912c20109,10953,20080,10991,20054,11031c20046,11044,20042,11047,20044,11057c20066,11048,20087,11036,20107,11022c20161,10986,20219,10950,20270,10909c20276,10904,20332,10872,20331,10862c20331,10857,20329,10855,20324,10854em20221,10811c20221,10845,20232,10873,20235,10907c20240,10963,20243,11021,20245,11077c20247,11126,20249,11183,20233,11231c20226,11252,20212,11288,20188,11295c20164,11302,20129,11290,20110,11275c20079,11251,20052,11220,20035,11184c20030,11172,20026,11160,20021,11148em20475,10748c20486,10745,20494,10757,20499,10770c20510,10796,20511,10826,20519,10852c20525,10870,20538,10895,20535,10915c20534,10917,20533,10918,20532,10920c20526,10906,20530,10900,20535,10886c20543,10863,20555,10848,20574,10832c20575,10831,20608,10813,20604,10811c20604,10817,20602,10818,20594,10815em20406,10945c20402,10975,20398,11008,20402,11038c20407,11076,20414,11109,20426,11146c20431,11162,20436,11181,20439,11197c20439,11198,20439,11199,20439,11200c20445,11191,20447,11183,20453,11173c20469,11147,20491,11124,20513,11104c20588,11036,20669,10976,20745,10909c20760,10895,20774,10882,20789,10868em20706,10665c20731,10749,20741,10834,20762,10920c20782,11003,20796,11009,20864,11051em20803,10838c20775,10795,20766,10781,20822,10776em15261,9136c15262,9139,15283,9168,15285,9190c15298,9317,15272,9446,15271,9572c15270,9754,15298,9935,15319,10116c15345,10342,15399,10564,15426,10790c15452,11005,15480,11208,15538,11417c15609,11671,15694,11908,15805,12146c15900,12349,15959,12577,16022,12792c16031,12824,16037,12857,16044,12890c16048,12911,16052,12930,16055,12951c16057,12970,16059,12989,16061,13008c16064,13036,16066,13062,16071,13089c16074,13092,16076,13093,16075,13096c16071,13088,16064,13080,16059,13071c16047,13049,16035,13024,16022,13001c16018,12995,16015,12990,16011,12984em15830,12812c15824,12811,15816,12810,15811,12809c15852,12842,15886,12881,15920,12921c15963,12971,16002,13025,16045,13075c16057,13089,16068,13102,16081,13114c16083,13118,16083,13119,16087,13118c16094,13095,16099,13070,16107,13047c16148,12926,16210,12816,16276,12708c16315,12645,16355,12582,16395,12519e">
                  <v:fill on="f" focussize="0,0"/>
                  <v:stroke color="#0000FF" endcap="round"/>
                  <v:imagedata o:title=""/>
                  <o:lock v:ext="edit" rotation="t" text="t" aspectratio="t"/>
                  <o:ink i="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"/>
                </v:shape>
              </w:pict>
            </w:r>
            <w:r>
              <w:pict>
                <v:shape id="_x0000_s1040" o:spid="_x0000_s1040" style="position:absolute;left:0pt;margin-left:24.45pt;margin-top:13.75pt;height:60.5pt;width:144.15pt;z-index:251636736;mso-width-relative:page;mso-height-relative:page;" filled="f" stroked="t" coordorigin="4054,9292" coordsize="5084,2135" path="m7553,9403c7565,9405,7570,9412,7579,9421c7590,9432,7591,9455,7592,9469c7594,9493,7586,9511,7584,9534c7582,9550,7582,9560,7580,9571em7626,9365c7637,9361,7636,9356,7650,9364c7658,9369,7670,9386,7672,9395c7676,9422,7673,9454,7663,9478c7653,9502,7639,9533,7617,9549c7614,9550,7612,9551,7609,9552c7603,9536,7601,9534,7608,9513c7615,9492,7624,9472,7640,9456c7649,9447,7654,9447,7663,9443c7665,9454,7669,9468,7666,9480c7656,9512,7629,9550,7606,9574c7588,9593,7569,9613,7550,9631c7538,9643,7526,9654,7514,9666c7512,9668,7511,9670,7509,9672c7518,9668,7528,9664,7538,9661c7556,9656,7577,9655,7596,9655c7614,9655,7631,9661,7646,9671c7657,9678,7661,9683,7666,9693c7672,9706,7668,9709,7666,9722c7664,9738,7661,9755,7660,9771c7659,9788,7658,9806,7653,9822c7650,9831,7647,9841,7636,9846c7629,9849,7600,9848,7596,9841c7587,9824,7597,9794,7602,9777c7617,9732,7642,9692,7664,9651c7690,9603,7720,9559,7758,9519c7766,9512,7774,9504,7782,9497em7791,9385c7799,9424,7801,9463,7801,9503c7802,9561,7802,9621,7796,9678c7792,9718,7785,9756,7784,9796c7783,9826,7790,9855,7792,9885c7795,9926,7797,9969,7795,10010c7794,10036,7785,10070,7789,10096c7793,10118,7793,10101,7804,10090em7918,9618c7920,9635,7922,9651,7922,9668c7922,9687,7922,9703,7918,9721c7918,9722,7918,9724,7918,9725c7921,9704,7929,9687,7942,9669c7954,9652,7969,9624,7990,9616c7998,9616,8001,9616,8005,9619c8008,9640,8003,9655,7993,9674c7983,9693,7975,9711,7958,9718em8176,9417c8165,9434,8157,9447,8145,9465c8125,9494,8109,9520,8086,9545c8081,9551,8076,9557,8071,9563em8040,9636c8058,9661,8076,9687,8091,9714c8104,9738,8100,9754,8105,9778c8108,9788,8112,9792,8103,9790em8087,9633c8089,9617,8093,9595,8110,9585c8138,9568,8172,9558,8202,9545c8231,9533,8260,9525,8289,9514c8312,9506,8316,9507,8327,9526c8336,9542,8335,9560,8339,9578c8346,9607,8347,9637,8345,9667c8342,9703,8332,9739,8319,9773c8311,9792,8300,9828,8282,9841c8270,9850,8251,9843,8241,9836c8237,9833,8234,9829,8230,9826em8122,9655c8112,9657,8115,9656,8115,9666c8128,9675,8134,9667,8146,9658c8161,9647,8177,9633,8196,9630c8220,9626,8223,9644,8222,9663c8221,9691,8211,9721,8196,9745c8188,9758,8179,9767,8167,9775c8153,9770,8160,9741,8164,9726c8174,9700,8177,9690,8181,9671em8440,9454c8450,9476,8457,9503,8462,9528c8470,9575,8476,9620,8476,9667c8476,9698,8483,9739,8470,9768c8463,9776,8460,9778,8462,9785em8470,9576c8472,9555,8476,9531,8492,9514c8516,9487,8552,9470,8583,9454c8602,9445,8617,9442,8636,9438c8643,9436,8650,9431,8659,9434c8664,9436,8675,9445,8679,9448c8687,9454,8693,9455,8698,9466c8705,9484,8712,9506,8714,9525c8718,9563,8721,9602,8722,9640c8723,9682,8724,9723,8726,9764c8727,9785,8733,9827,8721,9845c8716,9852,8713,9856,8701,9849c8692,9839,8689,9836,8685,9828em8523,9626c8521,9631,8516,9630,8522,9630c8535,9626,8551,9619,8565,9613c8590,9603,8613,9592,8637,9581c8651,9577,8655,9577,8659,9567em8573,9571c8565,9590,8560,9602,8554,9621c8551,9628,8550,9631,8551,9636c8565,9641,8576,9644,8592,9642c8609,9640,8625,9639,8643,9639c8650,9664,8640,9676,8625,9698c8602,9731,8574,9761,8545,9790c8532,9804,8509,9816,8518,9833c8552,9829,8580,9818,8611,9803c8658,9781,8696,9757,8738,9727em8861,9440c8880,9432,8896,9419,8917,9411c8947,9399,8973,9385,9002,9371em8937,9292c8937,9329,8937,9366,8941,9403c8944,9435,8945,9465,8945,9497c8945,9514,8948,9531,8941,9546c8936,9557,8932,9556,8919,9559c8902,9563,8882,9565,8865,9566c8848,9567,8833,9567,8817,9570c8827,9557,8825,9553,8845,9542c8874,9526,8908,9516,8940,9506c8966,9498,8975,9498,9000,9504c8993,9520,8986,9531,8972,9545c8948,9569,8920,9590,8893,9611c8870,9629,8853,9643,8840,9667c8859,9671,8880,9673,8903,9673c8944,9673,8992,9665,9030,9681c9057,9692,9061,9716,9059,9742c9057,9765,9048,9788,9034,9806c9019,9824,9003,9827,8980,9828c8958,9829,8933,9820,8913,9812c8891,9803,8887,9785,8901,9766c8929,9726,8972,9706,9008,9676c9044,9646,9077,9620,9120,9600c9126,9598,9131,9596,9137,9594em4584,10047c4572,10044,4562,10037,4548,10034c4537,10032,4527,10031,4516,10030c4484,10026,4459,10027,4429,10036c4379,10051,4322,10084,4279,10112c4246,10134,4208,10158,4179,10185c4078,10282,4053,10448,4054,10580c4055,10699,4083,10818,4113,10933c4134,11013,4160,11088,4209,11155c4284,11259,4412,11362,4534,11405c4579,11421,4623,11424,4670,11426c4721,11428,4768,11421,4818,11416c4924,11405,5047,11407,5135,11337c5165,11313,5188,11275,5202,11240c5224,11185,5239,11124,5259,11068c5286,10992,5316,10912,5319,10831c5323,10726,5309,10629,5285,10527c5266,10447,5246,10367,5208,10294c5166,10213,5096,10149,5023,10096c4911,10015,4785,10006,4653,9993c4630,9991,4594,9982,4571,9988c4539,9997,4552,10004,4537,10026c4540,10030,4542,10035,4545,10039em5344,10438c5358,10440,5374,10444,5388,10444c5421,10443,5465,10432,5494,10416c5539,10391,5585,10355,5617,10314c5645,10278,5676,10228,5683,10182c5689,10147,5683,10110,5665,10079c5640,10037,5602,10023,5555,10034c5511,10045,5472,10081,5458,10124c5444,10166,5454,10204,5492,10229c5550,10267,5619,10263,5683,10255c5764,10245,5848,10225,5924,10194c5970,10175,6012,10149,6060,10133e">
                  <v:fill on="f" focussize="0,0"/>
                  <v:stroke weight="1pt" color="#FF0000" endcap="round"/>
                  <v:imagedata o:title=""/>
                  <o:lock v:ext="edit" rotation="t" text="t" aspectratio="t"/>
                  <o:ink i="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"/>
                </v:shape>
              </w:pict>
            </w:r>
            <w:r>
              <w:rPr>
                <w:rFonts w:ascii="宋体" w:hAnsi="宋体"/>
                <w:szCs w:val="21"/>
              </w:rPr>
              <w:t>1.1</w:t>
            </w:r>
            <w:r>
              <w:rPr>
                <w:rFonts w:hint="eastAsia" w:ascii="宋体" w:hAnsi="宋体"/>
                <w:szCs w:val="21"/>
              </w:rPr>
              <w:t>学习动力的含义</w:t>
            </w:r>
          </w:p>
          <w:p>
            <w:pPr>
              <w:ind w:left="737" w:leftChars="216" w:hanging="283"/>
              <w:rPr>
                <w:rFonts w:ascii="宋体"/>
                <w:szCs w:val="21"/>
              </w:rPr>
            </w:pPr>
            <w:r>
              <w:pict>
                <v:shape id="_x0000_s1041" o:spid="_x0000_s1041" style="position:absolute;left:0pt;margin-left:488.35pt;margin-top:7.4pt;height:21.95pt;width:13pt;z-index:251687936;mso-width-relative:page;mso-height-relative:page;" filled="f" stroked="t" coordorigin="20418,9619" coordsize="459,774" path="m20432,9785c20427,9785,20423,9785,20418,9785c20423,9776,20435,9779,20446,9776c20477,9766,20508,9753,20538,9740c20561,9730,20578,9723,20591,9703em20515,9619c20515,9653,20518,9686,20518,9720c20519,9780,20513,9840,20511,9900c20509,9958,20506,10015,20499,10072c20496,10097,20495,10116,20501,10136c20513,10110,20515,10091,20518,10062em20518,9877c20500,9901,20478,9926,20462,9949c20451,9966,20426,9999,20426,10021c20427,10024,20428,10026,20429,10029c20458,10024,20466,10005,20485,9984c20506,9962,20526,9940,20547,9918em20678,9734c20711,9683,20720,9669,20739,9635c20686,9708,20671,9751,20667,9843c20664,9912,20662,9978,20664,10047c20694,9980,20724,9905,20771,9848c20819,9798,20833,9782,20876,9766em20835,9809c20789,9892,20800,9933,20795,10028c20790,10130,20786,10232,20779,10334c20778,10353,20776,10373,20775,10392e">
                  <v:fill on="f" focussize="0,0"/>
                  <v:stroke color="#0000FF" endcap="round"/>
                  <v:imagedata o:title=""/>
                  <o:lock v:ext="edit" rotation="t" text="t" aspectratio="t"/>
                  <o:ink i="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"/>
                </v:shape>
              </w:pict>
            </w:r>
            <w:r>
              <w:pict>
                <v:shape id="_x0000_s1042" o:spid="_x0000_s1042" style="position:absolute;left:0pt;margin-left:478.7pt;margin-top:3.85pt;height:18.2pt;width:7.25pt;z-index:251686912;mso-width-relative:page;mso-height-relative:page;" filled="f" stroked="t" coordorigin="20078,9493" coordsize="256,643" path="m20189,9496c20189,9496,20183,9499,20180,9507c20172,9529,20162,9551,20155,9574c20151,9586,20150,9598,20147,9610c20167,9608,20182,9605,20202,9599c20230,9591,20268,9570,20296,9588c20299,9591,20303,9595,20306,9598c20306,9631,20298,9655,20280,9684c20246,9739,20197,9786,20155,9835c20136,9858,20120,9881,20104,9906c20121,9895,20141,9883,20161,9874c20200,9855,20250,9819,20295,9825c20328,9829,20332,9859,20333,9885c20335,9942,20311,9999,20284,10049c20269,10076,20253,10093,20231,10113c20211,10080,20220,10055,20221,10016c20222,9975,20230,9929,20239,9889c20241,9886,20243,9882,20245,9879c20224,9908,20200,9940,20179,9970c20150,10012,20123,10056,20096,10100c20094,10104,20068,10150,20083,10128c20097,10110,20102,10103,20112,10090e">
                  <v:fill on="f" focussize="0,0"/>
                  <v:stroke color="#0000FF" endcap="round"/>
                  <v:imagedata o:title=""/>
                  <o:lock v:ext="edit" rotation="t" text="t" aspectratio="t"/>
                  <o:ink i="AKsBHQIWMgMaSBFEgID8B0UaGwI55QBGGhsCOeUAVw0AAAAKiAFRhP0ZAfoyJthwYa0nRbNglaUZ&#10;Xw11t88eGsJWxYMGjNiwUhKc89cuVlwznCNpMVrX3Y8eLHtvDfKFLU4GHVkwAIX443vjjluhgwkE&#10;MUc8962SWCKaqaaiayOKRXDXXLhcLBDDDDNgrKpqqKIpsHPLhacnbg758JHdisFZkrrcRfBPgZcf&#10;bgaw&#10;"/>
                </v:shape>
              </w:pict>
            </w:r>
            <w:r>
              <w:pict>
                <v:shape id="_x0000_s1043" o:spid="_x0000_s1043" style="position:absolute;left:0pt;margin-left:467.15pt;margin-top:5pt;height:14.9pt;width:9.4pt;z-index:251685888;mso-width-relative:page;mso-height-relative:page;" filled="f" stroked="t" coordorigin="19671,9533" coordsize="331,527" path="m19671,9588c19682,9609,19689,9628,19696,9651c19702,9671,19713,9692,19718,9712c19718,9720,19718,9722,19718,9727em19718,9586c19721,9572,19725,9539,19743,9533c19755,9529,19775,9551,19780,9558c19792,9575,19795,9613,19790,9632c19783,9659,19764,9687,19747,9708c19735,9722,19730,9728,19715,9735c19723,9718,19727,9703,19747,9695c19753,9692,19780,9678,19786,9692c19793,9709,19782,9737,19774,9751c19761,9773,19743,9792,19723,9808c19716,9814,19707,9822,19703,9826c19718,9827,19730,9822,19742,9833c19758,9847,19761,9869,19759,9890c19755,9920,19742,9956,19728,9983c19722,9995,19696,10022,19699,10037c19702,10056,19728,10053,19741,10055c19770,10059,19798,10059,19828,10059c19857,10059,19886,10053,19915,10051c19938,10049,19960,10049,19983,10045c19992,10042,19995,10041,20001,10042c19995,10037,19987,10029,19976,10022c19970,10018,19965,10014,19959,10010em19844,9655c19857,9641,19864,9644,19885,9644c19901,9644,19922,9639,19937,9640c19939,9641,19942,9642,19944,9643c19941,9660,19937,9667,19925,9683c19902,9714,19876,9744,19853,9775c19845,9786,19828,9807,19825,9822c19824,9827,19825,9846,19828,9850c19836,9850,19838,9852,19839,9860c19858,9856,19867,9845,19884,9836c19906,9824,19927,9809,19949,9797c19961,9790,19967,9792,19979,9795c19976,9810,19969,9822,19961,9836c19951,9854,19933,9876,19929,9896c19927,9908,19931,9916,19933,9925c19951,9900,19970,9881,19992,9859e">
                  <v:fill on="f" focussize="0,0"/>
                  <v:stroke color="#0000FF" endcap="round"/>
                  <v:imagedata o:title=""/>
                  <o:lock v:ext="edit" rotation="t" text="t" aspectratio="t"/>
                  <o:ink i="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"/>
                </v:shape>
              </w:pict>
            </w:r>
            <w:r>
              <w:pict>
                <v:shape id="_x0000_s1044" o:spid="_x0000_s1044" style="position:absolute;left:0pt;margin-left:454.05pt;margin-top:6.6pt;height:15.8pt;width:11.7pt;z-index:251684864;mso-width-relative:page;mso-height-relative:page;" filled="f" stroked="t" coordorigin="19209,9590" coordsize="413,558" path="m19209,9697c19212,9688,19217,9680,19229,9678c19240,9676,19260,9682,19270,9687c19279,9693,19283,9692,19282,9698em19217,9897c19229,9910,19228,9921,19236,9938c19248,9965,19251,9991,19251,10021c19251,10049,19251,10075,19256,10102c19258,10115,19266,10081,19268,10075em19387,9764c19400,9730,19412,9703,19431,9673c19450,9643,19474,9630,19504,9612c19520,9602,19539,9594,19558,9590c19571,9588,19566,9592,19571,9596c19579,9603,19582,9609,19586,9617c19591,9626,19593,9632,19596,9643c19600,9658,19598,9671,19600,9687c19603,9715,19603,9743,19606,9771c19611,9816,19613,9861,19617,9906c19621,9950,19622,9992,19617,10036c19614,10060,19611,10084,19604,10107c19601,10119,19599,10124,19593,10133c19588,10140,19596,10143,19582,10147c19563,10152,19545,10144,19530,10135c19486,10109,19460,10072,19431,10031em19380,9926c19390,9931,19387,9930,19389,9929c19401,9924,19395,9929,19403,9912c19408,9902,19413,9888,19421,9880c19428,9873,19430,9869,19440,9869c19444,9880,19446,9890,19444,9902c19440,9922,19428,9940,19415,9955c19405,9967,19389,9982,19373,9986c19360,9989,19350,9983,19347,9970c19343,9952,19347,9931,19353,9915c19362,9890,19371,9874,19389,9855e">
                  <v:fill on="f" focussize="0,0"/>
                  <v:stroke color="#0000FF" endcap="round"/>
                  <v:imagedata o:title=""/>
                  <o:lock v:ext="edit" rotation="t" text="t" aspectratio="t"/>
                  <o:ink i="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"/>
                </v:shape>
              </w:pict>
            </w:r>
            <w:r>
              <w:pict>
                <v:shape id="_x0000_s1045" o:spid="_x0000_s1045" style="position:absolute;left:0pt;margin-left:428.55pt;margin-top:5.45pt;height:17.4pt;width:17.1pt;z-index:251682816;mso-width-relative:page;mso-height-relative:page;" filled="f" stroked="t" coordorigin="18309,9550" coordsize="604,614" path="m18321,9626c18340,9641,18335,9647,18342,9668c18349,9685,18352,9688,18350,9700em18315,9874c18317,9874,18299,9868,18323,9858c18347,9847,18372,9848,18387,9870c18407,9897,18403,9939,18404,9971c18404,9997,18401,10038,18414,10062c18416,10070,18417,10072,18424,10073c18435,10055,18446,10036,18453,10015c18469,9966,18485,9923,18512,9879c18545,9825,18588,9782,18643,9751c18696,9722,18757,9701,18815,9685c18845,9677,18876,9675,18906,9668c18908,9667,18910,9666,18912,9665c18892,9664,18874,9662,18855,9656c18848,9653,18842,9651,18835,9648em18694,9560c18694,9554,18693,9552,18688,9550c18693,9563,18698,9578,18702,9592c18715,9639,18720,9685,18727,9733c18737,9806,18742,9879,18748,9952c18752,10007,18753,10066,18761,10121c18766,10141,18768,10147,18767,10160c18765,10145,18764,10135,18763,10120e">
                  <v:fill on="f" focussize="0,0"/>
                  <v:stroke color="#0000FF" endcap="round"/>
                  <v:imagedata o:title=""/>
                  <o:lock v:ext="edit" rotation="t" text="t" aspectratio="t"/>
                  <o:ink i="AMMBHQIwMAMaSBFEgID8B0UaGwI55QBGGhsCOeUAVw0AAAAKGgiF+fdD59w7cJhZKLyF+OeL452a&#10;cJZg8JWACk8whPz7ufn3p2YdFoTphjhXYMOCuK9p4J2lkhkxYoYMsceXPnw43BwZ7oT8d9X47683&#10;NnqUtqlowL221013x2x4eDDFSGDNG2Clo4K0GOmECjQbg/6A2v6A2+fJjWdb4ceHPGYid8uY3oCF&#10;+OV745aVFUuGkwkeEwGAlorjllx9dORkvw84&#10;"/>
                </v:shape>
              </w:pict>
            </w:r>
            <w:r>
              <w:pict>
                <v:shape id="_x0000_s1046" o:spid="_x0000_s1046" style="position:absolute;left:0pt;margin-left:412.4pt;margin-top:3.85pt;height:16.1pt;width:13.6pt;z-index:251681792;mso-width-relative:page;mso-height-relative:page;" filled="f" stroked="t" coordorigin="17739,9494" coordsize="480,567" path="m17745,9626c17740,9629,17754,9641,17759,9649c17764,9657,17767,9662,17771,9668em17743,9878c17743,9899,17737,9910,17747,9930c17756,9948,17770,9962,17781,9978c17793,9996,17803,10016,17811,10036c17814,10044,17816,10053,17818,10060c17829,10045,17839,10022,17845,10000c17864,9925,17885,9852,17907,9778c17930,9702,17953,9625,17985,9553c17997,9525,18004,9510,18027,9494c18039,9506,18045,9506,18048,9530c18051,9549,18052,9568,18058,9587c18060,9590,18061,9593,18063,9596c18076,9589,18087,9582,18100,9573c18109,9567,18129,9548,18142,9558c18163,9574,18144,9594,18141,9612c18138,9638,18137,9647,18124,9660em18045,9831c18040,9842,18028,9878,18015,9884c18014,9882,18012,9879,18011,9877c18028,9859,18042,9839,18060,9821c18077,9804,18108,9777,18136,9789c18170,9804,18157,9852,18152,9878c18142,9924,18119,9966,18090,10003c18070,10028,18044,10046,18013,10048c17990,10050,17980,10031,17971,10012c17967,10001,17965,9998,17966,9990c17983,9976,17997,9978,18020,9985c18057,9996,18089,10018,18124,10032c18147,10041,18181,10055,18206,10050c18210,10048,18214,10046,18218,10044e">
                  <v:fill on="f" focussize="0,0"/>
                  <v:stroke color="#0000FF" endcap="round"/>
                  <v:imagedata o:title=""/>
                  <o:lock v:ext="edit" rotation="t" text="t" aspectratio="t"/>
                  <o:ink i="ANoBHQImLAMaSBFEgID8B0UaGwI55QBGGhsCOeUAVw0AAAAKGAiE/PLR+eXHNfNOdoT8c/X45+8G&#10;HNK+QApVNoP+eWz+eW3fSmp1uMxuN8J1U9r5Tjrjdx1bjfLnqI1OLq2d8+PDxYT8d+X4707zteUb&#10;TlCd43w69O/br4Mr5MG7do42LJgwJsMdOOsI0xM2SeDRjApHLYP+e8j+e9u+FPGdoil759+d93PG&#10;a1Go1HDtjHSsYzd3vYCE/Hcp+O2vDhx74a4mDRTgZMzFeVc+ee1tnCNo6mC0rVvG9cY=&#10;"/>
                </v:shape>
              </w:pict>
            </w:r>
            <w:r>
              <w:pict>
                <v:shape id="_x0000_s1047" o:spid="_x0000_s1047" style="position:absolute;left:0pt;margin-left:383.4pt;margin-top:6.7pt;height:16.85pt;width:10.8pt;z-index:251679744;mso-width-relative:page;mso-height-relative:page;" filled="f" stroked="t" coordorigin="16716,9594" coordsize="381,595" path="m16716,9606c16722,9610,16731,9616,16738,9619c16749,9623,16758,9630,16769,9634c16776,9634,16780,9635,16784,9640em16731,9818c16738,9849,16739,9882,16740,9914c16742,9966,16742,10021,16737,10073c16734,10107,16725,10139,16724,10173c16724,10178,16724,10183,16724,10188c16723,10177,16730,10149,16734,10131em16889,9685c16900,9675,16887,9680,16909,9673c16938,9664,16962,9648,16990,9636c17014,9626,17037,9615,17059,9601c17067,9598,17069,9599,17071,9594c17072,9605,17074,9615,17074,9627c17074,9656,17075,9683,17078,9711c17084,9773,17090,9835,17093,9897c17095,9945,17094,9994,17096,10042c17097,10068,17096,10093,17096,10119c17085,10113,17076,10108,17066,10097c17063,10093,17059,10089,17056,10085em16855,9876c16855,9880,16856,9888,16859,9897c16865,9912,16873,9926,16879,9940c16883,9948,16883,9958,16893,9961c16901,9963,16912,9954,16920,9953c16932,9951,16944,9947,16956,9945c16962,9945,16965,9947,16964,9942c16969,9949,16962,9951,16957,9961c16951,9971,16946,9981,16939,9990c16932,10000,16926,10007,16913,10008c16903,10009,16893,10011,16883,10011c16879,10011,16877,10011,16874,10011c16873,10005,16873,10000,16871,9994c16868,9986,16869,9979,16867,9971c16863,9957,16867,9954,16871,9940c16877,9916,16885,9895,16897,9874c16908,9855,16918,9833,16932,9816c16938,9809,16945,9805,16952,9799c16952,9795,16953,9794,16957,9796c16964,9802,16970,9806,16975,9817c16984,9838,16987,9861,16988,9883c16988,9900,16988,9917,16988,9934c16975,9940,16985,9937,16969,9936c16958,9935,16958,9936,16949,9930e">
                  <v:fill on="f" focussize="0,0"/>
                  <v:stroke color="#0000FF" endcap="round"/>
                  <v:imagedata o:title=""/>
                  <o:lock v:ext="edit" rotation="t" text="t" aspectratio="t"/>
                  <o:ink i="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"/>
                </v:shape>
              </w:pict>
            </w:r>
            <w:r>
              <w:pict>
                <v:shape id="_x0000_s1048" o:spid="_x0000_s1048" style="position:absolute;left:0pt;margin-left:20.75pt;margin-top:3.85pt;height:8.15pt;width:8.75pt;z-index:251635712;mso-width-relative:page;mso-height-relative:page;" filled="f" stroked="t" coordorigin="3923,9493" coordsize="309,288" path="m3923,9503c3927,9496,3944,9490,3960,9493c3992,9500,4027,9508,4058,9517c4078,9523,4120,9531,4127,9556c4136,9586,4098,9613,4082,9631c4049,9667,4018,9708,3977,9736c3960,9748,3945,9757,3929,9771c3929,9783,3932,9767,3954,9755c3997,9731,4041,9718,4084,9691c4131,9662,4179,9647,4231,9631e">
                  <v:fill on="f" focussize="0,0"/>
                  <v:stroke weight="1pt" color="#FF0000" endcap="round"/>
                  <v:imagedata o:title=""/>
                  <o:lock v:ext="edit" rotation="t" text="t" aspectratio="t"/>
                  <o:ink i="AGIdAhoYAxhIEUT/AUUjGwI5iwBGIxsCOYsAVw0AAAAKQiSE/BrZ+DW3hY8maFKyyz15dN9c5xpg&#10;tbNbdgyZMFFMt4T8cgn45F92W2atMOTDmnijinqnWu+1Z8W8L4t+OGqFgA==&#10;"/>
                </v:shape>
              </w:pict>
            </w:r>
            <w:r>
              <w:rPr>
                <w:rFonts w:ascii="宋体" w:hAnsi="宋体"/>
                <w:szCs w:val="21"/>
              </w:rPr>
              <w:t xml:space="preserve">1.2 </w:t>
            </w:r>
            <w:r>
              <w:rPr>
                <w:rFonts w:hint="eastAsia" w:ascii="宋体" w:hAnsi="宋体"/>
                <w:szCs w:val="21"/>
              </w:rPr>
              <w:t>学习动力的组成</w:t>
            </w:r>
          </w:p>
          <w:p>
            <w:pPr>
              <w:ind w:left="737" w:leftChars="216" w:hanging="283"/>
              <w:rPr>
                <w:rFonts w:ascii="宋体"/>
                <w:szCs w:val="21"/>
              </w:rPr>
            </w:pPr>
            <w:r>
              <w:pict>
                <v:shape id="_x0000_s1049" o:spid="_x0000_s1049" style="position:absolute;left:0pt;margin-left:449.9pt;margin-top:3.9pt;height:0.25pt;width:2.95pt;z-index:251683840;mso-width-relative:page;mso-height-relative:page;" filled="f" stroked="t" coordorigin="19063,10045" coordsize="103,10" path="m19063,10052c19071,10050,19081,10051,19089,10049c19103,10046,19118,10046,19133,10048c19149,10050,19153,10058,19165,10046e">
                  <v:fill on="f" focussize="0,0"/>
                  <v:stroke color="#0000FF" endcap="round"/>
                  <v:imagedata o:title=""/>
                  <o:lock v:ext="edit" rotation="t" text="t" aspectratio="t"/>
                  <o:ink i="AD0dAgoCAxpIEUSAgPwHRRobAjnlAEYaGwI55QBXDQAAAAobDYP+g7z+g7VqmMxjfMCD/j1W/j1X&#10;zhvplh1A&#10;"/>
                </v:shape>
              </w:pict>
            </w:r>
            <w:r>
              <w:rPr>
                <w:rFonts w:ascii="宋体" w:hAnsi="宋体"/>
                <w:szCs w:val="21"/>
              </w:rPr>
              <w:t>1.2.1</w:t>
            </w:r>
            <w:r>
              <w:rPr>
                <w:rFonts w:hint="eastAsia" w:ascii="宋体" w:hAnsi="宋体"/>
                <w:szCs w:val="21"/>
              </w:rPr>
              <w:t>学习动机</w:t>
            </w:r>
          </w:p>
          <w:p>
            <w:pPr>
              <w:ind w:left="737" w:leftChars="216" w:hanging="283"/>
              <w:rPr>
                <w:rFonts w:ascii="宋体"/>
                <w:szCs w:val="21"/>
              </w:rPr>
            </w:pPr>
            <w:r>
              <w:rPr>
                <w:rFonts w:ascii="宋体" w:hAnsi="宋体"/>
                <w:szCs w:val="21"/>
              </w:rPr>
              <w:t xml:space="preserve">1.2.2 </w:t>
            </w:r>
            <w:r>
              <w:rPr>
                <w:rFonts w:hint="eastAsia" w:ascii="宋体" w:hAnsi="宋体"/>
                <w:szCs w:val="21"/>
              </w:rPr>
              <w:t>学习自信心</w:t>
            </w:r>
          </w:p>
          <w:p>
            <w:pPr>
              <w:ind w:left="737" w:leftChars="216" w:hanging="283"/>
              <w:rPr>
                <w:rFonts w:ascii="宋体"/>
                <w:szCs w:val="21"/>
              </w:rPr>
            </w:pPr>
            <w:r>
              <w:pict>
                <v:shape id="_x0000_s1050" o:spid="_x0000_s1050" style="position:absolute;left:0pt;margin-left:280.25pt;margin-top:8.1pt;height:22.05pt;width:21.85pt;z-index:251619328;mso-width-relative:page;mso-height-relative:page;" filled="f" stroked="t" coordorigin="13078,11294" coordsize="770,778" path="m13132,11358c13132,11358,13132,11367,13150,11364c13185,11359,13222,11341,13255,11329c13284,11318,13318,11298,13349,11294c13360,11294,13362,11294,13369,11294c13366,11315,13359,11326,13349,11347c13325,11395,13303,11445,13279,11493c13242,11567,13208,11643,13178,11720c13150,11793,13124,11868,13106,11944c13102,11961,13098,12052,13081,12062c13073,12067,13079,12050,13078,12028em13181,11632c13208,11604,13235,11578,13266,11556c13306,11527,13355,11504,13400,11482c13434,11465,13479,11439,13516,11431c13521,11427,13522,11425,13521,11432c13504,11440,13489,11444,13470,11447em13322,11453c13316,11464,13309,11482,13312,11496c13315,11508,13323,11527,13337,11525c13353,11521,13359,11520,13365,11509em13470,11404c13470,11418,13465,11441,13455,11461c13428,11511,13393,11561,13356,11604c13319,11646,13276,11688,13231,11721c13213,11732,13209,11735,13198,11741c13239,11712,13280,11683,13322,11655c13362,11628,13404,11603,13443,11575c13455,11567,13458,11566,13463,11559c13457,11566,13441,11580,13431,11591c13405,11620,13386,11654,13370,11690c13352,11731,13342,11774,13336,11818c13331,11853,13334,11861,13349,11887c13395,11864,13433,11835,13474,11804c13536,11756,13607,11714,13664,11660c13687,11638,13693,11629,13698,11601c13675,11583,13665,11571,13631,11575c13584,11580,13545,11608,13509,11637c13485,11656,13473,11675,13458,11700c13486,11722,13496,11728,13539,11730c13608,11733,13677,11730,13746,11724c13780,11721,13813,11717,13847,11716e">
                  <v:fill on="f" focussize="0,0"/>
                  <v:stroke weight="1pt" color="#FF0000" endcap="round"/>
                  <v:imagedata o:title=""/>
                  <o:lock v:ext="edit" rotation="t" text="t" aspectratio="t"/>
                  <o:ink i="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"/>
                </v:shape>
              </w:pict>
            </w:r>
            <w:r>
              <w:pict>
                <v:shape id="_x0000_s1051" o:spid="_x0000_s1051" style="position:absolute;left:0pt;margin-left:268.35pt;margin-top:6.65pt;height:18.2pt;width:12.1pt;z-index:251618304;mso-width-relative:page;mso-height-relative:page;" filled="f" stroked="t" coordorigin="12658,11243" coordsize="426,642" path="m12751,11366c12761,11359,12759,11348,12761,11370c12764,11397,12748,11431,12738,11455c12722,11493,12701,11530,12681,11566c12673,11580,12665,11592,12658,11607c12683,11605,12696,11602,12719,11589c12759,11565,12801,11547,12840,11521c12879,11496,12917,11468,12958,11446c12977,11435,12997,11425,13019,11423c13020,11423,13022,11423,13023,11423c13019,11441,13015,11442,12999,11455c12987,11465,12982,11469,12971,11470em12914,11350c12918,11366,12926,11381,12920,11402c12906,11454,12893,11510,12876,11562c12854,11629,12825,11693,12794,11756c12774,11796,12753,11834,12730,11872c12724,11882,12725,11886,12717,11884c12733,11851,12752,11822,12771,11791c12807,11734,12847,11685,12898,11640c12921,11620,12967,11579,13003,11589c13008,11593,13014,11596,13019,11600c13027,11634,13024,11661,13010,11694c12993,11734,12966,11776,12934,11806c12909,11829,12887,11843,12854,11847c12839,11831,12826,11808,12835,11783c12844,11758,12868,11735,12894,11731c12927,11726,12958,11745,12984,11762c13008,11777,13027,11797,13049,11814c13063,11825,13056,11816,13066,11822c13060,11798,13053,11773,13047,11748em13013,11259c13026,11248,13037,11238,13054,11248c13064,11254,13074,11266,13083,11275e">
                  <v:fill on="f" focussize="0,0"/>
                  <v:stroke weight="1pt" color="#FF0000" endcap="round"/>
                  <v:imagedata o:title=""/>
                  <o:lock v:ext="edit" rotation="t" text="t" aspectratio="t"/>
                  <o:ink i="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"/>
                </v:shape>
              </w:pict>
            </w:r>
            <w:r>
              <w:pict>
                <v:shape id="_x0000_s1052" o:spid="_x0000_s1052" style="position:absolute;left:0pt;margin-left:257.05pt;margin-top:11.9pt;height:17.05pt;width:10.65pt;z-index:251617280;mso-width-relative:page;mso-height-relative:page;" filled="f" stroked="t" coordorigin="12259,11428" coordsize="376,601" path="m12328,11489c12327,11511,12320,11529,12319,11551c12316,11595,12306,11637,12295,11680c12282,11732,12268,11785,12262,11838c12262,11849,12262,11852,12259,11858c12259,11804,12255,11751,12268,11699c12275,11671,12288,11647,12300,11621c12314,11593,12330,11567,12344,11539c12360,11507,12376,11474,12399,11446c12409,11433,12413,11433,12427,11428c12433,11428,12435,11428,12439,11428c12448,11446,12449,11450,12453,11471c12460,11511,12451,11545,12441,11584c12434,11610,12427,11636,12418,11661c12416,11665,12415,11669,12413,11673c12418,11661,12419,11656,12426,11644c12445,11612,12470,11584,12507,11579c12522,11601,12528,11621,12523,11649c12515,11691,12492,11732,12468,11766c12447,11796,12421,11827,12392,11849c12377,11861,12360,11865,12346,11851c12332,11837,12333,11815,12330,11798c12327,11777,12329,11776,12334,11758c12352,11757,12366,11753,12385,11759c12423,11770,12463,11795,12493,11821c12532,11854,12562,11896,12590,11938c12605,11961,12623,11988,12631,12015c12634,12025,12637,12030,12624,12028c12612,12022,12607,12020,12598,12017e">
                  <v:fill on="f" focussize="0,0"/>
                  <v:stroke weight="1pt" color="#FF0000" endcap="round"/>
                  <v:imagedata o:title=""/>
                  <o:lock v:ext="edit" rotation="t" text="t" aspectratio="t"/>
                  <o:ink i="ALcBHQIgMAMYSBFE/wFFIxsCOYsARiMbAjmLAFcNAAAACpYBd4P+Tx7+Tx9zxjwamcTU8mcAGMXw&#10;nE1dZhMxN1cXDd63ubhOJ4HDFVGJc76u/G9zOIrEYio1vWKrWOGtYtc9Xe83nO88wIP+SJD+SIXy&#10;OPgcsYtvl497477vBzxtmIVMyiM1UYiqxjBy1HCNYqbvOc998+syiseB42sa1qOM5vvnw3fO6lis&#10;Yw1w4axyxF3z3x3ni4yA&#10;"/>
                </v:shape>
              </w:pict>
            </w:r>
            <w:r>
              <w:pict>
                <v:shape id="_x0000_s1053" o:spid="_x0000_s1053" style="position:absolute;left:0pt;margin-left:240.5pt;margin-top:12.6pt;height:15.75pt;width:13.75pt;z-index:251616256;mso-width-relative:page;mso-height-relative:page;" filled="f" stroked="t" coordorigin="11675,11453" coordsize="485,555" path="m11675,11453c11687,11469,11692,11475,11693,11497c11694,11521,11693,11544,11693,11568c11711,11566,11718,11561,11735,11550c11768,11529,11802,11507,11836,11488c11858,11476,11882,11463,11905,11454c11906,11454,11908,11454,11909,11454c11901,11459,11892,11464,11883,11470c11864,11483,11849,11499,11836,11518c11817,11546,11802,11587,11794,11620c11781,11672,11768,11729,11762,11782c11756,11832,11749,11884,11746,11935c11745,11959,11744,11983,11743,12007c11750,11991,11751,11977,11755,11959em11822,11718c11832,11727,11841,11731,11847,11747c11856,11770,11858,11802,11859,11826c11860,11856,11861,11889,11855,11918c11852,11933,11843,11945,11839,11951c11837,11926,11834,11901,11836,11876c11840,11824,11855,11775,11879,11729c11915,11659,11969,11603,12036,11563c12055,11551,12082,11536,12106,11543c12109,11546,12111,11549,12114,11552c12114,11585,12110,11611,12095,11642c12074,11686,12048,11730,12021,11770c12006,11792,11988,11811,11971,11831c11993,11813,12014,11792,12036,11773c12067,11745,12101,11715,12122,11678c12139,11648,12145,11620,12134,11588c12124,11558,12104,11529,12084,11504c12070,11487,12053,11474,12037,11460c12027,11473,12023,11471,12022,11495c12020,11530,12020,11566,12027,11600c12036,11645,12055,11686,12088,11718c12104,11734,12133,11745,12147,11763c12160,11780,12163,11796,12156,11817c12141,11863,12105,11898,12072,11931c12047,11956,12027,11965,11995,11977e">
                  <v:fill on="f" focussize="0,0"/>
                  <v:stroke weight="1pt" color="#FF0000" endcap="round"/>
                  <v:imagedata o:title=""/>
                  <o:lock v:ext="edit" rotation="t" text="t" aspectratio="t"/>
                  <o:ink i="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"/>
                </v:shape>
              </w:pict>
            </w:r>
            <w:r>
              <w:pict>
                <v:shape id="_x0000_s1054" o:spid="_x0000_s1054" style="position:absolute;left:0pt;margin-left:227.45pt;margin-top:13.8pt;height:12.2pt;width:12.55pt;z-index:251615232;mso-width-relative:page;mso-height-relative:page;" filled="f" stroked="t" coordorigin="11214,11495" coordsize="444,431" path="m11222,11678c11235,11686,11219,11681,11228,11680c11242,11679,11253,11673,11266,11671c11279,11669,11297,11664,11308,11673c11326,11688,11317,11715,11312,11733c11300,11781,11276,11824,11251,11866c11240,11884,11222,11903,11214,11922c11214,11923,11214,11924,11214,11925c11233,11911,11252,11896,11270,11881c11309,11848,11351,11817,11389,11782c11421,11752,11450,11722,11485,11695c11490,11692,11495,11688,11500,11685em11498,11690c11498,11681,11497,11679,11509,11668c11535,11643,11562,11627,11594,11612c11608,11605,11615,11604,11631,11603c11644,11603,11643,11607,11650,11618c11658,11631,11658,11651,11657,11666c11656,11694,11647,11720,11638,11746c11629,11772,11618,11796,11607,11821c11597,11843,11587,11855,11571,11872c11559,11884,11551,11896,11533,11894c11508,11891,11503,11867,11499,11846c11496,11815,11495,11803,11496,11782em11536,11499c11549,11506,11539,11512,11533,11537c11522,11585,11503,11630,11484,11675c11462,11725,11444,11780,11417,11828c11408,11844,11390,11872,11397,11855c11400,11849,11404,11843,11407,11837e">
                  <v:fill on="f" focussize="0,0"/>
                  <v:stroke weight="1pt" color="#FF0000" endcap="round"/>
                  <v:imagedata o:title=""/>
                  <o:lock v:ext="edit" rotation="t" text="t" aspectratio="t"/>
                  <o:ink i="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"/>
                </v:shape>
              </w:pict>
            </w:r>
            <w:r>
              <w:pict>
                <v:shape id="_x0000_s1055" o:spid="_x0000_s1055" style="position:absolute;left:0pt;margin-left:212.15pt;margin-top:13.8pt;height:13.3pt;width:11.35pt;z-index:251614208;mso-width-relative:page;mso-height-relative:page;" filled="f" stroked="t" coordorigin="10675,11496" coordsize="400,469" path="m10755,11496c10762,11516,10771,11540,10768,11561c10764,11588,10751,11612,10739,11636c10730,11654,10705,11687,10686,11698c10682,11698,10679,11698,10675,11698em10698,11784c10705,11816,10708,11852,10717,11883c10725,11910,10735,11937,10743,11964c10746,11952,10744,11935,10743,11920em10766,11736c10779,11756,10787,11778,10796,11802c10805,11825,10806,11845,10806,11869c10806,11883,10801,11906,10788,11915c10780,11920,10779,11917,10771,11919c10769,11907,10767,11897,10767,11883c10767,11856,10781,11835,10790,11811c10805,11770,10825,11735,10851,11699c10871,11671,10898,11639,10932,11626c10953,11618,10985,11621,11006,11626c11032,11632,11043,11636,11054,11663c11066,11692,11059,11720,11053,11749c11045,11785,11033,11817,11008,11845c10993,11862,10974,11872,10952,11873c10934,11874,10926,11866,10925,11849c10923,11827,10941,11808,10957,11796c10981,11778,11019,11773,11041,11755c11055,11743,11077,11721,11074,11701c11072,11697,11070,11692,11068,11688e">
                  <v:fill on="f" focussize="0,0"/>
                  <v:stroke weight="1pt" color="#FF0000" endcap="round"/>
                  <v:imagedata o:title=""/>
                  <o:lock v:ext="edit" rotation="t" text="t" aspectratio="t"/>
                  <o:ink i="AMsBHQIgJgMYSBFE/wFFIxsCOYsARiMbAjmLAFcNAAAACiIOhPyFmfkK/y4seOVcMMcsEYX5Ifvk&#10;hdtuipqituxtEGNACiAOhPyEtfkJTthhky0rdbPYhfkq++SpW6eGa+OXGqcXCAplRoP+Qur+Quvx&#10;Oc8udczjcERocqiOl6nBHGszbnPN1jmzE1Najo5cq5ROPDu/B5iE/JTt+SnfgYtPC36MMrxvDHdj&#10;qrO8Z54wwRwWtmta+LHxISlSVGHHfDHKw3jOMUpRpt4W2UA=&#10;"/>
                </v:shape>
              </w:pict>
            </w:r>
            <w:r>
              <w:pict>
                <v:shape id="_x0000_s1056" o:spid="_x0000_s1056" style="position:absolute;left:0pt;margin-left:200.65pt;margin-top:12.65pt;height:19.4pt;width:8.85pt;z-index:251613184;mso-width-relative:page;mso-height-relative:page;" filled="f" stroked="t" coordorigin="10269,11454" coordsize="313,685" path="m10269,11569c10277,11577,10285,11584,10293,11592c10299,11598,10305,11603,10311,11608c10323,11585,10334,11562,10349,11541c10371,11511,10394,11488,10426,11471c10441,11463,10478,11443,10496,11454c10513,11465,10510,11495,10501,11509c10485,11535,10465,11562,10441,11583c10420,11601,10399,11611,10375,11619c10373,11620,10371,11622,10369,11623c10363,11598,10374,11595,10379,11572c10385,11546,10391,11541,10409,11523c10428,11549,10426,11564,10433,11596c10446,11655,10449,11713,10455,11773c10462,11840,10464,11907,10468,11974c10471,12029,10471,12083,10471,12138c10469,12116,10467,12093,10464,12071c10463,12061,10461,12050,10460,12040em10326,11765c10355,11737,10386,11727,10426,11713c10458,11702,10510,11686,10539,11714c10567,11742,10537,11772,10523,11793c10492,11838,10455,11871,10411,11904c10387,11922,10362,11937,10341,11959c10373,11959,10394,11948,10425,11942c10463,11935,10502,11918,10537,11900c10559,11886,10566,11881,10581,11871e">
                  <v:fill on="f" focussize="0,0"/>
                  <v:stroke weight="1pt" color="#FF0000" endcap="round"/>
                  <v:imagedata o:title=""/>
                  <o:lock v:ext="edit" rotation="t" text="t" aspectratio="t"/>
                  <o:ink i="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"/>
                </v:shape>
              </w:pict>
            </w:r>
            <w:r>
              <w:pict>
                <v:shape id="_x0000_s1057" o:spid="_x0000_s1057" style="position:absolute;left:0pt;margin-left:194.2pt;margin-top:14.8pt;height:11.45pt;width:5.6pt;z-index:251612160;mso-width-relative:page;mso-height-relative:page;" filled="f" stroked="t" coordorigin="10042,11530" coordsize="197,404" path="m10062,11535c10065,11534,10079,11539,10087,11546c10099,11557,10098,11560,10104,11573em10042,11714c10056,11723,10066,11730,10078,11743c10098,11766,10109,11799,10117,11828c10125,11857,10130,11886,10142,11914c10149,11929,10148,11930,10161,11933c10176,11907,10180,11885,10191,11858c10208,11818,10218,11775,10230,11733c10233,11722,10235,11712,10238,11701e">
                  <v:fill on="f" focussize="0,0"/>
                  <v:stroke weight="1pt" color="#FF0000" endcap="round"/>
                  <v:imagedata o:title=""/>
                  <o:lock v:ext="edit" rotation="t" text="t" aspectratio="t"/>
                  <o:ink i="AG8dAhIgAxhIEUT/AUUjGwI5iwBGIxsCOYsAVw0AAAAKGgiG8erXj1bmpuUgJeIAhfkjM+SNfETs&#10;Bg7gCjMbhPx6dfj073aa7IyqXovS+K+Ks8mOFKiF+SjL5KM7LWInqmxGJwFcGDW14HAw4OrEqow=&#10;"/>
                </v:shape>
              </w:pict>
            </w:r>
            <w:r>
              <w:pict>
                <v:shape id="_x0000_s1058" o:spid="_x0000_s1058" style="position:absolute;left:0pt;margin-left:174.5pt;margin-top:13.1pt;height:17.2pt;width:9.35pt;z-index:251610112;mso-width-relative:page;mso-height-relative:page;" filled="f" stroked="t" coordorigin="9347,11470" coordsize="329,608" path="m9354,11673c9359,11669,9373,11663,9378,11658c9393,11645,9413,11648,9422,11672c9431,11698,9435,11745,9428,11773c9421,11805,9404,11844,9385,11871c9374,11886,9369,11889,9353,11892c9351,11877,9347,11866,9347,11850c9347,11839,9349,11832,9351,11822c9366,11827,9378,11828,9389,11843c9404,11864,9418,11902,9422,11927c9425,11949,9422,11974,9427,11996c9428,11997,9429,11999,9430,12000c9441,11976,9452,11948,9465,11926c9489,11885,9507,11841,9533,11801c9550,11775,9561,11749,9576,11723c9576,11715,9576,11713,9583,11715c9586,11726,9589,11745,9595,11755c9599,11763,9606,11767,9609,11765c9611,11760,9614,11756,9616,11751em9625,11470c9634,11484,9645,11501,9651,11517c9665,11554,9672,11596,9675,11636c9680,11698,9677,11764,9672,11826c9667,11887,9658,11947,9649,12007c9645,12033,9643,12067,9627,12077c9626,12074,9620,12049,9619,12041e">
                  <v:fill on="f" focussize="0,0"/>
                  <v:stroke weight="1pt" color="#FF0000" endcap="round"/>
                  <v:imagedata o:title=""/>
                  <o:lock v:ext="edit" rotation="t" text="t" aspectratio="t"/>
                  <o:ink i="AMIBHQIcMAMYSBFE/wFFIxsCOYsARiMbAjmLAFcNAAAACnBDhPxvtfjfNy6I0lhtv0b6cHBeUaRw&#10;Wx4hbAgjEz4MKkLUhiw5sLHLLhyZTFjxRjfBhyCF+SeD5J4Z7cJh8pPiJqoILMLTBgYcGw8kMMMU&#10;1U0klVUUcFMNduJwLCzYeqHDW4y3CXFGAwuMw8c8leFACjAYhPxz8fjnry5qZcm3RpK1hFKuTbiw&#10;VIX5ISvkg3psuhquwEeClqjgw8duHgy7F3g=&#10;"/>
                </v:shape>
              </w:pict>
            </w:r>
            <w:r>
              <w:rPr>
                <w:rFonts w:ascii="宋体" w:hAnsi="宋体"/>
                <w:szCs w:val="21"/>
              </w:rPr>
              <w:t>1.2</w:t>
            </w:r>
            <w:r>
              <w:rPr>
                <w:rFonts w:ascii="宋体"/>
                <w:szCs w:val="21"/>
              </w:rPr>
              <w:t>.</w:t>
            </w:r>
            <w:r>
              <w:rPr>
                <w:rFonts w:ascii="宋体" w:hAnsi="宋体"/>
                <w:szCs w:val="21"/>
              </w:rPr>
              <w:t xml:space="preserve">3 </w:t>
            </w:r>
            <w:r>
              <w:rPr>
                <w:rFonts w:hint="eastAsia" w:ascii="宋体" w:hAnsi="宋体"/>
                <w:szCs w:val="21"/>
              </w:rPr>
              <w:t>学习的情绪情感</w:t>
            </w:r>
          </w:p>
          <w:p>
            <w:pPr>
              <w:ind w:left="737" w:leftChars="216" w:hanging="283"/>
              <w:rPr>
                <w:rFonts w:ascii="宋体"/>
                <w:szCs w:val="21"/>
              </w:rPr>
            </w:pPr>
            <w:r>
              <w:pict>
                <v:shape id="_x0000_s1059" o:spid="_x0000_s1059" style="position:absolute;left:0pt;margin-left:8.6pt;margin-top:1.95pt;height:77.2pt;width:205.1pt;z-index:251620352;mso-width-relative:page;mso-height-relative:page;" filled="f" stroked="t" coordorigin="3495,11627" coordsize="7234,2724" path="m6186,12450c6210,12459,6204,12460,6232,12457c6251,12455,6271,12450,6290,12449c6316,12447,6342,12450,6368,12446c6395,12442,6421,12438,6448,12434c6475,12430,6502,12429,6529,12426c6554,12423,6577,12422,6602,12422c6701,12422,6799,12425,6897,12428c6917,12429,6937,12430,6957,12431c7002,12433,7047,12428,7092,12428c7120,12428,7147,12427,7174,12425c7197,12424,7220,12421,7242,12418c7262,12415,7280,12414,7300,12414c7372,12413,7444,12414,7515,12411c7530,12410,7543,12408,7557,12406c7565,12405,7574,12407,7581,12403c7595,12395,7575,12407,7577,12403c7576,12402,7575,12400,7574,12399em7811,12297c7827,12312,7821,12302,7830,12300c7840,12298,7852,12297,7861,12295c7875,12292,7881,12300,7885,12312c7893,12333,7885,12352,7878,12372c7866,12407,7846,12439,7823,12468c7803,12493,7782,12518,7758,12540c7749,12548,7747,12550,7741,12555c7757,12538,7774,12524,7792,12510c7822,12486,7852,12461,7882,12438c7901,12424,7924,12412,7946,12404em7983,12306c7985,12296,7986,12289,8002,12280c8026,12268,8049,12253,8073,12242c8088,12235,8114,12226,8130,12227c8138,12227,8139,12230,8143,12236c8148,12244,8146,12252,8146,12261c8146,12288,8143,12309,8139,12335c8134,12367,8129,12398,8120,12429c8114,12448,8109,12473,8096,12488c8085,12500,8073,12503,8059,12506c8052,12507,8041,12514,8035,12505c8026,12492,8029,12453,8028,12439c8028,12431,8028,12423,8028,12415em8086,12033c8080,12048,8069,12069,8067,12091c8063,12144,8052,12194,8040,12246c8028,12301,8010,12351,7986,12401c7974,12425,7968,12439,7950,12454c7957,12438,7959,12431,7968,12422em8244,12094c8241,12107,8239,12125,8234,12137c8227,12154,8219,12171,8218,12190c8215,12197,8214,12199,8218,12204c8233,12203,8241,12201,8255,12193c8272,12183,8286,12173,8302,12162c8308,12159,8310,12158,8313,12155c8306,12161,8299,12168,8293,12177c8277,12200,8268,12223,8260,12250c8246,12298,8236,12348,8226,12397c8216,12448,8204,12500,8200,12552c8198,12575,8193,12602,8196,12625c8198,12639,8198,12627,8200,12638c8202,12636,8210,12626,8212,12619c8212,12605,8212,12600,8216,12591em8263,12261c8269,12253,8264,12251,8276,12249c8289,12247,8293,12250,8303,12257c8319,12268,8327,12282,8334,12301c8342,12322,8344,12350,8345,12372c8346,12398,8341,12421,8339,12447c8338,12468,8334,12486,8327,12505c8322,12517,8319,12519,8312,12527c8295,12523,8303,12529,8288,12517c8278,12509,8272,12499,8268,12486c8264,12473,8265,12457,8265,12443c8265,12428,8267,12417,8274,12403c8286,12381,8304,12359,8321,12341c8368,12291,8428,12237,8490,12208c8504,12201,8515,12202,8529,12199c8530,12207,8532,12216,8532,12225c8532,12242,8528,12255,8522,12272c8513,12298,8499,12322,8484,12346c8468,12371,8451,12396,8434,12420c8427,12430,8426,12436,8423,12446c8440,12443,8448,12438,8463,12427c8490,12408,8509,12385,8526,12356c8540,12332,8550,12304,8552,12276c8554,12254,8552,12226,8544,12206c8535,12182,8523,12156,8508,12135c8495,12117,8480,12100,8462,12087c8454,12081,8445,12081,8438,12077c8438,12101,8443,12123,8444,12146c8446,12182,8453,12217,8460,12253c8470,12308,8496,12362,8547,12390c8563,12399,8582,12403,8597,12413c8599,12415,8600,12417,8602,12419c8595,12438,8589,12451,8575,12468c8553,12494,8532,12528,8504,12549c8481,12566,8462,12569,8436,12572em5885,12994c5893,12995,5900,12998,5908,12999c5920,13001,5934,13005,5946,13005c5969,13005,5992,13003,6015,13001c6063,12997,6107,12996,6154,13001c6181,13004,6205,13001,6232,13000c6257,12999,6278,12998,6303,13000c6328,13002,6351,13011,6376,13017c6403,13024,6426,13025,6453,13027c6581,13035,6710,13030,6838,13027c6926,13025,7013,13033,7100,13030c7131,13029,7161,13024,7191,13018c7228,13011,7265,13008,7303,13004c7328,13001,7355,13002,7380,12999c7408,12995,7436,12988,7464,12984c7482,12981,7501,12980,7519,12978c7548,12974,7577,12970,7606,12969c7632,12968,7658,12968,7684,12966c7708,12964,7731,12964,7755,12962c7775,12960,7796,12956,7816,12955c7834,12954,7852,12952,7869,12951c7880,12950,7891,12949,7902,12948c7916,12947,7928,12945,7942,12944c7955,12943,7967,12942,7979,12941c7988,12940,7994,12938,8003,12937c8028,12934,8054,12934,8079,12931c8095,12929,8109,12925,8124,12923c8134,12921,8143,12923,8152,12920c8175,12913,8170,12920,8180,12900c8176,12892,8175,12889,8172,12884em8676,12591c8675,12594,8677,12604,8672,12614c8663,12634,8646,12655,8633,12673c8614,12699,8593,12725,8571,12749c8553,12768,8534,12789,8514,12806c8508,12811,8508,12810,8504,12813c8512,12820,8514,12818,8523,12832c8543,12866,8550,12908,8558,12946c8564,12978,8569,13010,8570,13042c8570,13053,8570,13043,8570,13054c8566,13034,8562,13014,8560,12993c8558,12969,8557,12939,8564,12918c8567,12909,8569,12906,8577,12899c8585,12892,8592,12888,8603,12887c8616,12886,8629,12893,8639,12901c8648,12908,8663,12923,8667,12935c8673,12952,8670,12972,8664,12988c8658,13006,8650,13029,8639,13045c8634,13053,8626,13061,8621,13067c8620,13060,8618,13044,8621,13030c8629,12995,8643,12959,8658,12926c8678,12881,8707,12846,8740,12811c8764,12785,8792,12762,8822,12743c8837,12734,8856,12724,8875,12729c8898,12735,8909,12751,8918,12772c8931,12801,8935,12841,8930,12872c8922,12921,8900,12976,8867,13013c8851,13031,8821,13058,8794,13050c8752,13037,8746,12969,8757,12936c8765,12911,8783,12886,8808,12876c8829,12868,8853,12871,8874,12877c8884,12880,8887,12880,8897,12882em9044,12574c9058,12595,9054,12612,9054,12638c9054,12676,9054,12714,9054,12752c9071,12748,9088,12733,9104,12722c9134,12702,9165,12684,9195,12663c9216,12648,9231,12641,9249,12623c9254,12620,9256,12618,9254,12613em9205,12563c9197,12594,9184,12628,9173,12658c9153,12711,9138,12765,9117,12818c9096,12871,9075,12923,9052,12975c9041,13000,9029,13031,9013,13053c9011,13054,9010,13056,9008,13057c9013,13032,9019,13014,9032,12991c9056,12947,9081,12906,9115,12869c9141,12840,9174,12810,9210,12793c9231,12783,9250,12783,9264,12798c9279,12814,9269,12846,9263,12863c9253,12891,9236,12916,9213,12936c9199,12948,9171,12967,9151,12957c9133,12948,9127,12916,9128,12899c9129,12879,9140,12857,9161,12852c9185,12847,9215,12874,9231,12890c9260,12919,9284,12957,9306,12992c9316,13007,9329,13028,9320,12995c9311,12973,9308,12965,9307,12948em9278,12461c9286,12463,9307,12469,9314,12474c9317,12477,9321,12481,9324,12484em9380,12486c9393,12487,9405,12487,9419,12487c9433,12487,9446,12489,9459,12490c9463,12490,9464,12490,9467,12490c9464,12497,9457,12518,9453,12530c9437,12581,9426,12633,9410,12684c9380,12782,9356,12881,9327,12980c9313,13030,9298,13079,9286,13129c9284,13138,9283,13122,9288,13130em9381,12731c9390,12713,9397,12700,9415,12689c9438,12674,9462,12658,9487,12646c9514,12633,9548,12616,9575,12607c9583,12604,9594,12607,9578,12607em9479,12563c9468,12573,9459,12588,9457,12606c9456,12615,9456,12647,9463,12654c9474,12661,9476,12665,9481,12655em9592,12552c9580,12583,9569,12608,9553,12638c9530,12681,9501,12714,9469,12750c9447,12774,9424,12788,9400,12808c9398,12810,9397,12812,9395,12814c9415,12807,9435,12798,9455,12787c9478,12775,9504,12761,9524,12743c9530,12737,9530,12735,9534,12732c9525,12754,9518,12777,9511,12800c9499,12842,9493,12881,9492,12925c9492,12947,9484,12993,9503,13010c9507,13011,9510,13013,9514,13014c9542,12995,9558,12976,9580,12950c9612,12913,9643,12875,9673,12837c9686,12820,9713,12792,9709,12768c9707,12765,9706,12763,9704,12760c9678,12752,9670,12749,9642,12759c9612,12770,9585,12791,9565,12815c9547,12837,9546,12849,9543,12875c9567,12886,9595,12885,9622,12886c9654,12887,9686,12883,9716,12875em9725,13791c9738,13794,9752,13792,9764,13798c9774,13803,9781,13808,9782,13819c9783,13829,9774,13842,9770,13852em9526,14094c9529,14103,9519,14110,9542,14103c9570,14094,9605,14072,9631,14057c9673,14032,9716,14007,9757,13981c9781,13966,9808,13942,9836,13934c9839,13934,9842,13934,9845,13934c9842,13946,9841,13952,9835,13963c9814,14004,9790,14040,9764,14078c9735,14120,9705,14161,9671,14199c9658,14214,9643,14226,9634,14242c9634,14243,9634,14244,9634,14245c9659,14243,9677,14240,9701,14230c9745,14212,9786,14189,9824,14161c9860,14135,9894,14103,9923,14069c9936,14054,9945,14037,9954,14020c9958,14035,9963,14049,9967,14065c9976,14099,9988,14130,10003,14162c10013,14182,10003,14172,10013,14168em10061,13882c10069,13882,10075,13879,10087,13889c10099,13900,10115,13924,10118,13940c10123,13966,10125,13993,10116,14019c10110,14037,10098,14063,10081,14074c10072,14080,10064,14077,10054,14078c10049,14063,10041,14040,10045,14024c10049,14008,10060,13983,10078,13978c10102,13971,10112,14012,10117,14027c10128,14061,10130,14098,10132,14134c10133,14151,10132,14169,10132,14186c10133,14186,10137,14187,10148,14162c10164,14125,10187,14094,10206,14058c10221,14029,10237,13998,10263,13977c10269,13972,10275,13971,10281,13968c10284,13975,10290,13985,10293,13992c10299,14008,10294,14006,10302,14003em10384,13713c10389,13724,10398,13735,10400,13751c10405,13793,10405,13843,10400,13885c10390,13960,10377,14038,10358,14112c10341,14178,10323,14244,10305,14310c10301,14325,10298,14335,10295,14350c10303,14329,10310,14310,10316,14288em10533,13817c10547,13830,10555,13838,10563,13857c10574,13884,10578,13921,10573,13950c10567,13987,10552,14026,10531,14057c10517,14077,10499,14104,10474,14110c10470,14110,10467,14110,10463,14110c10455,14093,10447,14080,10452,14057c10459,14027,10478,14001,10500,13981c10520,13963,10554,13948,10568,13981c10580,14009,10570,14050,10563,14078c10553,14114,10537,14151,10522,14186c10516,14200,10500,14222,10504,14239c10507,14252,10520,14258,10531,14263c10557,14276,10599,14255,10616,14236c10656,14192,10691,14138,10728,14092em3877,11825c3886,11827,3891,11846,3911,11848c3935,11851,3967,11843,3994,11847c4018,11850,4040,11857,4064,11859c4137,11866,4210,11869,4283,11880c4352,11890,4419,11900,4488,11902c4573,11904,4657,11909,4741,11912c4901,11918,5054,11882,5212,11877c5295,11874,5371,11869,5454,11856c5555,11840,5653,11830,5755,11825c5799,11823,5842,11819,5886,11816c5928,11813,5969,11813,6011,11811c6148,11805,6285,11803,6422,11797c6514,11793,6605,11791,6697,11784c6847,11773,6997,11766,7146,11754c7273,11744,7399,11722,7526,11711c7614,11704,7703,11697,7791,11695c7910,11693,8030,11692,8148,11692c8196,11692,8246,11695,8293,11698c8306,11699,8321,11701,8333,11702c8316,11686,8298,11669,8281,11652em3693,11643c3693,11638,3693,11632,3693,11627c3691,11633,3690,11638,3685,11647c3671,11671,3662,11698,3651,11723c3634,11763,3617,11803,3597,11842c3578,11878,3554,11910,3531,11944c3521,11959,3510,11975,3502,11991c3498,12000,3497,12006,3495,12015c3500,12006,3502,12006,3507,11997c3509,11993,3512,11989,3514,11985em4161,12120c4162,12129,4163,12132,4162,12141c4157,12175,4152,12206,4143,12240c4131,12286,4113,12336,4107,12384c4103,12414,4104,12446,4104,12477em4023,12765c4028,12774,4024,12775,4023,12785c4021,12816,4011,12843,4004,12873c3995,12910,3984,12947,3975,12984c3969,13007,3963,13033,3966,13057c3968,13072,3968,13077,3975,13088e">
                  <v:fill on="f" focussize="0,0"/>
                  <v:stroke weight="1pt" color="#FF0000" endcap="round"/>
                  <v:imagedata o:title=""/>
                  <o:lock v:ext="edit" rotation="t" text="t" aspectratio="t"/>
                  <o:ink i="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"/>
                </v:shape>
              </w:pict>
            </w:r>
            <w:r>
              <w:pict>
                <v:shape id="_x0000_s1060" o:spid="_x0000_s1060" style="position:absolute;left:0pt;margin-left:185.8pt;margin-top:2.15pt;height:10.25pt;width:8.2pt;z-index:251611136;mso-width-relative:page;mso-height-relative:page;" filled="f" stroked="t" coordorigin="9745,11635" coordsize="290,362" path="m9745,11700c9752,11684,9767,11654,9785,11645c9795,11640,9828,11628,9840,11635c9864,11649,9867,11681,9872,11704c9879,11737,9882,11774,9878,11808c9877,11817,9869,11853,9857,11857c9845,11861,9829,11854,9819,11848c9805,11840,9799,11825,9798,11810c9797,11795,9817,11784,9831,11781c9853,11777,9872,11791,9881,11810c9898,11847,9898,11909,9892,11949c9889,11966,9886,11979,9885,11996c9898,11975,9919,11949,9935,11926c9973,11874,10000,11814,10034,11759e">
                  <v:fill on="f" focussize="0,0"/>
                  <v:stroke weight="1pt" color="#FF0000" endcap="round"/>
                  <v:imagedata o:title=""/>
                  <o:lock v:ext="edit" rotation="t" text="t" aspectratio="t"/>
                  <o:ink i="AG8dAhgeAxhIEUT/AUUjGwI5iwBGIxsCOYsAVw0AAAAKTzWD/jrw/jrn7c+11HHHXXi8uZuVzZGH&#10;J4URSdzxydejXLHhKQCE/JRd+SlHJdwtepwoYp4JQa7zrnYYVrGCVI4sFsWa1l8ddefo3ht2wsA=&#10;"/>
                </v:shape>
              </w:pict>
            </w:r>
            <w:r>
              <w:pict>
                <v:shape id="_x0000_s1061" o:spid="_x0000_s1061" style="position:absolute;left:0pt;margin-left:157.45pt;margin-top:0.5pt;height:13.9pt;width:14.2pt;z-index:251609088;mso-width-relative:page;mso-height-relative:page;" filled="f" stroked="t" coordorigin="8745,11577" coordsize="502,490" path="m8987,11583c9004,11583,9017,11578,9034,11577c9048,11576,9061,11586,9076,11588c9086,11589,9087,11595,9091,11601c9092,11602,9094,11604,9095,11605c9082,11609,9081,11618,9065,11620em8745,11851c8768,11853,8759,11854,8782,11846c8825,11831,8869,11815,8910,11795c8964,11768,9016,11741,9068,11712c9095,11697,9125,11685,9153,11676c9161,11676,9163,11677,9166,11673c9165,11692,9164,11704,9157,11721c9143,11755,9119,11784,9095,11812c9058,11855,9017,11895,8975,11933c8935,11968,8885,12004,8851,12045c8845,12056,8843,12058,8844,12066c8874,12060,8896,12052,8925,12039c8976,12016,9021,11982,9070,11954c9107,11932,9144,11909,9182,11888c9198,11879,9197,11884,9210,11880c9204,11880,9194,11883,9190,11883c9181,11883,9162,11882,9161,11882c9168,11893,9177,11907,9183,11919c9193,11937,9202,11955,9213,11973c9220,11984,9226,11995,9230,11994c9233,11994,9244,11950,9246,11945e">
                  <v:fill on="f" focussize="0,0"/>
                  <v:stroke weight="1pt" color="#FF0000" endcap="round"/>
                  <v:imagedata o:title=""/>
                  <o:lock v:ext="edit" rotation="t" text="t" aspectratio="t"/>
                  <o:ink i="AMABHQIoKAMYSBFE/wFFIxsCOYsARiMbAjmLAFcNAAAACiQSg/41BP407c6ceGY51vOvFhxAhPyS&#10;ifklFY8TNnpXFWC+iuMKelKE/GYx+MxPNGnAlmlgrDLXTHXPDdeOOOOt73MFLW1ZHAxSyYpQhPHf&#10;Hhx4b3YcWXFh0Y8Ro08DTkvCaOFky6CE/Ja5+S13Fpwxqx4cmGebBHYrwLRnux7MOJSNZzrnhlys&#10;ccsdMbLMVMwKY6FaYI5L5p0nWMa65x2g&#10;"/>
                </v:shape>
              </w:pict>
            </w:r>
            <w:r>
              <w:rPr>
                <w:rFonts w:ascii="宋体" w:hAnsi="宋体"/>
                <w:szCs w:val="21"/>
              </w:rPr>
              <w:t xml:space="preserve">2 </w:t>
            </w:r>
            <w:r>
              <w:rPr>
                <w:rFonts w:hint="eastAsia" w:ascii="宋体" w:hAnsi="宋体"/>
                <w:szCs w:val="21"/>
              </w:rPr>
              <w:t>云班课的发展与使用情况</w:t>
            </w:r>
          </w:p>
          <w:p>
            <w:pPr>
              <w:ind w:left="737" w:leftChars="216" w:hanging="283"/>
              <w:rPr>
                <w:rFonts w:ascii="宋体"/>
                <w:szCs w:val="21"/>
              </w:rPr>
            </w:pPr>
            <w:r>
              <w:pict>
                <v:shape id="_x0000_s1062" o:spid="_x0000_s1062" style="position:absolute;left:0pt;margin-left:388.9pt;margin-top:-0.15pt;height:38.35pt;width:59.25pt;z-index:251689984;mso-width-relative:page;mso-height-relative:page;" filled="f" stroked="t" coordorigin="16910,12104" coordsize="2091,1353" path="m17014,12419c17025,12422,17030,12426,17040,12431c17051,12437,17058,12442,17063,12454c17071,12472,17070,12478,17064,12496em16910,12693c16921,12705,16921,12703,16942,12699c16959,12696,16978,12691,16995,12700c17022,12715,17021,12743,17024,12769c17027,12802,17026,12832,17024,12865c17023,12876,17026,12885,17027,12894c17046,12892,17058,12885,17071,12870c17097,12841,17125,12812,17149,12780c17171,12750,17183,12716,17197,12682em17205,12374c17207,12393,17212,12410,17214,12429c17217,12457,17222,12484,17228,12512c17232,12531,17235,12554,17240,12573c17241,12575,17243,12577,17244,12579c17255,12557,17263,12534,17272,12511c17288,12472,17305,12437,17326,12401c17338,12380,17345,12375,17364,12361c17381,12372,17387,12370,17384,12399c17381,12432,17371,12474,17357,12503c17342,12535,17326,12572,17306,12601c17288,12627,17267,12659,17246,12682c17239,12689,17227,12703,17227,12703c17241,12690,17256,12678,17274,12668c17295,12656,17326,12637,17352,12643c17356,12645,17360,12648,17364,12650c17374,12678,17366,12697,17352,12724c17333,12760,17309,12794,17282,12824c17261,12847,17242,12871,17209,12875c17184,12878,17162,12860,17155,12836c17148,12811,17158,12787,17177,12771c17201,12750,17231,12762,17256,12775c17280,12787,17303,12809,17321,12828c17330,12837,17351,12861,17368,12856c17393,12848,17399,12790,17403,12772em17489,12439c17502,12439,17507,12438,17518,12446c17529,12454,17543,12464,17552,12474c17566,12490,17569,12499,17562,12517em17463,12631c17463,12639,17463,12642,17467,12646c17477,12640,17480,12635,17494,12638c17517,12643,17522,12679,17523,12697c17526,12735,17521,12773,17520,12811c17519,12836,17519,12859,17520,12883c17534,12879,17538,12888,17548,12867c17560,12842,17565,12806,17568,12780c17570,12764,17564,12725,17572,12711c17578,12699,17601,12693,17612,12689c17650,12676,17687,12662,17725,12649c17769,12633,17815,12622,17858,12605c17867,12602,17907,12597,17896,12581c17888,12577,17884,12574,17879,12569em17787,12400c17778,12424,17781,12450,17781,12476c17781,12537,17784,12601,17790,12662c17797,12739,17805,12814,17806,12891c17807,12948,17805,13002,17803,13058c17803,13070,17799,13076,17808,13074em17977,12480c17989,12480,17995,12475,18005,12473c18020,12469,18039,12467,18054,12466c18066,12465,18067,12465,18069,12474em17959,12641c17969,12672,17977,12705,17975,12739c17973,12779,17971,12818,17971,12858c17971,12875,17960,12900,17971,12911c17976,12899,17978,12893,17983,12884em18176,12502c18200,12482,18227,12468,18256,12455c18281,12444,18308,12427,18335,12422c18358,12418,18365,12426,18370,12448c18379,12487,18377,12532,18377,12572c18378,12713,18395,12869,18374,13008c18353,13005,18350,13003,18333,12985c18327,12979,18322,12972,18316,12966em18112,12822c18110,12834,18107,12821,18102,12810c18094,12794,18086,12769,18090,12751c18097,12723,18121,12695,18144,12679c18170,12662,18225,12637,18257,12650c18284,12661,18264,12690,18256,12704c18240,12730,18220,12752,18195,12769c18177,12782,18158,12785,18146,12763c18130,12734,18136,12691,18139,12660em18583,12253c18601,12251,18615,12251,18629,12265c18639,12275,18648,12291,18653,12303c18655,12309,18658,12311,18653,12310em18779,12217c18780,12244,18776,12257,18756,12280c18728,12312,18697,12342,18662,12367c18635,12386,18606,12407,18577,12423c18566,12427,18563,12429,18557,12432c18578,12426,18601,12418,18623,12413c18659,12404,18696,12393,18733,12390c18749,12390,18753,12389,18762,12395c18750,12424,18739,12438,18713,12461c18616,12546,18505,12606,18398,12675c18386,12685,18385,12690,18375,12688c18408,12679,18439,12668,18471,12654c18587,12605,18697,12547,18807,12489c18840,12472,18854,12464,18831,12428c18826,12421,18820,12413,18815,12406em18715,12104c18705,12140,18697,12176,18689,12212c18671,12293,18655,12374,18631,12453c18604,12545,18576,12635,18537,12722c18513,12775,18489,12818,18454,12864em18476,12767c18508,12739,18538,12715,18579,12701c18624,12685,18671,12671,18718,12660c18744,12654,18788,12644,18815,12649c18837,12654,18820,12659,18817,12665em18545,12833c18559,12853,18583,12823,18601,12813c18637,12793,18674,12774,18712,12757c18736,12746,18745,12741,18767,12747c18774,12778,18762,12794,18749,12822c18732,12859,18714,12894,18684,12921c18661,12942,18651,12948,18622,12940em18537,12862c18542,12883,18552,12906,18555,12928c18561,12971,18584,12997,18616,13028c18658,13068,18698,13079,18754,13081c18817,13083,18877,13047,18922,13004c18961,12959,18975,12943,19000,12912em16959,13361c16959,13368,16959,13370,16964,13371c16966,13366,16962,13370,16969,13359c16983,13338,17008,13318,17027,13302c17064,13272,17104,13246,17144,13220c17174,13201,17203,13188,17235,13174c17248,13168,17263,13161,17275,13153c17281,13149,17287,13141,17292,13138c17293,13138,17295,13138,17296,13138c17288,13136,17281,13134,17273,13131em17151,13072c17165,13074,17177,13077,17191,13079c17221,13082,17252,13077,17282,13076c17321,13075,17360,13077,17399,13079c17409,13080,17428,13081,17437,13088c17445,13094,17447,13107,17445,13117c17436,13158,17410,13206,17392,13243c17355,13318,17310,13387,17263,13456e">
                  <v:fill on="f" focussize="0,0"/>
                  <v:stroke color="#0000FF" endcap="round"/>
                  <v:imagedata o:title=""/>
                  <o:lock v:ext="edit" rotation="t" text="t" aspectratio="t"/>
                  <o:ink i="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"/>
                </v:shape>
              </w:pict>
            </w:r>
            <w:r>
              <w:rPr>
                <w:rFonts w:ascii="宋体" w:hAnsi="宋体"/>
                <w:szCs w:val="21"/>
              </w:rPr>
              <w:t xml:space="preserve">2.1 </w:t>
            </w:r>
            <w:r>
              <w:rPr>
                <w:rFonts w:hint="eastAsia" w:ascii="宋体" w:hAnsi="宋体"/>
                <w:szCs w:val="21"/>
              </w:rPr>
              <w:t>云班课的发展现状</w:t>
            </w:r>
          </w:p>
          <w:p>
            <w:pPr>
              <w:ind w:left="737" w:leftChars="216" w:hanging="283"/>
              <w:rPr>
                <w:rFonts w:ascii="宋体"/>
                <w:szCs w:val="21"/>
              </w:rPr>
            </w:pPr>
            <w:r>
              <w:pict>
                <v:shape id="_x0000_s1063" o:spid="_x0000_s1063" style="position:absolute;left:0pt;margin-left:270.75pt;margin-top:13.75pt;height:172.55pt;width:128.95pt;z-index:251688960;mso-width-relative:page;mso-height-relative:page;" filled="f" stroked="t" coordorigin="12743,13144" coordsize="4548,6088" path="m15505,14124c15508,14128,15488,14116,15492,14120c15510,14139,15534,14155,15555,14169c15606,14203,15678,14250,15742,14242c15805,14234,15858,14186,15905,14148c15954,14109,16011,14041,16071,14020c16115,14005,16117,14041,16134,14070c16158,14110,16165,14155,16218,14159c16250,14161,16278,14129,16301,14111c16356,14068,16413,13990,16486,13985c16522,13982,16535,14018,16561,14036c16651,14099,16773,14120,16881,14116c16962,14113,17019,14077,17076,14022c17175,13927,17229,13805,17290,13684em16444,14242c16437,14248,16441,14222,16434,14229c16429,14234,16412,14238,16399,14254c16221,14484,16164,14830,16093,15105c15989,15509,15809,15847,15612,16213c15446,16521,15281,16821,15146,17144c15069,17328,14990,17510,14910,17692c14839,17855,14738,18052,14706,18227c14697,18275,14707,18330,14706,18378c14712,18375,14708,18377,14713,18374c14716,18372,14729,18362,14738,18358c14740,18358,14742,18358,14744,18358em13711,19181c13724,19181,13732,19190,13745,19189c13779,19187,13811,19176,13845,19173c13898,19168,13953,19162,14006,19159c14086,19154,14165,19157,14244,19149c14326,19140,14408,19125,14491,19124c14570,19123,14647,19148,14725,19154c14861,19165,14989,19127,15122,19106c15246,19086,15364,19096,15485,19052c15546,19030,15602,18998,15657,18964c15711,18931,15749,18900,15777,18843c15841,18711,15779,18583,15714,18464c15636,18320,15544,18207,15374,18178c15286,18163,15197,18172,15108,18174c15017,18176,14925,18168,14834,18161c14656,18148,14497,18138,14324,18197c14181,18245,14040,18313,13915,18396c13781,18485,13650,18586,13528,18690c13431,18772,13329,18861,13254,18964c13197,19042,13193,19089,13232,19173c13280,19209,13299,19222,13341,19231em16647,14087c16675,14088,16689,14092,16716,14083c16745,14073,16764,14062,16790,14040c16827,14009,16856,13972,16887,13934c16924,13888,16956,13839,16984,13787c17009,13740,17033,13689,17042,13636c17050,13588,17049,13537,17038,13490c16999,13329,16840,13217,16689,13174c16477,13114,16245,13151,16037,13209c15820,13269,15607,13366,15456,13536c15342,13664,15260,13874,15368,14032c15437,14133,15558,14118,15660,14088c15692,14077,15723,14067,15755,14056em14870,17304c14870,17335,14875,17378,14871,17413c14860,17505,14846,17597,14828,17688c14810,17777,14790,17866,14773,17956c14766,17996,14771,18023,14774,18055c14829,17997,14878,17934,14932,17874c15112,17673,15310,17481,15519,17310c15641,17210,15770,17123,15900,17035em13696,15085c13707,15091,13704,15080,13708,15093c13726,15152,13704,15241,13701,15300c13698,15355,13694,15411,13692,15466c13690,15518,13692,15570,13692,15622c13687,15610,13680,15594,13679,15581c13676,15555,13679,15528,13679,15502em13706,15122c13697,15123,13686,15123,13677,15128c13658,15139,13640,15159,13625,15175c13604,15197,13593,15214,13580,15240c13571,15257,13572,15252,13577,15240em13706,15119c13727,15119,13725,15126,13738,15142c13752,15159,13773,15172,13788,15188c13805,15205,13821,15223,13837,15241c13842,15248,13844,15250,13847,15255em12896,15845c12905,15861,12905,15874,12910,15891c12918,15919,12918,15947,12924,15975c12927,15991,12926,16013,12930,16028c12931,16028,12931,16028,12932,16028c12947,16013,12957,15996,12969,15979c12986,15956,13005,15935,13022,15912c13029,15902,13036,15896,13045,15888em12743,15973c12751,15999,12759,16024,12767,16050c12785,16104,12803,16159,12830,16209c12842,16232,12857,16263,12886,16252c12924,16238,12952,16192,12976,16162c13014,16115,13050,16068,13088,16021c13107,15997,13131,15975,13149,15950c13160,15935,13153,15947,13152,15947c13144,15950,13135,15957,13128,15961em13076,15812c13081,15837,13080,15862,13083,15887c13088,15930,13100,15974,13109,16016c13118,16056,13129,16102,13172,16117c13206,16129,13234,16117,13266,16105c13296,16093,13326,16080,13353,16062c13367,16053,13386,16041,13391,16027c13391,16025,13391,16023,13391,16021c13384,16016,13372,16010,13358,16003c13340,15994,13334,15990,13322,15985em13180,15903c13174,15901,13194,15890,13200,15887c13224,15876,13245,15865,13268,15852c13287,15842,13305,15832,13323,15821em13456,15749c13458,15747,13470,15751,13476,15758c13488,15772,13497,15791,13507,15806c13512,15814,13514,15817,13520,15821c13524,15806,13535,15790,13541,15775em13639,15622c13642,15642,13644,15660,13638,15681c13626,15723,13616,15766,13604,15809c13587,15873,13570,15937,13550,16001c13533,16057,13516,16112,13499,16168c13492,16190,13488,16216,13472,16233c13470,16233,13468,16233,13466,16233c13454,16224,13442,16214,13431,16200c13409,16170,13392,16135,13369,16105c13365,16100,13355,16088,13353,16086c13351,16086,13350,16086,13348,16086c13371,16080,13388,16072,13409,16059c13475,16019,13540,15977,13606,15937c13648,15912,13693,15877,13740,15862c13770,15852,13779,15858,13797,15879c13818,15904,13809,15960,13809,15989c13809,16053,13796,16116,13769,16175c13755,16205,13733,16244,13699,16253c13670,16261,13646,16239,13632,16217c13615,16189,13608,16151,13614,16118c13619,16091,13637,16071,13664,16067c13686,16063,13718,16074,13736,16086c13748,16094,13741,16093,13754,16099em14024,15616c14040,15625,14041,15629,14050,15648c14066,15683,14079,15715,14067,15754c14056,15791,14033,15829,14008,15858c13986,15884,13954,15903,13931,15927c13924,15939,13922,15943,13912,15940c13917,15939,13941,15927,13959,15918c14005,15894,14052,15869,14099,15846c14137,15828,14176,15812,14214,15796c14236,15787,14232,15797,14223,15811c14220,15814,14218,15818,14215,15821em14131,15920c14124,15935,14122,15956,14125,15974c14131,16018,14135,16060,14139,16104c14143,16153,14145,16198,14137,16246c14133,16272,14127,16290,14115,16313c14091,16306,14087,16285,14078,16261em14014,16086c14002,16112,13999,16136,13991,16163c13983,16190,13979,16215,13996,16240c14012,16264,14048,16235,14062,16225c14150,16163,14242,16047,14352,16028c14368,16028,14373,16027,14380,16037c14378,16057,14372,16080,14355,16094c14345,16098,14342,16099,14335,16098em14502,15663c14502,15663,14491,15699,14487,15711c14472,15756,14451,15794,14431,15837c14425,15850,14402,15910,14385,15915c14380,15915,14379,15914,14381,15909em14423,15887c14442,15907,14452,15932,14455,15960c14461,16012,14463,16067,14461,16119c14459,16159,14454,16198,14453,16237c14453,16242,14453,16246,14453,16251c14452,16247,14448,16215,14448,16198em14517,15860c14525,15848,14533,15838,14543,15827c14559,15810,14579,15799,14600,15789c14614,15783,14621,15784,14636,15783c14642,15799,14647,15815,14643,15834c14636,15867,14617,15900,14603,15930c14584,15969,14565,16007,14542,16043c14543,16040,14558,16016,14567,16006c14592,15979,14637,15936,14677,15935c14682,15936,14686,15937,14691,15938c14708,15961,14707,15979,14701,16008c14692,16050,14670,16094,14646,16129c14628,16155,14601,16190,14568,16198c14535,16206,14532,16159,14531,16139c14530,16102,14538,16062,14562,16033c14582,16008,14610,16011,14634,16029c14665,16052,14680,16091,14704,16121c14712,16130,14714,16133,14723,16134c14747,16118,14754,16092,14765,16064c14781,16023,14793,15980,14810,15939c14817,15921,14828,15895,14846,15885c14854,15881,14864,15898,14870,15892c14874,15888,14880,15863,14881,15858c14882,15852,14883,15845,14884,15839em14915,15698c14922,15689,14924,15688,14926,15681c14930,15692,14938,15717,14940,15733c14946,15792,14954,15851,14959,15910c14971,16043,14982,16178,14986,16312c14987,16357,15003,16428,14995,16471c14995,16486,14994,16487,14991,16462e">
                  <v:fill on="f" focussize="0,0"/>
                  <v:stroke color="#0000FF" endcap="round"/>
                  <v:imagedata o:title=""/>
                  <o:lock v:ext="edit" rotation="t" text="t" aspectratio="t"/>
                  <o:ink i="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"/>
                </v:shape>
              </w:pict>
            </w:r>
            <w:r>
              <w:rPr>
                <w:rFonts w:ascii="宋体" w:hAnsi="宋体"/>
                <w:szCs w:val="21"/>
              </w:rPr>
              <w:t xml:space="preserve">2.2 </w:t>
            </w:r>
            <w:r>
              <w:rPr>
                <w:rFonts w:hint="eastAsia" w:ascii="宋体" w:hAnsi="宋体"/>
                <w:szCs w:val="21"/>
              </w:rPr>
              <w:t>云班课所能起到的作用</w:t>
            </w:r>
          </w:p>
          <w:p>
            <w:pPr>
              <w:ind w:left="737" w:leftChars="216" w:hanging="283"/>
              <w:rPr>
                <w:rFonts w:ascii="宋体"/>
                <w:szCs w:val="21"/>
              </w:rPr>
            </w:pPr>
            <w:r>
              <w:pict>
                <v:shape id="_x0000_s1064" o:spid="_x0000_s1064" style="position:absolute;left:0pt;margin-left:220.15pt;margin-top:5.95pt;height:46.05pt;width:164.3pt;z-index:251622400;mso-width-relative:page;mso-height-relative:page;" filled="f" stroked="t" coordorigin="10942,13420" coordsize="5795,1625" path="m10966,13782c10975,13792,10984,13800,10993,13810c11000,13818,11008,13827,11017,13833c11020,13835,11025,13836,11028,13838c11028,13818,11028,13801,11037,13782c11048,13758,11065,13737,11085,13721c11100,13708,11126,13686,11148,13688c11167,13690,11174,13695,11181,13713c11188,13731,11185,13766,11180,13784c11174,13809,11163,13832,11148,13854c11134,13875,11120,13885,11097,13889c11081,13892,11073,13896,11066,13876c11061,13862,11070,13844,11076,13832c11081,13822,11091,13803,11105,13805c11120,13807,11128,13831,11133,13844c11150,13889,11158,13938,11165,13985c11175,14048,11177,14112,11183,14175c11187,14217,11189,14256,11189,14298c11189,14308,11189,14319,11189,14329c11173,14307,11170,14282,11163,14255em11043,14008c11058,14002,11067,13993,11081,13986c11102,13975,11130,13962,11154,13959c11171,13957,11179,13959,11192,13966c11190,13998,11179,14016,11160,14043c11131,14086,11088,14117,11059,14159c11058,14162,11056,14164,11055,14167c11075,14168,11092,14164,11113,14158c11158,14145,11194,14133,11234,14107c11269,14085,11281,14077,11300,14056em11357,13916c11376,13937,11391,13959,11409,13980c11423,13996,11438,14013,11452,14029em11441,13926c11453,13922,11469,13913,11482,13905c11514,13886,11546,13871,11580,13856c11604,13846,11640,13830,11667,13839c11669,13841,11670,13843,11672,13845c11668,13874,11654,13897,11637,13921c11612,13956,11581,13984,11550,14014c11536,14027,11514,14052,11492,14053c11488,14053,11487,14053,11488,14050c11505,14038,11522,14026,11538,14013c11564,13992,11594,13976,11621,13957c11637,13946,11642,13944,11649,13933em11554,13671c11556,13679,11551,13678,11555,13685c11572,13718,11573,13755,11579,13793c11591,13868,11595,13943,11599,14019c11603,14093,11605,14167,11609,14241c11611,14277,11612,14312,11619,14347c11621,14355,11618,14344,11615,14336em11865,13794c11878,13795,11884,13799,11892,13809c11901,13821,11910,13837,11913,13851c11914,13857,11916,13870,11911,13865em12014,13709c12020,13719,12021,13720,12027,13725c12034,13730,12044,13733,12054,13730c12081,13720,12106,13702,12133,13691c12149,13684,12172,13670,12190,13672c12198,13673,12202,13689,12199,13695c12193,13707,12182,13720,12173,13731c12163,13744,12138,13760,12124,13769c12101,13781,12092,13785,12076,13794em11800,13956c11801,13972,11800,13984,11804,13999c11808,14014,11810,14024,11818,14037c11823,14045,11828,14044,11832,14048c11833,14038,11833,14032,11838,14022c11847,14006,11859,13995,11876,13981c11914,13951,11955,13927,11997,13905c12039,13883,12084,13863,12129,13848c12147,13842,12154,13845,12171,13846c12172,13864,12174,13861,12163,13882c12151,13905,12134,13924,12115,13942c12073,13981,12021,13998,11973,14027c11964,14034,11962,14035,11957,14039c11973,14040,11989,14042,12006,14042c12037,14042,12073,14047,12102,14059c12135,14072,12148,14104,12141,14138c12136,14160,12120,14192,12098,14201c12090,14201,12088,14201,12083,14201c12078,14175,12078,14165,12088,14138c12106,14092,12128,14041,12156,14001c12189,13953,12235,13916,12278,13878em12380,13783c12385,13780,12394,13776,12401,13773c12413,13767,12428,13763,12441,13762c12453,13761,12462,13763,12468,13766c12480,13772,12485,13782,12491,13794c12504,13820,12511,13849,12513,13878c12518,13947,12512,14017,12509,14085c12508,14116,12509,14146,12509,14177c12495,14168,12486,14160,12475,14144c12449,14107,12419,14072,12392,14036c12377,14015,12356,13995,12342,13973c12335,13962,12333,13959,12338,13949c12345,13949,12347,13948,12350,13943c12362,13950,12371,13946,12375,13965c12380,13989,12372,14018,12366,14041c12361,14059,12353,14083,12351,14098c12374,14087,12395,14073,12418,14061c12462,14037,12504,14006,12542,13972c12551,13963,12561,13953,12570,13944em12705,13685c12698,13687,12705,13695,12709,13700c12718,13711,12725,13724,12728,13738c12728,13741,12728,13745,12728,13748em12659,13964c12665,13981,12666,13982,12679,13997c12692,14012,12706,14028,12714,14046c12720,14059,12724,14071,12728,14084c12733,14076,12744,14060,12749,14049c12766,14014,12786,13985,12811,13955c12848,13911,12894,13869,12942,13838c12963,13824,12986,13813,13011,13812c13014,13813,13016,13814,13019,13815c13025,13835,13030,13854,13031,13876c13033,13912,13029,13946,13019,13981c13010,14013,12992,14047,12969,14071c12952,14089,12924,14104,12900,14090c12864,14070,12853,14003,12848,13968c12839,13907,12836,13846,12842,13785c12844,13760,12851,13743,12857,13720c12872,13745,12876,13762,12878,13796c12882,13862,12877,13927,12866,13992c12856,14052,12842,14102,12813,14155c12805,14170,12803,14173,12797,14181em13068,13947c13084,13936,13100,13924,13118,13913c13156,13891,13195,13870,13235,13853c13268,13839,13301,13827,13337,13829c13344,13829,13346,13829,13350,13832c13355,13849,13359,13863,13359,13883c13360,13919,13346,13954,13335,13988c13326,14018,13313,14051,13295,14077c13287,14089,13277,14098,13266,14107c13243,14101,13233,14101,13224,14072c13209,14024,13203,13961,13205,13911c13208,13854,13213,13794,13220,13737c13224,13706,13229,13698,13239,13689c13240,13717,13243,13747,13238,13775c13228,13835,13211,13895,13188,13951c13169,13998,13149,14059,13120,14100c13105,14122,13098,14114,13088,14117em13533,13790c13542,13797,13551,13804,13565,13798c13589,13789,13613,13775,13637,13765c13648,13760,13690,13737,13702,13750c13718,13767,13706,13786,13697,13803c13679,13836,13657,13869,13633,13897c13605,13930,13574,13961,13543,13992c13526,14009,13499,14048,13474,14054c13458,14058,13472,14050,13480,14041em13572,13896c13581,13905,13587,13922,13589,13935c13594,13967,13596,14002,13597,14035c13598,14066,13598,14100,13592,14131c13591,14137,13577,14172,13570,14148c13570,14144,13570,14141,13570,14137em13632,13994c13653,14003,13666,14012,13682,14028c13698,14044,13715,14059,13730,14075c13744,14090,13746,14104,13750,14075em13871,13689c13870,13687,13868,13686,13867,13684c13874,13686,13880,13695,13886,13702c13898,13718,13910,13737,13918,13755c13923,13768,13932,13785,13934,13798c13934,13800,13934,13802,13934,13804em13974,13666c13987,13653,13994,13652,14012,13652c14023,13652,14031,13656,14038,13665c14050,13681,14035,13703,14029,13716c14014,13750,13988,13776,13962,13803c13942,13824,13920,13841,13899,13860c13897,13862,13895,13864,13893,13866c13916,13866,13938,13865,13961,13863c13969,13862,13988,13865,13992,13857c13997,13849,13989,13855,13991,13849c13986,13855,13985,13859,13982,13870c13975,13893,13974,13919,13974,13943c13973,13972,13971,14000,13970,14029c13970,14040,13968,14049,13967,14059c13973,14044,13978,14030,13986,14016c14004,13985,14033,13953,14049,13923c14059,13905,14058,13900,14054,13886em13918,13917c13902,13941,13891,13971,13881,13999c13868,14033,13854,14063,13833,14094c13831,14097,13800,14141,13793,14136c13790,14127,13789,14124,13795,14118em13862,14039c13892,14039,13899,14042,13925,14056c13957,14073,13988,14089,14022,14102c14073,14121,14125,14132,14180,14127c14206,14125,14218,14117,14238,14103em14502,13566c14510,13569,14518,13573,14526,13577c14535,13581,14543,13582,14548,13591c14554,13602,14553,13609,14552,13620c14552,13623,14552,13627,14552,13630em14407,13747c14417,13741,14436,13726,14450,13719c14484,13702,14526,13681,14564,13679c14567,13679,14569,13679,14572,13679c14566,13697,14558,13711,14546,13728c14521,13762,14492,13791,14462,13821c14453,13830,14444,13838,14435,13847c14455,13834,14474,13819,14495,13808c14516,13797,14558,13765,14584,13773c14586,13775,14588,13777,14590,13779c14586,13806,14570,13824,14553,13846c14525,13883,14492,13917,14459,13949c14441,13967,14420,13984,14404,14003c14429,13997,14452,13979,14475,13965c14519,13938,14564,13904,14611,13882c14624,13876,14649,13865,14637,13872c14623,13879,14617,13881,14609,13889em14347,13933c14361,13944,14366,13951,14375,13969c14391,13999,14402,14033,14399,14068c14395,14119,14385,14171,14363,14217c14354,14237,14357,14288,14339,14276c14333,14272,14356,14237,14356,14237em14743,13700c14752,13713,14754,13719,14754,13741c14754,13768,14749,13793,14741,13819c14736,13836,14726,13849,14720,13864c14720,13865,14720,13867,14720,13868c14748,13850,14775,13833,14803,13815c14856,13782,14908,13746,14963,13717c14995,13700,15032,13678,15069,13672c15072,13672,15075,13672,15078,13672c15081,13688,15070,13701,15056,13714c15042,13726,15028,13736,15012,13745em14891,13735c14895,13748,14897,13755,14902,13767c14913,13793,14915,13821,14918,13849c14921,13880,14924,13909,14916,13939c14912,13955,14906,13966,14898,13980c14885,13977,14884,13977,14872,13968c14855,13956,14850,13945,14842,13928c14834,13909,14845,13901,14856,13889c14870,13873,14882,13867,14904,13866c14925,13865,14939,13874,14942,13896c14947,13930,14939,13967,14927,13998c14912,14036,14891,14071,14867,14104c14857,14118,14844,14132,14835,14145c14861,14135,14887,14122,14910,14107c14960,14076,15007,14042,15058,14011c15101,13985,15143,13959,15186,13933em15346,13679c15340,13687,15334,13701,15326,13710c15304,13735,15285,13762,15263,13788c15238,13817,15211,13846,15178,13865c15162,13874,15151,13877,15134,13879em15175,13868c15191,13884,15204,13901,15217,13919c15232,13939,15246,13960,15261,13980c15268,13989,15269,13990,15273,13994c15275,13973,15281,13957,15287,13937c15295,13912,15309,13884,15332,13870c15350,13859,15368,13864,15378,13881c15391,13904,15384,13925,15378,13948c15373,13966,15366,13977,15356,13991c15364,13968,15372,13947,15386,13926c15408,13894,15437,13857,15469,13835c15490,13820,15525,13811,15545,13833c15564,13854,15561,13891,15553,13915c15544,13940,15528,13972,15506,13989c15494,13995,15490,13997,15481,13999c15461,13982,15461,13959,15465,13932c15472,13884,15500,13840,15523,13798em15628,13577c15639,13582,15647,13592,15655,13602c15669,13620,15683,13641,15686,13664c15688,13679,15692,13693,15692,13708em15711,13541c15716,13539,15727,13528,15741,13529c15756,13530,15770,13541,15777,13553c15790,13576,15782,13592,15769,13613c15743,13656,15698,13693,15648,13699c15639,13699,15637,13699,15631,13699c15640,13697,15639,13695,15648,13696c15669,13698,15690,13702,15710,13711c15758,13733,15775,13787,15769,13835c15765,13866,15754,13895,15741,13923c15732,13943,15720,13964,15705,13980c15696,13989,15680,14002,15666,13999c15645,13994,15637,13970,15633,13952c15624,13912,15636,13876,15652,13840c15675,13787,15715,13746,15755,13705c15793,13666,15839,13639,15878,13603c15898,13585,15933,13556,15944,13531c15953,13511,15960,13480,15962,13458c15963,13444,15964,13433,15966,13420c15963,13435,15960,13450,15959,13466c15957,13500,15950,13532,15944,13566c15937,13604,15933,13643,15930,13681c15928,13706,15928,13733,15936,13757c15955,13809,15973,13856,15976,13913c15979,13966,15974,14020,15972,14073c15971,14112,15964,14148,15958,14184c15954,14210,15954,14192,15954,14192em16047,13703c16048,13722,16052,13740,16056,13759c16060,13775,16063,13790,16063,13807c16063,13801,16064,13799,16069,13796em16178,13688c16196,13696,16199,13699,16194,13719c16191,13731,16174,13755,16161,13761c16144,13769,16163,13736,16174,13721em16367,13504c16355,13516,16355,13516,16345,13530c16321,13562,16298,13595,16274,13627c16260,13647,16234,13675,16234,13702c16234,13726,16250,13745,16258,13767c16270,13800,16270,13833,16270,13867c16270,13875,16268,13870,16267,13878c16272,13858,16279,13837,16280,13816c16282,13792,16283,13769,16285,13745c16287,13726,16289,13708,16299,13691c16319,13658,16353,13634,16384,13611c16427,13579,16472,13553,16521,13532c16562,13515,16604,13507,16647,13509c16668,13510,16689,13512,16710,13513c16723,13514,16721,13514,16733,13518c16732,13530,16732,13541,16728,13556c16718,13592,16707,13628,16698,13665c16685,13717,16672,13768,16661,13820c16651,13865,16640,13909,16629,13953c16625,13969,16619,14002,16599,14007c16575,14014,16550,13977,16536,13963c16515,13942,16495,13921,16475,13899em16295,13766c16290,13774,16283,13789,16285,13800c16287,13813,16293,13824,16299,13834c16318,13825,16327,13816,16343,13801c16372,13774,16406,13744,16441,13725c16460,13714,16504,13703,16514,13733c16523,13761,16490,13803,16474,13821c16451,13846,16425,13871,16390,13877c16367,13881,16353,13862,16351,13841c16351,13818,16351,13810,16351,13795em11001,14490c11010,14491,11019,14492,11028,14493c11042,14494,11049,14496,11062,14499c11076,14502,11085,14510,11089,14526c11093,14544,11087,14565,11079,14580c11066,14604,11050,14618,11027,14631c11009,14642,10990,14646,10970,14648c10960,14649,10947,14647,10942,14645c10956,14636,10963,14635,10980,14631c11003,14626,11028,14617,11052,14622c11068,14626,11091,14637,11095,14655c11100,14678,11089,14695,11076,14713c11061,14734,11042,14755,11019,14768c11002,14778,10985,14782,10967,14786c10962,14790,10961,14791,10956,14790c10957,14776,10961,14769,10967,14756em11214,14701c11223,14709,11232,14717,11244,14720c11252,14722,11256,14720,11263,14726c11266,14723,11267,14721,11266,14717em11380,14459c11384,14482,11387,14500,11387,14524c11387,14618,11387,14712,11383,14805c11383,14814,11383,14823,11383,14832em11884,14410c11894,14410,11894,14414,11903,14415c11912,14416,11922,14416,11930,14420c11941,14426,11950,14435,11957,14444c11962,14450,11968,14464,11969,14471c11971,14481,11969,14488,11966,14497em11699,14675c11710,14669,11712,14667,11723,14662c11753,14649,11783,14636,11814,14625c11857,14610,11901,14595,11945,14582c11962,14577,11984,14572,11999,14565c12004,14559,12004,14557,12009,14558c12004,14574,11998,14590,11991,14606c11974,14645,11952,14685,11927,14720c11889,14773,11843,14821,11794,14863c11774,14881,11752,14896,11730,14911c11757,14899,11784,14886,11811,14874c11870,14849,11928,14822,11983,14790c12008,14775,12045,14759,12064,14736c12064,14734,12064,14732,12064,14730c12057,14734,12052,14727,12048,14739c12044,14750,12049,14767,12052,14777c12057,14793,12065,14809,12070,14825c12073,14834,12070,14858,12078,14853c12083,14847,12084,14844,12082,14838em12195,14565c12202,14562,12210,14558,12223,14560c12241,14563,12249,14579,12251,14596c12254,14623,12249,14655,12239,14680c12229,14705,12216,14729,12197,14748c12190,14755,12171,14774,12159,14765c12147,14756,12143,14740,12142,14726c12141,14712,12149,14694,12164,14689c12184,14683,12191,14707,12195,14720c12202,14745,12204,14778,12200,14804c12199,14809,12187,14854,12189,14856c12191,14855,12193,14854,12195,14853c12211,14831,12224,14804,12239,14779c12255,14751,12260,14741,12271,14723em12334,14620c12346,14627,12344,14631,12353,14642c12361,14652,12364,14653,12376,14656em12477,14278c12474,14315,12473,14351,12471,14389c12468,14456,12465,14524,12456,14591c12446,14666,12431,14740,12413,14813c12398,14873,12382,14964,12344,15015c12323,15043,12300,15047,12272,15035em12494,14574c12501,14565,12519,14548,12531,14545c12546,14541,12562,14539,12573,14551c12586,14566,12586,14591,12587,14611c12588,14642,12585,14670,12577,14700c12570,14725,12561,14754,12542,14773c12530,14785,12510,14788,12497,14775c12486,14763,12485,14721,12490,14706c12496,14686,12518,14656,12539,14648c12561,14640,12572,14663,12574,14680c12577,14714,12562,14752,12553,14784c12548,14803,12530,14836,12535,14856c12537,14858,12538,14861,12540,14863c12562,14860,12585,14852,12604,14840c12630,14824,12649,14803,12670,14781em12757,14493c12762,14513,12768,14531,12769,14552c12770,14571,12774,14585,12773,14603em12702,14680c12709,14685,12718,14675,12735,14673c12756,14670,12773,14685,12781,14704c12793,14735,12791,14770,12791,14803c12791,14828,12791,14854,12791,14879c12804,14876,12804,14872,12812,14858c12831,14825,12842,14782,12853,14745c12863,14709,12866,14695,12872,14670em12884,14468c12884,14484,12886,14496,12890,14511c12892,14519,12897,14524,12901,14531c12913,14517,12925,14500,12936,14484c12958,14453,12981,14427,13013,14407c13027,14398,13066,14372,13083,14392c13099,14411,13077,14449,13068,14465c13052,14495,13028,14525,13001,14545c12989,14554,12962,14571,12949,14562c12936,14553,12940,14542,12940,14529em12998,14507c13009,14544,13022,14589,13027,14627c13034,14681,13035,14735,13035,14790c13035,14829,13038,14873,13031,14911c13031,14913,13019,14944,13015,14940c13009,14927,13007,14924,13005,14915em12920,14724c12925,14702,12940,14682,12961,14666c12979,14653,13013,14636,13037,14642c13063,14649,13061,14678,13053,14698c13039,14734,13004,14763,12979,14790c12954,14816,12928,14829,12901,14850c12899,14853,12898,14855,12896,14858c12918,14855,12939,14850,12961,14845c13000,14837,13038,14831,13077,14822c13103,14816,13113,14812,13134,14798em13285,14410c13283,14399,13295,14403,13305,14408c13315,14413,13325,14422,13335,14425c13351,14430,13340,14437,13335,14445c13331,14454,13329,14457,13323,14461em13219,14648c13226,14646,13225,14645,13231,14642c13246,14635,13261,14621,13277,14617c13302,14611,13301,14643,13302,14659c13304,14692,13299,14724,13299,14756c13299,14775,13299,14794,13299,14813c13316,14807,13320,14804,13333,14788c13358,14757,13377,14731,13395,14696c13415,14659,13433,14622,13451,14584em13480,14388c13477,14388,13475,14388,13472,14388c13482,14385,13494,14375,13503,14373c13520,14369,13536,14366,13553,14360c13566,14355,13571,14348,13583,14350c13582,14358,13579,14360,13575,14368em13480,14388c13529,14489,13517,14432,13500,14497c13497,14503,13496,14506,13497,14511c13514,14509,13518,14505,13533,14495c13557,14480,13581,14465,13605,14451c13630,14437,13632,14437,13652,14441c13647,14468,13640,14491,13626,14516c13598,14565,13567,14609,13529,14651c13499,14684,13468,14716,13434,14744c13423,14751,13421,14752,13418,14759c13444,14744,13469,14727,13494,14711c13540,14681,13586,14652,13631,14621c13657,14603,13683,14585,13708,14566c13719,14557,13721,14567,13708,14557em13606,14423c13606,14453,13612,14479,13615,14508c13621,14573,13619,14640,13619,14706c13619,14808,13554,15062,13629,14993c13632,14988,13636,14982,13639,14977em13859,14399c13864,14416,13859,14427,13853,14451c13841,14499,13825,14544,13806,14591c13790,14631,13775,14658,13752,14692c13741,14709,13755,14681,13756,14679em13833,14602c13840,14634,13843,14671,13839,14704c13835,14734,13828,14763,13825,14793c13825,14806,13828,14810,13819,14812c13819,14799,13821,14791,13823,14777em13996,14405c13984,14429,13969,14449,13956,14473c13935,14512,13914,14550,13889,14587c13873,14611,13857,14630,13850,14658c13873,14646,13901,14633,13924,14618c13975,14584,14023,14546,14072,14509c14111,14480,14151,14447,14194,14422c14207,14415,14229,14404,14244,14405c14245,14406,14247,14408,14248,14409c14238,14425,14228,14440,14214,14453c14208,14458,14203,14463,14197,14468em14054,14575c14044,14602,14039,14628,14032,14655c14022,14692,14021,14730,14020,14769c14020,14789,14020,14809,14020,14829c14037,14822,14046,14794,14054,14774c14058,14764,14062,14754,14066,14744em14137,14587c14139,14598,14141,14625,14141,14642c14141,14696,14139,14749,14137,14803c14136,14848,14141,14902,14133,14947c14130,14965,14112,14983,14131,14978em14611,14387c14627,14384,14614,14385,14609,14397c14599,14423,14578,14446,14562,14469c14539,14503,14512,14533,14486,14565c14470,14585,14452,14606,14433,14622c14428,14627,14427,14629,14423,14628c14428,14617,14429,14609,14438,14600c14444,14600,14446,14601,14448,14596c14457,14621,14459,14640,14462,14667c14468,14714,14466,14758,14468,14805c14470,14843,14472,14879,14468,14916c14468,14918,14468,14921,14468,14923c14471,14902,14473,14883,14477,14862em14504,14740c14509,14716,14516,14682,14532,14662c14551,14638,14578,14615,14604,14599c14629,14583,14655,14573,14685,14578c14711,14582,14714,14610,14711,14633c14706,14676,14682,14715,14663,14753c14644,14790,14620,14842,14584,14865c14560,14880,14530,14888,14509,14869c14505,14864,14500,14859,14496,14854em14504,14740c14546,14715,14550,14722,14599,14737c14648,14752,14698,14764,14747,14779c14783,14790,14821,14797,14852,14818c14855,14820,14855,14826,14848,14809em14897,14349c14905,14363,14907,14384,14903,14400c14896,14428,14884,14460,14871,14486c14864,14500,14857,14514,14852,14529c14866,14528,14879,14522,14893,14520c14913,14518,14938,14511,14957,14518c14978,14526,14976,14543,14971,14562c14964,14586,14950,14614,14930,14628c14917,14637,14911,14634,14898,14630em14895,14608c14899,14641,14904,14673,14910,14706c14919,14753,14923,14800,14931,14847c14934,14864,14937,14877,14943,14893c14957,14875,14962,14858,14969,14833c14985,14777,15001,14721,15017,14665em15026,14442c15026,14455,15026,14474,15031,14485c15036,14498,15048,14514,15055,14526c15059,14532,15060,14535,15066,14533c15068,14516,15077,14504,15082,14488c15092,14458,15106,14432,15122,14405c15133,14386,15148,14358,15165,14344c15171,14339,15197,14325,15202,14326c15217,14328,15225,14338,15229,14352c15236,14374,15230,14390,15224,14412c15218,14432,15208,14449,15191,14461c15169,14477,15159,14450,15150,14434em15162,14137c15162,14215,15168,14295,15153,14372c15136,14458,15086,14548,15031,14616c15016,14632,15012,14636,15003,14647c14995,14632,15015,14635,15027,14624c15073,14582,15125,14542,15176,14507c15200,14490,15244,14478,15265,14459c15266,14456,15267,14453,15268,14450c15264,14463,15260,14470,15245,14486c15240,14492,15234,14498,15229,14504em15151,14625c15138,14654,15128,14685,15117,14714c15113,14725,15110,14733,15107,14745c15115,14738,15121,14731,15128,14721c15147,14696,15166,14669,15189,14648c15216,14623,15245,14600,15279,14588c15303,14579,15320,14596,15320,14621c15319,14656,15301,14696,15285,14726c15271,14752,15255,14770,15235,14790c15220,14805,15222,14785,15221,14772em15217,14710c15208,14730,15196,14750,15188,14771c15174,14807,15160,14849,15136,14880c15123,14896,15110,14911,15095,14924c15089,14925,15093,14923,15108,14912c15138,14889,15175,14884,15211,14883c15248,14882,15284,14882,15320,14890c15343,14895,15363,14900,15378,14877c15381,14870,15385,14863,15388,14856em15541,14405c15556,14399,15555,14404,15570,14407c15592,14411,15612,14403,15633,14418c15662,14440,15646,14490,15638,14517c15620,14577,15591,14633,15559,14687c15536,14725,15509,14757,15481,14786c15477,14793,15477,14796,15470,14794c15469,14775,15468,14758,15467,14739em15499,14588c15523,14588,15533,14597,15543,14622c15558,14659,15565,14702,15567,14742c15569,14784,15570,14827,15561,14868c15555,14894,15560,14879,15553,14882em15624,14757c15652,14750,15674,14750,15703,14755c15729,14760,15757,14769,15783,14776c15797,14780,15811,14790,15815,14775em15869,14390c15873,14402,15878,14422,15877,14439c15874,14491,15878,14544,15874,14596c15869,14659,15858,14721,15849,14784c15845,14810,15841,14835,15839,14861c15847,14842,15848,14826,15853,14806em15893,14580c15909,14532,15923,14495,15949,14454c15961,14436,15977,14406,16000,14399c16012,14395,16013,14398,16025,14397c16027,14416,16027,14428,16017,14448c16004,14476,15988,14501,15972,14528c15962,14545,15963,14550,15959,14566c15986,14577,16016,14583,16042,14597c16072,14613,16088,14636,16085,14671c16081,14713,16049,14753,16020,14782c15994,14808,15952,14838,15914,14838c15873,14838,15859,14801,15862,14766c15865,14733,15879,14709,15913,14705c15952,14700,15996,14722,16032,14734c16073,14748,16112,14765,16152,14781c16165,14786,16189,14796,16202,14786c16207,14781,16208,14779,16206,14774e">
                  <v:fill on="f" focussize="0,0"/>
                  <v:stroke weight="1pt" color="#FF0000" endcap="round"/>
                  <v:imagedata o:title=""/>
                  <o:lock v:ext="edit" rotation="t" text="t" aspectratio="t"/>
                  <o:ink i="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"/>
                </v:shape>
              </w:pict>
            </w:r>
            <w:r>
              <w:rPr>
                <w:rFonts w:ascii="宋体" w:hAnsi="宋体"/>
                <w:szCs w:val="21"/>
              </w:rPr>
              <w:t xml:space="preserve">2.3 </w:t>
            </w:r>
            <w:r>
              <w:rPr>
                <w:rFonts w:hint="eastAsia" w:ascii="宋体" w:hAnsi="宋体"/>
                <w:szCs w:val="21"/>
              </w:rPr>
              <w:t>问卷调查在教学活动中的使用情况</w:t>
            </w:r>
          </w:p>
          <w:p>
            <w:pPr>
              <w:ind w:left="737" w:leftChars="216" w:hanging="283"/>
              <w:rPr>
                <w:rFonts w:ascii="宋体"/>
                <w:szCs w:val="21"/>
              </w:rPr>
            </w:pPr>
            <w:r>
              <w:pict>
                <v:shape id="_x0000_s1065" o:spid="_x0000_s1065" style="position:absolute;left:0pt;margin-left:31.6pt;margin-top:5.8pt;height:3.7pt;width:135.55pt;z-index:251665408;mso-width-relative:page;mso-height-relative:page;" filled="f" stroked="t" coordorigin="4305,13965" coordsize="4782,130" path="m4305,14094c4311,14092,4317,14087,4322,14085c4335,14081,4347,14075,4361,14071c4443,14046,4519,14040,4604,14037c4697,14034,4791,14037,4884,14034c4922,14033,4960,14028,4998,14026c5163,14017,5333,14013,5499,14017c5539,14018,5579,14022,5619,14025c5661,14028,5704,14030,5746,14033c5793,14037,5840,14041,5887,14045c6089,14063,6281,14067,6483,14062c6801,14055,7121,14051,7439,14048c7623,14046,7806,14034,7990,14033c8128,14033,8267,14025,8405,14017c8503,14011,8599,13998,8696,13989c8800,13980,8904,13972,9006,13969c9027,13968,9080,13964,9082,13966c9092,13972,9045,13977,9054,13983e">
                  <v:fill on="f" focussize="0,0"/>
                  <v:stroke weight="1pt" color="#FF0000" endcap="round"/>
                  <v:imagedata o:title=""/>
                  <o:lock v:ext="edit" rotation="t" text="t" aspectratio="t"/>
                  <o:ink i="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"/>
                </v:shape>
              </w:pict>
            </w:r>
            <w:r>
              <w:pict>
                <v:shape id="_x0000_s1066" o:spid="_x0000_s1066" style="position:absolute;left:0pt;margin-left:-50.35pt;margin-top:10.8pt;height:122.8pt;width:78.55pt;z-index:251633664;mso-width-relative:page;mso-height-relative:page;" filled="f" stroked="t" coordorigin="1415,14141" coordsize="2771,4332" path="m3821,16196c3791,16195,3759,16195,3728,16192c3698,16189,3671,16182,3641,16175c3605,16166,3573,16155,3538,16142c3469,16115,3396,16084,3341,16033c3297,15992,3253,15941,3215,15894c3184,15855,3157,15810,3137,15764c3128,15743,3122,15719,3118,15697c3114,15674,3112,15650,3111,15626c3109,15598,3108,15571,3107,15543c3106,15495,3111,15450,3115,15403c3117,15377,3120,15352,3123,15326c3126,15303,3124,15277,3129,15255c3140,15205,3165,15163,3184,15116c3198,15083,3209,15048,3222,15014c3250,14942,3283,14874,3319,14806c3334,14778,3349,14754,3367,14728c3453,14605,3548,14497,3656,14393c3697,14354,3741,14318,3782,14280c3787,14275,3793,14267,3797,14264c3801,14264,3802,14264,3801,14261c3797,14262,3791,14262,3784,14264c3767,14269,3751,14277,3734,14280c3710,14285,3687,14290,3663,14295c3646,14299,3629,14302,3612,14305c3607,14306,3597,14305,3595,14305c3601,14301,3607,14290,3617,14285c3667,14262,3722,14252,3772,14229c3793,14219,3815,14205,3836,14197c3839,14196,3843,14198,3846,14197c3839,14235,3833,14265,3819,14303c3783,14400,3741,14492,3695,14584em1415,14365c1435,14350,1445,14346,1469,14337c1509,14322,1550,14308,1592,14298c1623,14291,1655,14288,1687,14286c1711,14284,1696,14294,1685,14298em1456,14475c1474,14494,1489,14513,1506,14531c1517,14543,1530,14564,1546,14570c1561,14575,1569,14553,1572,14543c1583,14510,1595,14480,1614,14450c1625,14432,1643,14404,1663,14395c1665,14395,1666,14395,1668,14395c1670,14419,1658,14435,1645,14456c1628,14485,1606,14509,1578,14528c1568,14534,1545,14555,1537,14534c1537,14520,1537,14515,1534,14505em1605,14141c1606,14170,1611,14199,1612,14228c1615,14286,1621,14344,1623,14403c1624,14453,1622,14504,1626,14554c1628,14586,1631,14616,1638,14647c1642,14666,1648,14682,1657,14699c1660,14705,1662,14710,1665,14715c1656,14716,1649,14718,1640,14718c1621,14719,1606,14716,1588,14710c1561,14702,1530,14683,1508,14667c1497,14659,1489,14649,1479,14641c1485,14635,1491,14626,1499,14619c1528,14595,1552,14571,1578,14544c1619,14501,1657,14455,1697,14412c1735,14372,1765,14329,1798,14286c1821,14257,1840,14226,1856,14192c1861,14180,1865,14169,1870,14159c1868,14181,1865,14204,1860,14227c1852,14261,1843,14297,1840,14332c1839,14343,1840,14354,1840,14365c1852,14364,1865,14361,1877,14362c1896,14364,1907,14370,1912,14391c1919,14422,1906,14458,1892,14485c1877,14514,1848,14561,1814,14568c1790,14573,1772,14566,1755,14549c1740,14533,1737,14503,1757,14490c1776,14478,1806,14483,1826,14489c1848,14495,1876,14508,1893,14524c1908,14538,1914,14555,1910,14576c1907,14580,1904,14584,1901,14588em1705,14646c1709,14652,1720,14653,1729,14656c1746,14662,1762,14665,1781,14665c1786,14665,1811,14665,1816,14668c1821,14671,1817,14676,1816,14680em1624,14778c1624,14786,1624,14785,1624,14793c1623,14820,1628,14844,1630,14871c1633,14907,1633,14940,1641,14975c1645,14995,1647,15015,1669,15016c1700,15018,1728,14988,1751,14970c1786,14942,1820,14912,1850,14879c1863,14864,1852,14872,1858,14862c1843,14858,1828,14850,1814,14847c1793,14842,1773,14834,1752,14826c1736,14820,1721,14816,1705,14812c1697,14810,1694,14810,1687,14809c1712,14809,1733,14804,1758,14799c1795,14792,1834,14783,1872,14780c1892,14778,1920,14780,1940,14775c1949,14773,1946,14771,1955,14765em2223,14234c2229,14229,2238,14217,2227,14239c2212,14269,2201,14301,2187,14332c2163,14385,2134,14434,2106,14485c2088,14517,2068,14545,2047,14575c2046,14577,2045,14579,2044,14581c2053,14567,2062,14553,2077,14542c2110,14518,2146,14499,2184,14485c2220,14471,2256,14466,2295,14465c2302,14465,2346,14458,2344,14474c2336,14479,2333,14481,2331,14488em2084,14691c2082,14681,2094,14671,2108,14665c2139,14651,2177,14647,2211,14650c2232,14652,2244,14664,2241,14685c2238,14708,2221,14731,2206,14748c2193,14763,2175,14779,2158,14789c2154,14791,2148,14794,2146,14795c2159,14794,2172,14792,2185,14792c2206,14792,2228,14791,2247,14802c2265,14812,2268,14832,2261,14850c2252,14873,2229,14899,2205,14908c2187,14914,2146,14916,2128,14911c2100,14904,2091,14875,2104,14850c2127,14805,2167,14758,2199,14718c2212,14703,2224,14689,2237,14674em2517,14471c2521,14465,2521,14462,2533,14461c2554,14459,2573,14454,2594,14450c2619,14445,2645,14443,2670,14439c2703,14434,2691,14445,2674,14464em2485,14651c2483,14651,2481,14651,2479,14651c2492,14651,2506,14640,2519,14635c2551,14622,2584,14610,2617,14600c2642,14592,2672,14581,2698,14578c2713,14576,2715,14578,2718,14589em2547,14354c2556,14370,2556,14384,2559,14405c2568,14460,2570,14516,2571,14572c2572,14623,2567,14680,2573,14729c2575,14735,2577,14741,2579,14747em2711,14264c2719,14294,2726,14332,2728,14363c2733,14427,2737,14496,2732,14561c2726,14641,2714,14716,2687,14791c2678,14817,2677,14825,2660,14834em2410,14655c2425,14704,2444,14753,2466,14800c2494,14859,2534,14940,2601,14962c2663,14983,2721,14943,2770,14912c2785,14902,2801,14892,2816,14882em2862,14538c2888,14528,2921,14521,2950,14514c2988,14504,3023,14491,3060,14479c3081,14475,3087,14476,3093,14462em2998,14278c3006,14308,3012,14340,3013,14372c3016,14432,3011,14492,2996,14550c2983,14601,2963,14653,2936,14698c2927,14712,2916,14728,2908,14742c2926,14735,2947,14729,2966,14721c2994,14710,3021,14697,3049,14685c3060,14681,3063,14679,3071,14680c3062,14702,3051,14722,3036,14744c2998,14798,2961,14854,2914,14901c2937,14896,2955,14889,2976,14876c3022,14848,3072,14819,3111,14782c3120,14773,3122,14771,3127,14765c3134,14772,3139,14776,3147,14785c3160,14800,3170,14808,3187,14814c3191,14814,3196,14814,3200,14814em4004,16552c4004,16547,4004,16545,4001,16543c4001,16543,3993,16550,3989,16556c3978,16570,3967,16584,3957,16599c3937,16629,3921,16660,3904,16692c3877,16744,3847,16799,3845,16859c3844,16887,3856,16910,3873,16931c3890,16952,3910,16964,3926,16987c3942,17011,3946,17031,3947,17059c3949,17132,3920,17200,3877,17258c3861,17280,3842,17295,3821,17311c3809,17320,3775,17320,3782,17334c3785,17340,3797,17329,3804,17330c3838,17332,3869,17326,3901,17337c3925,17345,3941,17361,3951,17381c3956,17392,3955,17405,3957,17417c3960,17432,3960,17447,3961,17462c3963,17486,3966,17510,3964,17534c3962,17562,3951,17588,3947,17616c3940,17660,3940,17704,3938,17749c3935,17823,3932,17899,3931,17973c3931,18001,3929,18029,3928,18057c3927,18087,3925,18115,3928,18145c3930,18164,3930,18183,3933,18202c3935,18212,3937,18231,3941,18240c3946,18252,3954,18264,3961,18275c3976,18301,3992,18323,4011,18346c4036,18377,4066,18423,4101,18442c4116,18450,4137,18450,4154,18457c4165,18461,4174,18468,4185,18472e">
                  <v:fill on="f" focussize="0,0"/>
                  <v:stroke weight="1pt" color="#FF0000" endcap="round"/>
                  <v:imagedata o:title=""/>
                  <o:lock v:ext="edit" rotation="t" text="t" aspectratio="t"/>
                  <o:ink i="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"/>
                </v:shape>
              </w:pict>
            </w:r>
            <w:r>
              <w:pict>
                <v:shape id="_x0000_s1067" o:spid="_x0000_s1067" style="position:absolute;left:0pt;margin-left:482.95pt;margin-top:8.95pt;height:15.95pt;width:12.6pt;z-index:251632640;mso-width-relative:page;mso-height-relative:page;" filled="f" stroked="t" coordorigin="20229,14075" coordsize="443,564" path="m20298,14143c20306,14145,20312,14146,20324,14159c20342,14178,20358,14200,20370,14224c20379,14242,20390,14266,20388,14286c20387,14302,20383,14286,20380,14293c20372,14267,20369,14242,20372,14215c20375,14180,20390,14137,20411,14109c20424,14091,20452,14067,20477,14075c20498,14082,20501,14115,20499,14132c20495,14172,20474,14200,20453,14232c20433,14262,20413,14287,20390,14315c20387,14319,20383,14324,20380,14328c20367,14341,20373,14335,20384,14324c20396,14311,20416,14294,20434,14290c20459,14284,20467,14321,20470,14338c20478,14381,20478,14430,20479,14474c20480,14505,20485,14532,20494,14561c20514,14547,20517,14536,20528,14510c20548,14464,20568,14420,20588,14374c20601,14344,20606,14333,20608,14310em20367,14362c20354,14396,20340,14431,20329,14465c20317,14501,20305,14540,20279,14569c20264,14585,20253,14592,20234,14597c20236,14581,20234,14570,20256,14557c20287,14539,20303,14535,20338,14549c20379,14565,20413,14584,20451,14605c20512,14638,20552,14641,20620,14626c20637,14622,20654,14617,20671,14613e">
                  <v:fill on="f" focussize="0,0"/>
                  <v:stroke weight="1pt" color="#FF0000" endcap="round"/>
                  <v:imagedata o:title=""/>
                  <o:lock v:ext="edit" rotation="t" text="t" aspectratio="t"/>
                  <o:ink i="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"/>
                </v:shape>
              </w:pict>
            </w:r>
            <w:r>
              <w:pict>
                <v:shape id="_x0000_s1068" o:spid="_x0000_s1068" style="position:absolute;left:0pt;margin-left:473.85pt;margin-top:10.65pt;height:17.1pt;width:10.4pt;z-index:251631616;mso-width-relative:page;mso-height-relative:page;" filled="f" stroked="t" coordorigin="19908,14136" coordsize="367,603" path="m20003,14180c20014,14174,20029,14169,20041,14161c20062,14147,20080,14151,20102,14143c20115,14138,20129,14130,20138,14149c20146,14165,20142,14192,20139,14208c20131,14245,20118,14283,20102,14318c20081,14365,20053,14413,20022,14454c19999,14484,19967,14515,19933,14531c19906,14544,19912,14519,19908,14498em19964,14353c19989,14356,19994,14371,20005,14393c20029,14443,20043,14501,20054,14555c20064,14604,20070,14657,20074,14707c20074,14723,20074,14728,20074,14738c20074,14703,20075,14670,20078,14635em20097,14493c20104,14481,20108,14483,20117,14475c20132,14492,20145,14500,20166,14510c20187,14520,20212,14532,20235,14536c20248,14538,20261,14540,20274,14541e">
                  <v:fill on="f" focussize="0,0"/>
                  <v:stroke weight="1pt" color="#FF0000" endcap="round"/>
                  <v:imagedata o:title=""/>
                  <o:lock v:ext="edit" rotation="t" text="t" aspectratio="t"/>
                  <o:ink i="AKYBHQIeMAMYSBFE/wFFIxsCOYsARiMbAjmLAFcNAAAACjkhhP0WGfosBZDFjpjlhZbXrWOFhnjx&#10;YY4GiWjChPy7Hfl2PyynXJPBlyYoQtgwMUcS1Z4cbg3vxcoKJhSD/orG/oq1xbl14bvZsGiG8vcH&#10;l7hiJaAokggImJjZWJrU3DwoCiMQg/6L0P6Lx5qeF+BnGt5i7IT8wAH5gE8VMfMy0nCGOmPBhA==&#10;"/>
                </v:shape>
              </w:pict>
            </w:r>
            <w:r>
              <w:pict>
                <v:shape id="_x0000_s1069" o:spid="_x0000_s1069" style="position:absolute;left:0pt;margin-left:463.7pt;margin-top:7.8pt;height:20.85pt;width:11.2pt;z-index:251630592;mso-width-relative:page;mso-height-relative:page;" filled="f" stroked="t" coordorigin="19550,14035" coordsize="394,736" path="m19550,14134c19554,14156,19559,14179,19562,14201c19566,14238,19565,14276,19574,14312c19581,14332,19583,14337,19589,14349c19617,14355,19620,14357,19649,14344c19685,14328,19720,14308,19754,14288c19770,14279,19812,14264,19824,14251c19837,14237,19828,14243,19813,14226c19809,14221,19792,14199,19784,14194c19773,14187,19777,14193,19766,14188c19761,14217,19743,14245,19736,14274c19720,14344,19702,14412,19679,14481c19651,14564,19621,14648,19583,14727c19575,14745,19570,14749,19556,14763c19571,14712,19597,14665,19626,14620c19658,14570,19698,14518,19748,14483c19767,14470,19800,14458,19820,14476c19848,14501,19849,14556,19844,14589c19839,14624,19819,14668,19796,14694c19780,14712,19748,14735,19721,14728c19687,14719,19688,14673,19687,14646c19686,14608,19694,14587,19715,14556c19752,14558,19761,14570,19786,14597c19817,14629,19837,14662,19861,14698c19870,14712,19886,14752,19894,14737c19895,14736,19865,14666,19865,14665c19862,14652,19860,14639,19857,14626em19853,14045c19865,14032,19862,14037,19877,14040c19897,14044,19899,14048,19917,14060c19930,14068,19934,14071,19943,14075e">
                  <v:fill on="f" focussize="0,0"/>
                  <v:stroke weight="1pt" color="#FF0000" endcap="round"/>
                  <v:imagedata o:title=""/>
                  <o:lock v:ext="edit" rotation="t" text="t" aspectratio="t"/>
                  <o:ink i="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"/>
                </v:shape>
              </w:pict>
            </w:r>
            <w:r>
              <w:pict>
                <v:shape id="_x0000_s1070" o:spid="_x0000_s1070" style="position:absolute;left:0pt;margin-left:445.2pt;margin-top:10.5pt;height:17.35pt;width:19.95pt;z-index:251629568;mso-width-relative:page;mso-height-relative:page;" filled="f" stroked="t" coordorigin="18896,14130" coordsize="705,613" path="m18933,14302c18931,14301,18929,14299,18927,14298c18940,14294,18950,14295,18964,14293c18985,14291,18999,14285,19021,14290c19036,14293,19033,14290,19034,14304em18896,14452c18901,14468,18909,14457,18924,14456c18947,14454,18989,14450,19010,14461c19013,14464,19015,14466,19018,14469em18970,14703c18994,14703,18989,14698,19010,14685c19043,14664,19056,14646,19078,14614c19098,14585,19116,14555,19134,14525em19230,14148c19230,14145,19230,14141,19230,14138c19230,14116,19222,14169,19222,14171c19209,14218,19185,14261,19158,14300c19153,14308,19114,14364,19100,14356c19095,14353,19097,14341,19097,14333em19129,14292c19135,14313,19137,14336,19139,14359c19141,14385,19142,14410,19146,14436c19146,14437,19155,14476,19146,14445em19175,14274c19188,14267,19193,14257,19208,14268c19221,14277,19225,14298,19228,14312c19233,14338,19230,14359,19226,14384c19224,14397,19219,14440,19209,14449c19200,14449,19199,14449,19194,14449c19175,14433,19177,14420,19170,14398c19164,14379,19155,14354,19161,14333c19163,14330,19165,14327,19167,14324c19176,14325,19184,14322,19192,14328c19197,14332,19204,14347,19204,14355c19204,14372,19196,14395,19189,14410c19177,14436,19162,14463,19146,14487c19137,14501,19127,14517,19119,14530c19128,14520,19141,14505,19153,14494c19168,14480,19184,14459,19202,14449c19208,14445,19210,14443,19215,14444c19212,14465,19209,14473,19197,14492c19177,14522,19154,14549,19135,14578c19134,14580,19132,14582,19131,14584c19136,14585,19142,14587,19155,14586c19171,14585,19198,14582,19214,14589c19238,14599,19239,14623,19241,14644c19244,14673,19239,14693,19229,14718c19225,14728,19220,14733,19214,14742c19198,14738,19192,14736,19183,14718c19169,14691,19166,14667,19165,14637c19165,14608,19165,14597,19172,14578em19323,14191c19339,14206,19338,14211,19339,14242c19340,14278,19342,14318,19336,14353c19332,14376,19325,14395,19324,14418c19346,14405,19366,14393,19389,14384c19411,14376,19429,14375,19439,14401c19454,14443,19428,14505,19409,14542c19396,14567,19379,14601,19355,14618c19335,14632,19322,14609,19315,14595c19305,14573,19302,14529,19325,14516c19342,14506,19377,14532,19391,14538c19427,14553,19459,14560,19498,14561c19535,14562,19561,14565,19589,14538c19593,14534,19596,14529,19600,14525e">
                  <v:fill on="f" focussize="0,0"/>
                  <v:stroke weight="1pt" color="#FF0000" endcap="round"/>
                  <v:imagedata o:title=""/>
                  <o:lock v:ext="edit" rotation="t" text="t" aspectratio="t"/>
                  <o:ink i="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"/>
                </v:shape>
              </w:pict>
            </w:r>
            <w:r>
              <w:pict>
                <v:shape id="_x0000_s1071" o:spid="_x0000_s1071" style="position:absolute;left:0pt;margin-left:430pt;margin-top:13.75pt;height:14.3pt;width:16.2pt;z-index:251628544;mso-width-relative:page;mso-height-relative:page;" filled="f" stroked="t" coordorigin="18361,14245" coordsize="570,504" path="m18364,14445c18363,14447,18364,14452,18378,14446c18404,14435,18433,14432,18462,14423c18488,14415,18517,14414,18533,14397c18540,14390,18537,14380,18537,14371em18498,14245c18494,14283,18488,14320,18487,14359c18485,14417,18497,14474,18500,14531c18503,14581,18503,14631,18503,14681c18503,14683,18498,14756,18499,14719c18499,14711,18499,14702,18499,14694em18481,14476c18459,14514,18437,14552,18418,14589c18408,14608,18401,14626,18395,14646c18413,14646,18427,14640,18450,14627c18493,14603,18536,14570,18572,14536c18601,14509,18643,14475,18664,14443c18674,14427,18679,14418,18682,14402c18699,14388,18682,14400,18679,14409c18669,14442,18660,14475,18652,14509c18642,14553,18630,14598,18621,14642c18616,14667,18614,14695,18605,14719c18596,14742,18610,14698,18610,14696c18611,14689,18612,14681,18613,14674em18642,14524c18644,14513,18650,14487,18660,14478c18673,14467,18692,14456,18708,14448c18721,14442,18739,14430,18749,14447c18764,14472,18758,14511,18758,14538c18758,14585,18758,14631,18767,14677c18772,14703,18781,14740,18811,14748c18843,14757,18863,14715,18876,14694c18899,14658,18913,14617,18930,14578e">
                  <v:fill on="f" focussize="0,0"/>
                  <v:stroke weight="1pt" color="#FF0000" endcap="round"/>
                  <v:imagedata o:title=""/>
                  <o:lock v:ext="edit" rotation="t" text="t" aspectratio="t"/>
                  <o:ink i="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"/>
                </v:shape>
              </w:pict>
            </w:r>
            <w:r>
              <w:pict>
                <v:shape id="_x0000_s1072" o:spid="_x0000_s1072" style="position:absolute;left:0pt;margin-left:215.15pt;margin-top:1.15pt;height:9.7pt;width:6.25pt;z-index:251621376;mso-width-relative:page;mso-height-relative:page;" filled="f" stroked="t" coordorigin="10781,13800" coordsize="221,342" path="m10804,13804c10807,13802,10820,13804,10830,13804c10840,13804,10849,13808,10857,13813c10867,13819,10869,13828,10865,13834em10781,14032c10800,14028,10815,14016,10833,14003c10850,13990,10862,13980,10883,13978c10900,13976,10899,14011,10900,14022c10902,14050,10905,14075,10908,14102c10910,14117,10910,14135,10928,14141c10941,14145,10954,14124,10960,14116c10976,14093,10989,14063,10996,14036c10998,14026,10999,14016,11001,14006e">
                  <v:fill on="f" focussize="0,0"/>
                  <v:stroke weight="1pt" color="#FF0000" endcap="round"/>
                  <v:imagedata o:title=""/>
                  <o:lock v:ext="edit" rotation="t" text="t" aspectratio="t"/>
                  <o:ink i="AHUdAhQcAxhIEUT/AUUjGwI5iwBGIxsCOYsAVw0AAAAKIQ+F+Qxb5DF8Nh7EcUEMNa7FgIT8tT35&#10;ap81xSuKcMOjGAoyHoP+Qwj+Qu3n2u6tzrvjLFceSpqVWriAhPy4zflxn1wilDI4EckbRnXDeeHH&#10;WOGeOeE=&#10;"/>
                </v:shape>
              </w:pict>
            </w:r>
            <w:r>
              <w:rPr>
                <w:rFonts w:ascii="宋体" w:hAnsi="宋体"/>
                <w:szCs w:val="21"/>
              </w:rPr>
              <w:t xml:space="preserve">3 </w:t>
            </w:r>
            <w:r>
              <w:rPr>
                <w:rFonts w:hint="eastAsia" w:ascii="宋体" w:hAnsi="宋体"/>
                <w:szCs w:val="21"/>
              </w:rPr>
              <w:t>云班课下学习动力缺失的表现</w:t>
            </w:r>
          </w:p>
          <w:p>
            <w:pPr>
              <w:ind w:left="737" w:leftChars="216" w:hanging="283"/>
              <w:rPr>
                <w:rFonts w:ascii="宋体"/>
                <w:szCs w:val="21"/>
              </w:rPr>
            </w:pPr>
            <w:r>
              <w:pict>
                <v:shape id="_x0000_s1073" o:spid="_x0000_s1073" style="position:absolute;left:0pt;margin-left:416.9pt;margin-top:-0.7pt;height:15.5pt;width:12.3pt;z-index:251627520;mso-width-relative:page;mso-height-relative:page;" filled="f" stroked="t" coordorigin="17898,14286" coordsize="434,547" path="m17945,14286c17959,14291,17976,14297,17988,14306c17998,14313,18019,14326,18025,14336c18033,14350,18027,14363,18022,14376c18020,14382,18017,14387,18015,14393em17900,14565c17908,14565,17909,14569,17917,14567c17934,14562,17949,14553,17966,14549c17986,14544,17972,14549,17988,14553c17988,14582,17983,14605,17976,14633c17965,14675,17947,14718,17940,14760c17938,14774,17937,14781,17934,14793c17949,14788,17954,14785,17966,14770c17997,14730,18028,14690,18063,14654c18103,14614,18150,14581,18196,14549c18216,14535,18229,14533,18251,14527c18269,14522,18272,14522,18291,14525c18303,14527,18315,14527,18324,14535c18333,14544,18330,14555,18331,14566c18332,14588,18323,14609,18316,14629c18301,14672,18279,14710,18251,14745c18242,14756,18218,14785,18200,14777c18174,14766,18161,14743,18151,14713c18135,14666,18121,14615,18110,14566c18104,14537,18094,14494,18098,14466c18094,14456,18093,14454,18104,14466c18126,14502,18132,14536,18138,14578c18151,14662,18140,14746,18108,14824c18104,14834,18113,14819,18120,14810e">
                  <v:fill on="f" focussize="0,0"/>
                  <v:stroke weight="1pt" color="#FF0000" endcap="round"/>
                  <v:imagedata o:title=""/>
                  <o:lock v:ext="edit" rotation="t" text="t" aspectratio="t"/>
                  <o:ink i="ANQBHQIkLAMYSBFE/wFFIxsCOYsARiMbAjmLAFcNAAAACh4Og/57AP568dTDji++t9SD/l5q/l5l&#10;qHDriM8KjQAKkwFjhPz1PfnqjyRxSQjOs8LDNFKOTHixSnijSUkpUqTwpxmjKM4wvGpWc1ZynOU5&#10;Rpj1bdWnVjxSnqz8LXws9scsd5xYdzcAhfmB4+YG+mWSmGq2K6S6SyCKCFgYcCvYui9DHLETFEE0&#10;k1dSaeaeqGaeyBNJDIlhjhrhvZGbMzYmyODAMxHksDlJsMqgjhrjwuHxOHA=&#10;"/>
                </v:shape>
              </w:pict>
            </w:r>
            <w:r>
              <w:pict>
                <v:shape id="_x0000_s1074" o:spid="_x0000_s1074" style="position:absolute;left:0pt;margin-left:409.8pt;margin-top:1.6pt;height:11.35pt;width:6.1pt;z-index:251626496;mso-width-relative:page;mso-height-relative:page;" filled="f" stroked="t" coordorigin="17647,14367" coordsize="216,400" path="m17661,14388c17681,14388,17701,14388,17721,14385c17739,14382,17760,14377,17777,14372c17793,14367,17789,14365,17800,14375c17813,14387,17808,14415,17811,14431c17817,14463,17818,14495,17820,14528c17823,14568,17821,14606,17820,14646c17819,14678,17816,14708,17813,14740c17812,14750,17811,14757,17809,14766c17798,14755,17790,14744,17781,14730c17762,14702,17744,14674,17725,14646c17710,14624,17692,14603,17679,14579c17669,14560,17676,14565,17677,14558c17685,14559,17696,14558,17703,14565c17714,14577,17715,14598,17713,14613c17707,14649,17688,14682,17669,14712c17662,14724,17654,14733,17647,14745c17665,14732,17684,14720,17701,14704c17736,14670,17776,14644,17811,14610c17837,14584,17846,14576,17862,14558e">
                  <v:fill on="f" focussize="0,0"/>
                  <v:stroke weight="1pt" color="#FF0000" endcap="round"/>
                  <v:imagedata o:title=""/>
                  <o:lock v:ext="edit" rotation="t" text="t" aspectratio="t"/>
                  <o:ink i="AIsBHQIUIAMYSBFE/wFFIxsCOYsARiMbAjmLAFcNAAAACmtMg/54yP54tb5TWNtxzrry58OPDjre&#10;Ms4bjG9c4njHPXPlvlVcmp5b1xrm43mUVrXTHTFeFm2Qg/5fNv5fNxlbhx4cL5R4WdRqsTnDPPju&#10;+fXeecd63yvlie1YMRynWNTid3zeDnq78cbzAA==&#10;"/>
                </v:shape>
              </w:pict>
            </w:r>
            <w:r>
              <w:pict>
                <v:shape id="_x0000_s1075" o:spid="_x0000_s1075" style="position:absolute;left:0pt;margin-left:394.55pt;margin-top:-0.4pt;height:15.15pt;width:14.05pt;z-index:251625472;mso-width-relative:page;mso-height-relative:page;" filled="f" stroked="t" coordorigin="17110,14297" coordsize="495,533" path="m17215,14318c17219,14331,17225,14347,17231,14360c17238,14377,17248,14393,17251,14411c17253,14422,17250,14420,17254,14431em17342,14301c17352,14305,17355,14308,17366,14310c17383,14313,17403,14315,17421,14313c17445,14310,17469,14300,17493,14297c17502,14296,17536,14291,17534,14308c17532,14320,17513,14331,17504,14337c17484,14349,17465,14355,17443,14361em17121,14504c17114,14518,17109,14520,17110,14537c17111,14548,17113,14558,17115,14569c17116,14577,17117,14585,17118,14593c17122,14588,17131,14578,17139,14571c17190,14524,17247,14483,17310,14452c17361,14426,17414,14399,17469,14382c17495,14374,17524,14369,17551,14366c17554,14366,17557,14366,17560,14366c17557,14378,17565,14377,17555,14389c17541,14406,17521,14425,17504,14440c17471,14469,17433,14490,17398,14516c17364,14541,17323,14559,17290,14584c17286,14587,17284,14587,17285,14591c17312,14591,17339,14586,17365,14592c17395,14599,17432,14617,17453,14641c17473,14665,17479,14705,17473,14735c17467,14766,17445,14796,17419,14814c17396,14830,17350,14841,17331,14812c17312,14783,17339,14746,17355,14723c17390,14673,17436,14644,17481,14608c17521,14576,17559,14551,17604,14526e">
                  <v:fill on="f" focussize="0,0"/>
                  <v:stroke weight="1pt" color="#FF0000" endcap="round"/>
                  <v:imagedata o:title=""/>
                  <o:lock v:ext="edit" rotation="t" text="t" aspectratio="t"/>
                  <o:ink i="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"/>
                </v:shape>
              </w:pict>
            </w:r>
            <w:r>
              <w:pict>
                <v:shape id="_x0000_s1076" o:spid="_x0000_s1076" style="position:absolute;left:0pt;margin-left:370.65pt;margin-top:1.2pt;height:12.6pt;width:12.35pt;z-index:251623424;mso-width-relative:page;mso-height-relative:page;" filled="f" stroked="t" coordorigin="16267,14353" coordsize="436,445" path="m16267,14527c16272,14534,16283,14542,16286,14556c16292,14587,16301,14620,16303,14653c16305,14689,16306,14723,16303,14759c16303,14764,16303,14768,16303,14773c16297,14748,16296,14736,16301,14711c16310,14670,16321,14627,16333,14586c16339,14565,16348,14547,16356,14527c16370,14540,16373,14539,16380,14560c16387,14583,16389,14615,16385,14638c16382,14660,16370,14683,16358,14702c16351,14710,16349,14713,16346,14719c16346,14710,16344,14704,16351,14690c16366,14659,16382,14631,16404,14605c16435,14567,16471,14533,16510,14503c16545,14476,16579,14460,16619,14444c16637,14437,16657,14429,16677,14433c16686,14435,16689,14437,16698,14439c16699,14439,16701,14439,16702,14439c16696,14432,16691,14426,16683,14420c16666,14407,16646,14397,16627,14386c16612,14377,16597,14370,16582,14360c16576,14360,16574,14359,16573,14353c16576,14368,16576,14385,16579,14399c16589,14443,16600,14486,16607,14531c16615,14581,16617,14628,16617,14678c16617,14713,16612,14741,16590,14769c16577,14786,16561,14797,16540,14797c16525,14797,16513,14791,16506,14777c16496,14757,16506,14743,16516,14725c16532,14695,16559,14666,16583,14643c16604,14623,16629,14599,16653,14584c16664,14577,16677,14574,16689,14568e">
                  <v:fill on="f" focussize="0,0"/>
                  <v:stroke weight="1pt" color="#FF0000" endcap="round"/>
                  <v:imagedata o:title=""/>
                  <o:lock v:ext="edit" rotation="t" text="t" aspectratio="t"/>
                  <o:ink i="AMEBHQIkJAMYSBFE/wFFIxsCOYsARiMbAjmLAFcNAAAACqABeYP+beT+bdu6jn4HOuOt71x4MZ8T&#10;nVTXHXHXGuJzXCqwdlcsarFI53ne7vK8623uOtcdS5Twng5c+2dZXs7szMTGHBrXKuDR3q7ghPzA&#10;ifmBFwYpUzWhSuGuXPj4uHg0vHQ0Q5zFghC1L1nWsc7Hhje94xQUpqQwUMWMMtL5tuTHCEjFl4E+&#10;BLFgxYIwyzZ74Z3rjY4rxhljGMbWx8BaoA==&#10;"/>
                </v:shape>
              </w:pict>
            </w:r>
            <w:r>
              <w:rPr>
                <w:rFonts w:ascii="宋体" w:hAnsi="宋体"/>
                <w:szCs w:val="21"/>
              </w:rPr>
              <w:t xml:space="preserve">3.1 </w:t>
            </w:r>
            <w:r>
              <w:rPr>
                <w:rFonts w:hint="eastAsia" w:ascii="宋体" w:hAnsi="宋体"/>
                <w:szCs w:val="21"/>
              </w:rPr>
              <w:t>学习者无明确的学习目标和学习计划</w:t>
            </w:r>
          </w:p>
          <w:p>
            <w:pPr>
              <w:ind w:left="737" w:leftChars="216" w:hanging="283"/>
              <w:rPr>
                <w:rFonts w:ascii="宋体"/>
                <w:szCs w:val="21"/>
              </w:rPr>
            </w:pPr>
            <w:r>
              <w:pict>
                <v:shape id="_x0000_s1077" o:spid="_x0000_s1077" style="position:absolute;left:0pt;margin-left:386.5pt;margin-top:0.9pt;height:6.4pt;width:1.9pt;z-index:251624448;mso-width-relative:page;mso-height-relative:page;" filled="f" stroked="t" coordorigin="16825,14892" coordsize="67,227" path="m16845,14899c16851,14893,16857,14889,16867,14892c16892,14900,16890,14922,16891,14945c16892,14994,16872,15041,16848,15083c16840,15095,16833,15106,16825,15118e">
                  <v:fill on="f" focussize="0,0"/>
                  <v:stroke weight="1pt" color="#FF0000" endcap="round"/>
                  <v:imagedata o:title=""/>
                  <o:lock v:ext="edit" rotation="t" text="t" aspectratio="t"/>
                  <o:ink i="AD4dAggUAxhIEUT/AUUjGwI5iwBGIxsCOYsAVw0AAAAKHg6E/OTB+cldBm1yxtc9M4T8xln5jO8h&#10;ihwGTFmvMA==&#10;"/>
                </v:shape>
              </w:pict>
            </w:r>
            <w:r>
              <w:rPr>
                <w:rFonts w:ascii="宋体" w:hAnsi="宋体"/>
                <w:szCs w:val="21"/>
              </w:rPr>
              <w:t xml:space="preserve">3.2 </w:t>
            </w:r>
            <w:r>
              <w:rPr>
                <w:rFonts w:hint="eastAsia" w:ascii="宋体" w:hAnsi="宋体"/>
                <w:szCs w:val="21"/>
              </w:rPr>
              <w:t>学习者消极完成学习任务，应付教师</w:t>
            </w:r>
          </w:p>
          <w:p>
            <w:pPr>
              <w:ind w:left="737" w:leftChars="216" w:hanging="283"/>
              <w:rPr>
                <w:rFonts w:ascii="宋体"/>
                <w:szCs w:val="21"/>
              </w:rPr>
            </w:pPr>
            <w:r>
              <w:rPr>
                <w:rFonts w:ascii="宋体" w:hAnsi="宋体"/>
                <w:szCs w:val="21"/>
              </w:rPr>
              <w:t xml:space="preserve">3.3 </w:t>
            </w:r>
            <w:r>
              <w:rPr>
                <w:rFonts w:hint="eastAsia" w:ascii="宋体" w:hAnsi="宋体"/>
                <w:szCs w:val="21"/>
              </w:rPr>
              <w:t>将时间用在学习之外的事情上，无法保证学习时间</w:t>
            </w:r>
          </w:p>
          <w:p>
            <w:pPr>
              <w:ind w:left="737" w:leftChars="216" w:hanging="283"/>
              <w:rPr>
                <w:rFonts w:ascii="宋体"/>
                <w:szCs w:val="21"/>
              </w:rPr>
            </w:pPr>
            <w:r>
              <w:rPr>
                <w:rFonts w:ascii="宋体" w:hAnsi="宋体"/>
                <w:szCs w:val="21"/>
              </w:rPr>
              <w:t xml:space="preserve">4 </w:t>
            </w:r>
            <w:r>
              <w:rPr>
                <w:rFonts w:hint="eastAsia" w:ascii="宋体" w:hAnsi="宋体"/>
                <w:szCs w:val="21"/>
              </w:rPr>
              <w:t>云班课下学习者学习动力缺失的原因</w:t>
            </w:r>
          </w:p>
          <w:p>
            <w:pPr>
              <w:ind w:left="737" w:leftChars="216" w:hanging="283"/>
              <w:rPr>
                <w:rFonts w:ascii="宋体"/>
                <w:szCs w:val="21"/>
              </w:rPr>
            </w:pPr>
            <w:r>
              <w:pict>
                <v:shape id="_x0000_s1078" o:spid="_x0000_s1078" style="position:absolute;left:0pt;margin-left:5.9pt;margin-top:9.4pt;height:15pt;width:13.15pt;z-index:251697152;mso-width-relative:page;mso-height-relative:page;" filled="f" stroked="t" coordorigin="3381,16859" coordsize="464,529" path="m3460,16900c3469,16912,3484,16925,3490,16939c3502,16966,3503,17005,3500,17034c3496,17071,3481,17114,3457,17143c3448,17154,3414,17191,3395,17179c3379,17169,3377,17147,3381,17130c3387,17106,3398,17096,3419,17098c3443,17128,3451,17159,3458,17197c3467,17245,3475,17295,3478,17344c3478,17366,3477,17372,3486,17383c3511,17372,3514,17363,3529,17328c3554,17268,3579,17209,3601,17148em3629,16859c3635,16880,3636,16903,3643,16925c3651,16949,3660,16976,3670,16995c3676,16975,3682,16954,3691,16934c3700,16913,3715,16883,3736,16871c3755,16860,3774,16867,3784,16885c3794,16903,3793,16938,3790,16958c3786,16981,3773,17011,3758,17028c3750,17037,3740,17045,3727,17042c3721,17038,3719,17038,3716,17034c3720,17048,3722,17061,3724,17075c3730,17108,3729,17140,3729,17173c3729,17192,3738,17243,3725,17260c3723,17260,3722,17260,3720,17260c3703,17257,3702,17255,3691,17238c3679,17218,3672,17195,3671,17172c3670,17145,3675,17129,3695,17111c3706,17101,3728,17093,3743,17099c3764,17107,3766,17140,3763,17158c3757,17199,3734,17239,3713,17273c3695,17303,3673,17330,3651,17357c3645,17365,3642,17366,3643,17372c3672,17372,3700,17372,3729,17367c3762,17361,3797,17349,3828,17337c3838,17332,3841,17332,3844,17325e">
                  <v:fill on="f" focussize="0,0"/>
                  <v:stroke color="#0000FF" endcap="round"/>
                  <v:imagedata o:title=""/>
                  <o:lock v:ext="edit" rotation="t" text="t" aspectratio="t"/>
                  <o:ink i="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"/>
                </v:shape>
              </w:pict>
            </w:r>
            <w:r>
              <w:pict>
                <v:shape id="_x0000_s1079" o:spid="_x0000_s1079" style="position:absolute;left:0pt;margin-left:-6.85pt;margin-top:9.2pt;height:16.05pt;width:10.55pt;z-index:251696128;mso-width-relative:page;mso-height-relative:page;" filled="f" stroked="t" coordorigin="2950,16837" coordsize="371,565" path="m3181,16837c3159,16890,3131,16934,3103,16984c3073,17038,3045,17096,3006,17144c2999,17152,2964,17195,2950,17172c2950,17166,2950,17160,2950,17154em3025,17063c3068,17032,3094,17021,3144,17007c3178,16998,3218,16991,3254,16995c3275,16997,3297,17004,3317,17008c3318,17008,3319,17008,3320,17008em3149,17162c3135,17166,3130,17176,3151,17174c3171,17172,3193,17167,3212,17162c3229,17158,3245,17149,3261,17144c3263,17144,3264,17144,3266,17144c3262,17161,3250,17174,3240,17189c3224,17213,3207,17245,3184,17262c3176,17265,3173,17264,3174,17270c3192,17268,3212,17261,3230,17263c3248,17265,3287,17270,3300,17285c3315,17303,3304,17336,3293,17352c3276,17376,3249,17396,3220,17401c3190,17406,3158,17380,3153,17350c3146,17306,3174,17242,3193,17205c3200,17193,3208,17180,3215,17168e">
                  <v:fill on="f" focussize="0,0"/>
                  <v:stroke color="#0000FF" endcap="round"/>
                  <v:imagedata o:title=""/>
                  <o:lock v:ext="edit" rotation="t" text="t" aspectratio="t"/>
                  <o:ink i="ALsBHQIeLAMaSBFEgID8B0UaGwI55QBGGhsCOeUAVw0AAAAKIg6E/A9B+B7uuPDgupHFmxWAhfnI&#10;4+cfu6CW6eOfC4vB14cKIA6E/AzR+Bi2coYcWWVdM55whPzoKfnQ/brX0Vpgje1wClM1hPwOwfgd&#10;vZMGKUpRle9Z4WdNNG0dTNS2S+DLXLjrlwznVghbiWwYrIT86bX5029Gmlb2z5sdIxwM1ISlCca5&#10;b2ve1c07MlIJw1y06dd8OuGHAA==&#10;"/>
                </v:shape>
              </w:pict>
            </w:r>
            <w:r>
              <w:pict>
                <v:shape id="_x0000_s1080" o:spid="_x0000_s1080" style="position:absolute;left:0pt;margin-left:-16.4pt;margin-top:9.25pt;height:14.25pt;width:10.95pt;z-index:251695104;mso-width-relative:page;mso-height-relative:page;" filled="f" stroked="t" coordorigin="2613,16838" coordsize="386,503" path="m2730,16838c2744,16845,2758,16851,2773,16857c2797,16867,2823,16872,2848,16880c2860,16884,2871,16887,2882,16890c2877,16899,2872,16909,2864,16919c2829,16960,2797,17003,2766,17047c2736,17089,2705,17131,2673,17172c2656,17194,2638,17219,2620,17240c2606,17256,2613,17217,2613,17211em2721,16988c2752,17004,2769,17023,2775,17060c2784,17111,2780,17164,2783,17216c2785,17259,2780,17297,2777,17340em2855,17129c2886,17131,2887,17138,2904,17163c2921,17188,2939,17212,2957,17236c2970,17254,2977,17267,2998,17269e">
                  <v:fill on="f" focussize="0,0"/>
                  <v:stroke color="#0000FF" endcap="round"/>
                  <v:imagedata o:title=""/>
                  <o:lock v:ext="edit" rotation="t" text="t" aspectratio="t"/>
                  <o:ink i="AJ8BHQIgKAMaSBFEgID8B0UaGwI55QBGGhsCOeUAVw0AAAAKOSWD/gQi/gQjHKuUarMzzvu8Fxzn&#10;Mr1FarpPQIP+clr+clscLqK46tx4XHKtcuGMRM87553x8Xj4YAohDoT8CBH4D561hvzZ1tLAhvOb&#10;t5zaYiOmIWYhYRCzsjPgCh8Ng/4FHP4E/eNbxrcXXfoAhPzpMfnSZpqwTwRvGOu4&#10;"/>
                </v:shape>
              </w:pict>
            </w:r>
            <w:r>
              <w:pict>
                <v:shape id="_x0000_s1081" o:spid="_x0000_s1081" style="position:absolute;left:0pt;margin-left:-32.95pt;margin-top:9.6pt;height:17.7pt;width:15.3pt;z-index:251694080;mso-width-relative:page;mso-height-relative:page;" filled="f" stroked="t" coordorigin="2029,16850" coordsize="540,625" path="m2029,17079c2054,17068,2082,17056,2108,17047c2140,17036,2178,17026,2206,17006c2228,16990,2260,16973,2269,16945c2269,16942,2269,16938,2269,16935em2204,16855c2206,16884,2203,16914,2204,16943c2207,17001,2209,17057,2209,17115c2209,17152,2201,17200,2215,17235c2222,17252,2229,17229,2232,17224em2233,17067c2212,17074,2185,17101,2170,17123c2155,17145,2129,17176,2122,17202c2122,17215,2122,17217,2122,17224c2140,17232,2166,17219,2185,17208c2235,17178,2267,17121,2299,17075em2424,16862c2430,16853,2429,16849,2436,16850c2428,16874,2416,16897,2403,16920c2389,16946,2373,16971,2355,16995c2345,17009,2337,17018,2340,17036c2344,17059,2361,17080,2366,17102c2374,17135,2378,17171,2380,17205c2381,17223,2376,17240,2372,17257c2369,17242,2365,17226,2368,17209c2372,17184,2377,17151,2390,17128c2402,17106,2425,17085,2444,17069c2469,17048,2496,17027,2519,17002c2537,16982,2548,16968,2563,16947c2565,16946,2566,16944,2568,16943em2531,16988c2521,17014,2516,17041,2515,17069c2512,17121,2513,17173,2511,17225c2509,17282,2505,17338,2502,17395c2500,17428,2498,17454,2471,17474e">
                  <v:fill on="f" focussize="0,0"/>
                  <v:stroke color="#0000FF" endcap="round"/>
                  <v:imagedata o:title=""/>
                  <o:lock v:ext="edit" rotation="t" text="t" aspectratio="t"/>
                  <o:ink i="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"/>
                </v:shape>
              </w:pict>
            </w:r>
            <w:r>
              <w:pict>
                <v:shape id="_x0000_s1082" o:spid="_x0000_s1082" style="position:absolute;left:0pt;margin-left:-42.3pt;margin-top:6.8pt;height:17.5pt;width:9.9pt;z-index:251693056;mso-width-relative:page;mso-height-relative:page;" filled="f" stroked="t" coordorigin="1699,16752" coordsize="349,617" path="m1764,16752c1768,16753,1787,16750,1789,16756c1794,16769,1774,16812,1770,16825c1752,16875,1740,16925,1725,16976c1715,17010,1708,17045,1699,17078c1699,17079,1699,17081,1699,17082c1713,17064,1720,17049,1733,17029c1757,16992,1774,16962,1806,16931c1833,16904,1863,16877,1902,16869c1933,16863,1977,16857,2006,16872c2038,16889,2035,16926,2023,16955c1998,17015,1950,17053,1903,17094c1859,17133,1813,17164,1763,17196c1746,17207,1739,17207,1724,17219c1748,17202,1773,17190,1800,17178c1842,17159,1890,17145,1936,17140c1966,17137,2009,17134,2033,17157c2054,17178,2046,17201,2035,17224c2017,17261,2002,17285,1967,17306c1938,17289,1939,17290,1927,17258c1915,17226,1913,17199,1905,17166c1905,17160,1905,17158,1902,17155c1892,17177,1882,17204,1872,17230c1859,17265,1846,17310,1824,17341c1809,17362,1796,17382,1810,17344e">
                  <v:fill on="f" focussize="0,0"/>
                  <v:stroke color="#0000FF" endcap="round"/>
                  <v:imagedata o:title=""/>
                  <o:lock v:ext="edit" rotation="t" text="t" aspectratio="t"/>
                  <o:ink i="AL8BHQIcMAMaSBFEgID8B0UaGwI55QBGGhsCOeUAVw0AAAAKnAFehPsjvsfaxZ6aZXhNC2TPmwYM&#10;OiU80YyzY8E43w6c+fXny68EcVNVM3GwWwYrWlec8emufHjqnFXVj4XB1Ux4q034scryX1YmYIX5&#10;xjvnGHvmmgxEF0GCmgrwsOFweBlxc1dM1EEeGnxFdWAmskmqikpgtnpptjnwKOGOiCCxVRRDFFND&#10;PfDjYMfRh6IoMZDlJchHMhlwNOFrw4A=&#10;"/>
                </v:shape>
              </w:pict>
            </w:r>
            <w:r>
              <w:pict>
                <v:shape id="_x0000_s1083" o:spid="_x0000_s1083" style="position:absolute;left:0pt;margin-left:-60.9pt;margin-top:7.5pt;height:15.65pt;width:14.4pt;z-index:251692032;mso-width-relative:page;mso-height-relative:page;" filled="f" stroked="t" coordorigin="1043,16776" coordsize="508,553" path="m1153,16776c1148,16795,1136,16817,1131,16838c1121,16878,1112,16922,1109,16963c1107,16985,1112,16997,1115,17014c1132,17001,1147,16985,1164,16971c1177,16960,1186,16958,1199,16952c1207,16981,1209,16998,1203,17031c1194,17084,1180,17135,1161,17185c1145,17227,1122,17268,1095,17304c1082,17322,1073,17320,1057,17328em1043,17233c1051,17213,1067,17186,1094,17190c1134,17196,1171,17209,1209,17224c1252,17240,1294,17262,1337,17278c1348,17282,1381,17302,1391,17288c1399,17276,1395,17255,1395,17242em1389,16886c1389,16873,1389,16871,1389,16863c1389,16873,1393,16913,1396,16932c1404,16992,1411,17054,1413,17114c1415,17164,1425,17237,1408,17285c1406,17287,1405,17290,1403,17292em1349,17067c1365,17047,1373,17055,1397,17052c1429,17047,1457,17049,1490,17052c1511,17054,1530,17061,1550,17066e">
                  <v:fill on="f" focussize="0,0"/>
                  <v:stroke color="#0000FF" endcap="round"/>
                  <v:imagedata o:title=""/>
                  <o:lock v:ext="edit" rotation="t" text="t" aspectratio="t"/>
                  <o:ink i="AMsBHQIoLAMaSBFEgID8B0UaGwI55QBGGhsCOeUAVw0AAAAKOiKD/Pofn2deC1nU8HLVREzed55t&#10;3d3PKWiF+cb75xtbsAwkclsGFwuJpgjkgwFWIsiuXVwz10214EAKKBWE+bs+bjpSkd0d2PBG8ctd&#10;tY3AhPzq0fnWJwUs4GngRggz004b5cIKJBKD/TUfpqXHhw49MxLY4oX5ymvnK9wlTGWYKbCQSR04&#10;eXD4MAodDYP9Kx+lP10quC7zzyCE/Og5+dC2GRhwYMNMGeg=&#10;"/>
                </v:shape>
              </w:pict>
            </w:r>
            <w:r>
              <w:pict>
                <v:shape id="_x0000_s1084" o:spid="_x0000_s1084" style="position:absolute;left:0pt;margin-left:-80.1pt;margin-top:13.35pt;height:11.4pt;width:18.9pt;z-index:251691008;mso-width-relative:page;mso-height-relative:page;" filled="f" stroked="t" coordorigin="365,16982" coordsize="666,403" path="m524,16982c539,16991,540,17000,547,17017c558,17042,570,17066,579,17092c586,17112,594,17137,597,17156c597,17169,596,17173,601,17180c614,17175,620,17160,629,17146c649,17115,671,17083,693,17053c708,17033,725,17013,740,16994c745,16988,742,16996,738,17003em365,17214c379,17231,392,17244,410,17257c442,17279,466,17302,494,17329c512,17346,533,17368,554,17380c575,17392,590,17372,602,17357c625,17329,648,17304,676,17281c702,17260,732,17227,762,17212c781,17203,792,17205,800,17183c800,17180,800,17176,800,17173em768,17040c766,17058,763,17079,765,17098c770,17148,780,17204,801,17249c817,17282,840,17302,877,17306c908,17310,953,17298,980,17282c1006,17267,1027,17249,1030,17220c1032,17194,1026,17180,1014,17158em956,17061c947,17066,925,17082,921,17090c905,17126,896,17169,884,17207c873,17243,859,17277,847,17312e">
                  <v:fill on="f" focussize="0,0"/>
                  <v:stroke color="#0000FF" endcap="round"/>
                  <v:imagedata o:title=""/>
                  <o:lock v:ext="edit" rotation="t" text="t" aspectratio="t"/>
                  <o:ink i="ANoBHQI0IAMaSBFEgID8B0UaGwI55QBGGhsCOeUAVw0AAAAKNyGD/Fzfi2cxU6tc8enVrfbenRFZ&#10;t1c3cIX5zWvnNVkgw1uCpsphhtoxuAwLBxsLReuYCnAUTVAKMh+D/DUfhndVwjUXmeMZzicRwrBO&#10;3fO8gIT86oX51NcVaTtsx1wyx3vfHW862Ro3XjCYCiwag/yZ35NXBwU4Rwxiq3Ge7yzrYIT85835&#10;z3dUraK5sMcs9tceVXLiwzYrgAodDYP8yN+ZVmb4cYTOqIX5z+PnPzmqty0t1Us9doA=&#10;"/>
                </v:shape>
              </w:pict>
            </w:r>
            <w:r>
              <w:rPr>
                <w:rFonts w:ascii="宋体" w:hAnsi="宋体"/>
                <w:szCs w:val="21"/>
              </w:rPr>
              <w:t xml:space="preserve">4.1 </w:t>
            </w:r>
            <w:r>
              <w:rPr>
                <w:rFonts w:hint="eastAsia" w:ascii="宋体" w:hAnsi="宋体"/>
                <w:szCs w:val="21"/>
              </w:rPr>
              <w:t>教师对于云班课的使用相对较为浅显</w:t>
            </w:r>
          </w:p>
          <w:p>
            <w:pPr>
              <w:ind w:left="737" w:leftChars="216" w:hanging="283"/>
              <w:rPr>
                <w:rFonts w:ascii="宋体"/>
                <w:szCs w:val="21"/>
              </w:rPr>
            </w:pPr>
            <w:r>
              <w:pict>
                <v:shape id="_x0000_s1085" o:spid="_x0000_s1085" style="position:absolute;left:0pt;margin-left:-83.7pt;margin-top:14.05pt;height:23.45pt;width:15.45pt;z-index:251698176;mso-width-relative:page;mso-height-relative:page;" filled="f" stroked="t" coordorigin="238,17558" coordsize="545,827" path="m265,17692c260,17695,254,17698,249,17701c303,17694,351,17688,404,17676c449,17666,494,17659,539,17648c548,17646,571,17640,579,17633c579,17632,579,17630,579,17629c565,17625,553,17629,536,17629c520,17629,514,17629,504,17636em425,17558c432,17572,436,17589,439,17604c448,17646,447,17692,448,17734c449,17779,450,17823,442,17867c441,17871,428,17907,438,17898c440,17895,442,17891,444,17888em466,17718c416,17752,387,17802,347,17847c295,17902,280,17919,238,17945em299,17854c369,17827,423,17827,496,17817c557,17809,618,17800,680,17793c712,17789,746,17779,778,17778c782,17783,783,17785,778,17780c758,17792,734,17797,712,17806c704,17809,695,17813,687,17816em368,17965c358,18001,353,18003,371,18039c385,18067,420,18091,427,18122c430,18134,427,18142,428,18154c425,18140,421,18132,420,18118c417,18083,433,18044,449,18014c465,17984,491,17964,523,17952c541,17945,577,17938,590,17960c600,17977,600,17994,591,18013c578,18041,553,18062,527,18078c505,18092,474,18102,448,18094c426,18087,421,18072,426,18051c432,18021,454,18017,476,18004c486,17999,520,17981,532,17989c534,17993,537,17997,539,18001c539,18034,529,18059,512,18089c477,18149,429,18202,394,18262c361,18325,341,18335,366,18375c416,18384,453,18365,502,18345c566,18319,624,18280,687,18254c704,18247,726,18239,738,18231c746,18225,748,18224,750,18217e">
                  <v:fill on="f" focussize="0,0"/>
                  <v:stroke color="#0000FF" endcap="round"/>
                  <v:imagedata o:title=""/>
                  <o:lock v:ext="edit" rotation="t" text="t" aspectratio="t"/>
                  <o:ink i="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"/>
                </v:shape>
              </w:pict>
            </w:r>
            <w:r>
              <w:rPr>
                <w:rFonts w:ascii="宋体" w:hAnsi="宋体"/>
                <w:szCs w:val="21"/>
              </w:rPr>
              <w:t xml:space="preserve">4.2 </w:t>
            </w:r>
            <w:r>
              <w:rPr>
                <w:rFonts w:hint="eastAsia" w:ascii="宋体" w:hAnsi="宋体"/>
                <w:szCs w:val="21"/>
              </w:rPr>
              <w:t>学习者内在对于云班课学习的认同度不足</w:t>
            </w:r>
          </w:p>
          <w:p>
            <w:pPr>
              <w:ind w:left="737" w:leftChars="216" w:hanging="283"/>
              <w:rPr>
                <w:rFonts w:ascii="宋体"/>
                <w:szCs w:val="21"/>
              </w:rPr>
            </w:pPr>
            <w:r>
              <w:pict>
                <v:shape id="_x0000_s1086" o:spid="_x0000_s1086" style="position:absolute;left:0pt;margin-left:-38pt;margin-top:1.3pt;height:13.5pt;width:9.9pt;z-index:251701248;mso-width-relative:page;mso-height-relative:page;" filled="f" stroked="t" coordorigin="1850,17659" coordsize="350,475" path="m1887,17911c1884,17911,1882,17911,1879,17911c1890,17904,1893,17902,1905,17897c1935,17883,1967,17872,1997,17859c2007,17855,2052,17843,2057,17834c2057,17825,2057,17820,2054,17814em2001,17767c1982,17774,1969,17803,1962,17825c1948,17873,1928,17918,1908,17964c1898,17988,1880,18049,1860,18067c1857,18067,1853,18067,1850,18067c1853,18061,1861,18039,1868,18031c1890,18005,1904,18002,1934,18007c1972,18013,2001,18036,2031,18058c2061,18079,2092,18100,2122,18121c2151,18142,2125,18129,2145,18129c2145,18109,2143,18098,2137,18078em2128,17729c2140,17698,2145,17675,2174,17663c2193,17655,2198,17666,2199,17684c2200,17694,2199,17704,2199,17714e">
                  <v:fill on="f" focussize="0,0"/>
                  <v:stroke color="#0000FF" endcap="round"/>
                  <v:imagedata o:title=""/>
                  <o:lock v:ext="edit" rotation="t" text="t" aspectratio="t"/>
                  <o:ink i="AKQBHQIcJgMaSBFEgID8B0UaGwI55QBGGhsCOeUAVw0AAAAKIhKE+2E+2VtbJHZLBCNbx141QIT8&#10;9Wn56tRptdfFfFCNc28KQiSE+5o+59lONtuLDCUsV+BXRXMhmw7tOS8r1vxc2dnAhfnl8+eX3GTU&#10;YKfASrba8ewsVs0EWQpxFeGpQWwY+bD2wgoaDIP97d+9bip3jjzAhPzykfnmBxYuNfJmRhM=&#10;"/>
                </v:shape>
              </w:pict>
            </w:r>
            <w:r>
              <w:pict>
                <v:shape id="_x0000_s1087" o:spid="_x0000_s1087" style="position:absolute;left:0pt;margin-left:-53.2pt;margin-top:1.2pt;height:21.2pt;width:13.1pt;z-index:251700224;mso-width-relative:page;mso-height-relative:page;" filled="f" stroked="t" coordorigin="1314,17654" coordsize="462,748" path="m1320,17793c1340,17786,1359,17785,1379,17781c1411,17775,1442,17771,1473,17763c1494,17758,1508,17758,1518,17738em1463,17654c1457,17669,1456,17686,1456,17703c1455,17736,1449,17759,1437,17788c1428,17809,1420,17820,1405,17837em1320,17895c1313,17921,1311,17950,1314,17978c1318,18016,1318,18053,1322,18091c1324,18111,1325,18130,1326,18151c1326,18133,1326,18126,1326,18108c1326,18069,1324,18028,1334,17989c1343,17955,1361,17916,1388,17892c1419,17865,1457,17849,1495,17834c1530,17820,1568,17808,1606,17805c1635,17802,1665,17804,1692,17811c1706,17814,1716,17818,1729,17826c1750,17838,1756,17851,1763,17874c1776,17914,1777,17953,1775,17995c1772,18060,1769,18125,1761,18190c1755,18245,1746,18298,1743,18353c1741,18383,1738,18379,1727,18401c1699,18391,1686,18384,1663,18360c1633,18329,1610,18292,1585,18258em1451,17963c1441,17947,1444,17956,1449,17951c1457,17944,1475,17934,1485,17928c1510,17913,1534,17893,1561,17881c1574,17875,1586,17878,1600,17877c1615,17902,1611,17913,1600,17940c1590,17965,1568,17992,1546,18009c1534,18019,1508,18027,1493,18029c1491,18029,1489,18029,1487,18029c1491,18012,1493,18008,1512,17998c1535,17986,1553,17976,1578,17975c1600,17974,1589,17973,1597,17985c1586,18007,1574,18022,1556,18042c1529,18071,1500,18097,1473,18125c1459,18139,1436,18156,1434,18176c1436,18179,1437,18181,1439,18184c1465,18181,1484,18169,1507,18155c1546,18131,1572,18101,1597,18063c1612,18041,1627,18016,1629,17990c1629,17987,1629,17985,1629,17982c1612,17994,1617,17992,1611,18016c1603,18047,1605,18077,1600,18109c1595,18142,1589,18175,1586,18208c1585,18226,1581,18244,1586,18241c1600,18233,1612,18201,1620,18188e">
                  <v:fill on="f" focussize="0,0"/>
                  <v:stroke color="#0000FF" endcap="round"/>
                  <v:imagedata o:title=""/>
                  <o:lock v:ext="edit" rotation="t" text="t" aspectratio="t"/>
                  <o:ink i="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"/>
                </v:shape>
              </w:pict>
            </w:r>
            <w:r>
              <w:pict>
                <v:shape id="_x0000_s1088" o:spid="_x0000_s1088" style="position:absolute;left:0pt;margin-left:-64.65pt;margin-top:0.55pt;height:16.75pt;width:7.85pt;z-index:251699200;mso-width-relative:page;mso-height-relative:page;" filled="f" stroked="t" coordorigin="911,17632" coordsize="276,590" path="m1030,17635c1030,17650,1027,17658,1025,17672c1019,17712,1011,17750,999,17788c987,17824,952,17877,958,17916c961,17933,994,17930,1006,17926c1040,17916,1077,17894,1105,17874c1131,17855,1148,17846,1165,17820c1168,17817,1170,17816,1169,17813em1137,17856c1128,17872,1124,17892,1123,17911c1120,17952,1111,17986,1098,18025c1081,18076,1064,18122,1028,18164c1007,18188,979,18220,943,18209c921,18202,917,18171,911,18153em927,18038c947,18025,955,18030,975,18044c1005,18065,1033,18084,1060,18109c1085,18133,1113,18155,1133,18184c1143,18199,1150,18212,1162,18221c1172,18210,1178,18199,1186,18186e">
                  <v:fill on="f" focussize="0,0"/>
                  <v:stroke color="#0000FF" endcap="round"/>
                  <v:imagedata o:title=""/>
                  <o:lock v:ext="edit" rotation="t" text="t" aspectratio="t"/>
                  <o:ink i="AKYBHQIWLgMaSBFEgID8B0UaGwI55QBGGhsCOeUAVw0AAAAKMx+D/Ntfm2xxrNzKKrhrXgVwiLu/&#10;DvewhPzxGfniTpg1YMUqKznXDW+nBpx1jGurbqwWqAooFIP89h+e/6bjHN1Zzmp49tY0hfnou+eh&#10;2C5gq8JHdBg2FmzsmLwcoAolFIP8wZ+X5qHadbjK+bnFMIT892X57xdGaOjDkknXJhjvvjx4QA==&#10;"/>
                </v:shape>
              </w:pict>
            </w:r>
            <w:r>
              <w:rPr>
                <w:rFonts w:ascii="宋体" w:hAnsi="宋体"/>
                <w:szCs w:val="21"/>
              </w:rPr>
              <w:t xml:space="preserve">4.3 </w:t>
            </w:r>
            <w:r>
              <w:rPr>
                <w:rFonts w:hint="eastAsia" w:ascii="宋体" w:hAnsi="宋体"/>
                <w:szCs w:val="21"/>
              </w:rPr>
              <w:t>云班课基于移动设备</w:t>
            </w:r>
            <w:bookmarkStart w:id="1" w:name="_GoBack"/>
            <w:bookmarkEnd w:id="1"/>
            <w:r>
              <w:rPr>
                <w:rFonts w:hint="eastAsia" w:ascii="宋体" w:hAnsi="宋体"/>
                <w:szCs w:val="21"/>
              </w:rPr>
              <w:t>的学习模式致使学习者有机会使用手机做其他事情</w:t>
            </w:r>
          </w:p>
          <w:p>
            <w:pPr>
              <w:ind w:left="737" w:leftChars="216" w:hanging="283"/>
              <w:rPr>
                <w:rFonts w:ascii="宋体"/>
                <w:szCs w:val="21"/>
              </w:rPr>
            </w:pPr>
            <w:r>
              <w:pict>
                <v:shape id="_x0000_s1089" o:spid="_x0000_s1089" style="position:absolute;left:0pt;margin-left:-22.2pt;margin-top:8.45pt;height:18.4pt;width:11.8pt;z-index:251706368;mso-width-relative:page;mso-height-relative:page;" filled="f" stroked="t" coordorigin="2408,18460" coordsize="416,650" path="m2558,18460c2578,18467,2582,18466,2578,18495c2574,18531,2550,18572,2531,18603c2506,18644,2480,18686,2452,18725c2439,18742,2421,18756,2408,18767c2409,18751,2410,18744,2414,18726em2498,18565c2519,18548,2543,18534,2573,18538c2607,18543,2639,18551,2672,18560c2699,18568,2724,18576,2750,18585c2759,18588,2784,18606,2758,18603c2754,18602,2750,18601,2746,18600em2587,18674c2590,18690,2594,18694,2611,18695c2616,18695,2642,18697,2646,18700c2657,18708,2652,18717,2650,18727em2519,18814c2519,18824,2510,18828,2531,18833c2566,18842,2614,18833,2650,18833c2651,18849,2649,18856,2639,18872c2620,18903,2597,18936,2573,18963c2543,18997,2513,19030,2480,19062c2464,19077,2452,19092,2441,19109c2462,19106,2481,19103,2502,19095c2542,19079,2580,19051,2617,19030c2647,19013,2671,18997,2697,18977c2712,18966,2715,18970,2721,18955c2725,18945,2728,18943,2733,18934c2733,18932,2733,18931,2733,18929c2744,18935,2751,18938,2759,18948c2770,18961,2777,18978,2785,18992c2797,19014,2804,19037,2815,19060c2825,19080,2820,19078,2819,19095e">
                  <v:fill on="f" focussize="0,0"/>
                  <v:stroke color="#0000FF" endcap="round"/>
                  <v:imagedata o:title=""/>
                  <o:lock v:ext="edit" rotation="t" text="t" aspectratio="t"/>
                  <o:ink i="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"/>
                </v:shape>
              </w:pict>
            </w:r>
            <w:r>
              <w:pict>
                <v:shape id="_x0000_s1090" o:spid="_x0000_s1090" style="position:absolute;left:0pt;margin-left:-38.5pt;margin-top:6.2pt;height:21.75pt;width:14.8pt;z-index:251705344;mso-width-relative:page;mso-height-relative:page;" filled="f" stroked="t" coordorigin="1833,18382" coordsize="522,766" path="m1941,18557c1961,18570,1948,18579,1943,18597c1933,18631,1917,18661,1902,18694c1886,18729,1868,18763,1850,18797c1841,18814,1833,18838,1833,18853c1834,18853,1835,18853,1836,18853em1906,18758c1931,18785,1925,18799,1931,18833c1938,18876,1942,18917,1943,18961c1943,18986,1943,19056,1943,19031c1943,19003,1948,18974,1948,18945em1995,18614c2014,18623,2028,18626,2050,18621c2087,18613,2126,18606,2162,18596c2196,18587,2228,18572,2261,18562c2269,18560,2276,18557,2283,18555c2272,18555,2263,18554,2251,18547em2204,18382c2207,18403,2210,18424,2208,18446c2206,18480,2192,18515,2179,18546c2167,18576,2152,18597,2135,18622c2129,18632,2128,18633,2125,18639c2147,18639,2171,18631,2191,18631c2218,18631,2255,18619,2281,18627c2293,18627,2297,18627,2300,18637c2292,18666,2283,18684,2264,18710c2231,18754,2196,18794,2154,18829c2119,18858,2085,18882,2055,18916c2075,18918,2103,18923,2125,18919c2171,18910,2218,18886,2261,18868c2290,18856,2334,18836,2347,18806c2355,18788,2349,18789,2348,18773em2271,18696c2267,18728,2273,18760,2269,18792c2262,18848,2259,18903,2257,18960c2256,19009,2255,19058,2254,19107c2254,19109,2255,19165,2266,19138c2268,19132,2269,19126,2271,19120e">
                  <v:fill on="f" focussize="0,0"/>
                  <v:stroke color="#0000FF" endcap="round"/>
                  <v:imagedata o:title=""/>
                  <o:lock v:ext="edit" rotation="t" text="t" aspectratio="t"/>
                  <o:ink i="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"/>
                </v:shape>
              </w:pict>
            </w:r>
            <w:r>
              <w:pict>
                <v:shape id="_x0000_s1091" o:spid="_x0000_s1091" style="position:absolute;left:0pt;margin-left:-55.2pt;margin-top:10.55pt;height:19.8pt;width:14.7pt;z-index:251704320;mso-width-relative:page;mso-height-relative:page;" filled="f" stroked="t" coordorigin="1243,18535" coordsize="520,699" path="m1324,18596c1345,18596,1355,18586,1375,18585c1388,18584,1428,18579,1439,18588c1459,18606,1436,18635,1427,18651em1264,18844c1249,18860,1246,18860,1243,18881c1266,18877,1278,18869,1300,18860c1344,18841,1380,18813,1423,18794c1438,18787,1453,18781,1449,18766em1385,18718c1385,18723,1384,18742,1386,18754c1392,18795,1395,18837,1395,18879c1396,18926,1394,18970,1386,19016c1382,19038,1377,19067,1356,19080c1338,19091,1319,19079,1302,19073c1283,19066,1270,19057,1257,19042c1253,19037,1251,19034,1247,19027c1247,19025,1247,19024,1247,19022c1279,18995,1311,18968,1342,18937c1390,18889,1444,18851,1497,18808c1533,18779,1565,18747,1604,18722c1618,18713,1618,18711,1629,18700c1624,18691,1625,18685,1617,18675c1601,18653,1581,18633,1566,18610c1553,18590,1539,18569,1529,18547c1526,18540,1524,18539,1525,18535c1534,18564,1545,18596,1556,18626c1597,18743,1636,18861,1670,18980c1689,19048,1714,19113,1739,19179c1742,19186,1754,19258,1762,19218c1760,19209,1759,19201,1757,19192em1729,18955c1716,18966,1715,18973,1709,18993c1697,19032,1681,19071,1660,19106c1654,19117,1627,19175,1604,19158c1590,19135,1585,19125,1580,19106em1678,18604c1685,18599,1715,18578,1725,18579c1729,18579,1746,18595,1750,18598e">
                  <v:fill on="f" focussize="0,0"/>
                  <v:stroke color="#0000FF" endcap="round"/>
                  <v:imagedata o:title=""/>
                  <o:lock v:ext="edit" rotation="t" text="t" aspectratio="t"/>
                  <o:ink i="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"/>
                </v:shape>
              </w:pict>
            </w:r>
            <w:r>
              <w:pict>
                <v:shape id="_x0000_s1092" o:spid="_x0000_s1092" style="position:absolute;left:0pt;margin-left:-67pt;margin-top:8.6pt;height:18.15pt;width:8.25pt;z-index:251703296;mso-width-relative:page;mso-height-relative:page;" filled="f" stroked="t" coordorigin="828,18466" coordsize="291,641" path="m1071,18466c1057,18471,1048,18467,1036,18483c1011,18515,986,18540,960,18569c935,18596,909,18645,877,18664c859,18675,853,18692,834,18682c832,18678,830,18674,828,18670c834,18662,832,18646,848,18656c868,18668,880,18703,887,18727c901,18778,908,18836,911,18888c913,18935,917,18982,917,19029c917,19036,917,19043,917,19050c917,19029,917,19029,917,19008em961,18701c970,18688,968,18688,982,18681c999,18672,1029,18665,1048,18663c1060,18662,1093,18656,1104,18660c1111,18663,1116,18672,1118,18678c1140,18762,1114,18876,1111,18961c1110,18991,1105,19020,1102,19049c1099,19079,1095,19077,1079,19055em976,18772c976,18770,976,18768,976,18766c986,18766,989,18762,999,18761c1010,18760,1019,18760,1023,18771c1026,18778,1025,18787,1026,18795em970,18893c961,18902,961,18912,958,18900c981,18897,989,18890,1008,18875c1020,18866,1033,18859,1045,18851c1055,18869,1048,18885,1043,18905em960,19101c964,19108,974,19098,982,19090c1001,19070,1021,19050,1040,19029c1059,19008,1078,18988,1096,18966e">
                  <v:fill on="f" focussize="0,0"/>
                  <v:stroke color="#0000FF" endcap="round"/>
                  <v:imagedata o:title=""/>
                  <o:lock v:ext="edit" rotation="t" text="t" aspectratio="t"/>
                  <o:ink i="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"/>
                </v:shape>
              </w:pict>
            </w:r>
            <w:r>
              <w:pict>
                <v:shape id="_x0000_s1093" o:spid="_x0000_s1093" style="position:absolute;left:0pt;margin-left:-85.3pt;margin-top:12.25pt;height:13.9pt;width:15.5pt;z-index:251702272;mso-width-relative:page;mso-height-relative:page;" filled="f" stroked="t" coordorigin="181,18595" coordsize="548,491" path="m305,18616c311,18645,315,18700,300,18755c279,18830,260,18920,218,18986c206,19001,193,19016,181,19031c231,18963,266,18970,332,19034c339,19041,350,19072,365,19065c379,19048,383,19041,386,19025em569,18595c597,18609,592,18625,593,18656c594,18710,597,18769,583,18821c568,18877,542,18932,515,18983c505,19003,474,19049,449,19048c448,19047,447,19045,446,19044em554,18909c577,18923,598,18939,615,18960c638,18989,663,19018,686,19048c691,19054,712,19090,722,19085c724,19082,726,19080,728,19077e">
                  <v:fill on="f" focussize="0,0"/>
                  <v:stroke color="#0000FF" endcap="round"/>
                  <v:imagedata o:title=""/>
                  <o:lock v:ext="edit" rotation="t" text="t" aspectratio="t"/>
                  <o:ink i="ALoBHQIsKAMaSBFEgID8B0UaGwI55QBGGhsCOeUAVw0AAAAKUjCH4ODg1YWBEIjDYZGYxIZBKZRJ&#10;5NL5cUmkARyOi4XGuR2UwWCwaCQUh/P/d5//YYBZrPWq3Xq/brffr/er3YLCVisgVWqCIxCXQyPw&#10;WHweOxMKJRKE+M4+MjrXCVvpTU27MGSF+f/T5/64MZdNiL8FXRgZbb5cjOAKHQ6D/GRfjBYX02nr&#10;rjaF+gmj6CV4qpcZg4FsE+Dv&#10;"/>
                </v:shape>
              </w:pict>
            </w:r>
            <w:r>
              <w:pict>
                <v:shape id="_x0000_s1094" o:spid="_x0000_s1094" style="position:absolute;left:0pt;margin-left:339.1pt;margin-top:8.5pt;height:16.05pt;width:16.3pt;z-index:251648000;mso-width-relative:page;mso-height-relative:page;" filled="f" stroked="t" coordorigin="15153,18463" coordsize="575,566" path="m15165,18701c15163,18726,15162,18750,15162,18775c15162,18813,15160,18850,15158,18887c15157,18904,15156,18925,15153,18934c15153,18904,15153,18878,15160,18849c15170,18805,15184,18762,15210,18725c15231,18695,15265,18660,15300,18646c15324,18636,15352,18632,15370,18653c15390,18676,15381,18716,15376,18743c15369,18783,15356,18819,15339,18856c15330,18876,15318,18906,15294,18912c15275,18917,15259,18907,15245,18895c15231,18883,15209,18858,15213,18837c15216,18818,15243,18806,15258,18798c15276,18788,15297,18777,15309,18761c15318,18750,15319,18734,15313,18722c15310,18720,15308,18718,15305,18716c15291,18720,15283,18720,15277,18737c15268,18762,15268,18796,15267,18822c15266,18840,15262,18880,15270,18897c15281,18919,15302,18877,15305,18873em15499,18478c15523,18465,15512,18459,15526,18475c15539,18490,15549,18509,15562,18525c15579,18546,15586,18567,15588,18594c15592,18657,15567,18715,15540,18769c15515,18818,15484,18858,15443,18894c15425,18910,15383,18939,15356,18926c15333,18916,15319,18879,15317,18857c15313,18824,15328,18795,15351,18772c15382,18743,15423,18726,15461,18710c15526,18683,15591,18651,15658,18632c15677,18627,15704,18613,15724,18616c15725,18618,15726,18620,15727,18622c15720,18637,15711,18654,15702,18669c15648,18763,15587,18856,15513,18935c15511,18937,15477,18973,15504,18942c15542,18913,15600,18879,15650,18888c15671,18892,15684,18916,15680,18936c15674,18961,15651,18989,15633,19006c15617,19021,15596,19034,15573,19028c15544,19020,15544,18962,15543,18942c15543,18906,15543,18894,15543,18870e">
                  <v:fill on="f" focussize="0,0"/>
                  <v:stroke weight="1pt" color="#FF0000" endcap="round"/>
                  <v:imagedata o:title=""/>
                  <o:lock v:ext="edit" rotation="t" text="t" aspectratio="t"/>
                  <o:ink i="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"/>
                </v:shape>
              </w:pict>
            </w:r>
            <w:r>
              <w:pict>
                <v:shape id="_x0000_s1095" o:spid="_x0000_s1095" style="position:absolute;left:0pt;margin-left:327.65pt;margin-top:8.25pt;height:19.9pt;width:10.2pt;z-index:251646976;mso-width-relative:page;mso-height-relative:page;" filled="f" stroked="t" coordorigin="14750,18454" coordsize="359,702" path="m14750,18491c14758,18495,14756,18508,14758,18518c14762,18533,14770,18556,14769,18572c14769,18578,14757,18593,14773,18571em14847,18492c14864,18498,14868,18504,14891,18500c14924,18494,14961,18487,14993,18477c15020,18468,15049,18452,15078,18454c15081,18455,15083,18456,15086,18457c15078,18475,15069,18490,15055,18507c15028,18540,15003,18572,14973,18602c14938,18637,14900,18670,14864,18704c14837,18729,14802,18752,14780,18781c14779,18784,14777,18788,14776,18791c14806,18786,14832,18769,14861,18756c14895,18741,14929,18722,14964,18712c14969,18711,14974,18710,14979,18709c14982,18728,14979,18734,14961,18756c14932,18791,14901,18823,14866,18852c14836,18877,14805,18899,14773,18921c14764,18927,14763,18929,14757,18932c14778,18922,14800,18909,14822,18898c14874,18871,14937,18827,14995,18817c15008,18817,15012,18817,15020,18817c15017,18837,15014,18843,15000,18860c14985,18879,14952,18923,14925,18926c14892,18929,14883,18893,14879,18869c14878,18857,14877,18845,14876,18833em14888,18644c14894,18627,14893,18622,14904,18617c14923,18650,14927,18682,14935,18719c14950,18791,14958,18862,14959,18936c14960,18994,14964,19056,14955,19113c14950,19145,14954,19147,14932,19155c14925,19134,14922,19126,14918,19111em14822,18934c14803,18963,14787,18985,14777,19019c14770,19042,14770,19061,14799,19059c14839,19056,14880,19036,14916,19021c14961,19002,15004,18981,15047,18958c15073,18944,15089,18934,15108,18912e">
                  <v:fill on="f" focussize="0,0"/>
                  <v:stroke weight="1pt" color="#FF0000" endcap="round"/>
                  <v:imagedata o:title=""/>
                  <o:lock v:ext="edit" rotation="t" text="t" aspectratio="t"/>
                  <o:ink i="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"/>
                </v:shape>
              </w:pict>
            </w:r>
            <w:r>
              <w:pict>
                <v:shape id="_x0000_s1096" o:spid="_x0000_s1096" style="position:absolute;left:0pt;margin-left:298.8pt;margin-top:7.65pt;height:21.45pt;width:25.45pt;z-index:251645952;mso-width-relative:page;mso-height-relative:page;" filled="f" stroked="t" coordorigin="13732,18433" coordsize="898,757" path="m13794,18644c13799,18634,13810,18635,13823,18633c13854,18628,13892,18624,13922,18616c13925,18614,13929,18612,13932,18610em13849,18571c13849,18676,13855,18783,13849,18888c13847,18923,13845,18970,13829,19002c13822,19015,13806,19026,13791,19020c13769,19012,13756,18990,13746,18970c13734,18948,13727,18921,13732,18896c13740,18857,13793,18816,13823,18794c13863,18764,13898,18729,13931,18690c13956,18657,13964,18647,13979,18624em14066,18433c14070,18451,14075,18470,14076,18489c14078,18525,14079,18568,14073,18602c14071,18585,14068,18568,14070,18550c14073,18522,14083,18489,14098,18465c14111,18444,14117,18448,14137,18448c14146,18471,14144,18491,14139,18516c14132,18553,14109,18582,14087,18612c14066,18640,14045,18658,14018,18679c14009,18686,14002,18695,13994,18702c14003,18699,14017,18694,14027,18698c14046,18705,14047,18735,14047,18750c14048,18779,14049,18812,14044,18841c14040,18864,14037,18869,14047,18885c14062,18878,14074,18871,14086,18857c14106,18835,14112,18812,14123,18786c14131,18766,14134,18754,14127,18733c14125,18730,14123,18727,14121,18724em14062,18742c14033,18775,14004,18813,13974,18844c13940,18879,13908,18917,13871,18950c13858,18962,13848,18966,13833,18975c13857,18960,13874,18956,13903,18959c13942,18963,13977,18980,14014,18990c14056,19002,14095,19017,14139,19012c14191,19006,14231,18983,14275,18959c14322,18934,14362,18904,14405,18872em14438,18608c14428,18610,14412,18611,14399,18619c14364,18641,14321,18694,14298,18728c14290,18740,14294,18745,14300,18757c14312,18779,14322,18801,14332,18824c14344,18852,14356,18880,14359,18911c14361,18928,14359,18955,14348,18968c14339,18978,14324,18984,14310,18980c14296,18976,14279,18958,14272,18947c14260,18928,14259,18912,14270,18893c14287,18865,14320,18842,14347,18826c14393,18799,14444,18775,14493,18753c14534,18734,14592,18714,14622,18677c14633,18664,14632,18642,14624,18627c14617,18614,14595,18601,14582,18595c14565,18588,14549,18582,14533,18574c14524,18570,14514,18564,14504,18562c14503,18563,14501,18564,14500,18565c14500,18611,14505,18654,14508,18699c14512,18778,14516,18857,14518,18936c14519,19003,14519,19070,14517,19136c14516,19157,14507,19165,14521,19180e">
                  <v:fill on="f" focussize="0,0"/>
                  <v:stroke weight="1pt" color="#FF0000" endcap="round"/>
                  <v:imagedata o:title=""/>
                  <o:lock v:ext="edit" rotation="t" text="t" aspectratio="t"/>
                  <o:ink i="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"/>
                </v:shape>
              </w:pict>
            </w:r>
            <w:r>
              <w:pict>
                <v:shape id="_x0000_s1097" o:spid="_x0000_s1097" style="position:absolute;left:0pt;margin-left:283.8pt;margin-top:12.25pt;height:11.5pt;width:11.2pt;z-index:251644928;mso-width-relative:page;mso-height-relative:page;" filled="f" stroked="t" coordorigin="13202,18595" coordsize="396,405" path="m13365,18595c13363,18621,13351,18641,13343,18666c13328,18712,13312,18759,13287,18801c13271,18829,13253,18868,13220,18880c13211,18880,13208,18880,13202,18880em13233,18869c13235,18897,13235,18925,13238,18953c13240,18969,13242,18983,13242,18999c13258,18986,13270,18968,13285,18947c13309,18913,13338,18882,13370,18854c13384,18842,13415,18819,13428,18845c13441,18872,13424,18913,13414,18938c13412,18918,13423,18919,13434,18902c13457,18867,13481,18831,13514,18804c13532,18790,13566,18770,13587,18791c13605,18809,13597,18847,13589,18867c13580,18889,13564,18918,13544,18933c13533,18938,13530,18939,13522,18938c13503,18915,13509,18897,13516,18868c13526,18827,13541,18790,13557,18751e">
                  <v:fill on="f" focussize="0,0"/>
                  <v:stroke weight="1pt" color="#FF0000" endcap="round"/>
                  <v:imagedata o:title=""/>
                  <o:lock v:ext="edit" rotation="t" text="t" aspectratio="t"/>
                  <o:ink i="AJgBHQIgIgMYSBFE/wFFIxsCOYsARiMbAjmLAFcNAAAACiAPg/5XOP5XOd86vbarxwqE/QAZ+f/3&#10;VLBonauOG/PnAApWOYP+VjD+VjHhxa2eBfKOUQ23z45zMo08LVaipnjfe997ZhUcNdMY4IT9BGH6&#10;CD8jCyxy333zzhZkzYtlpIyzzz59M8cYUzZMmbBkUx2ytOHPjw68s8I=&#10;"/>
                </v:shape>
              </w:pict>
            </w:r>
            <w:r>
              <w:pict>
                <v:shape id="_x0000_s1098" o:spid="_x0000_s1098" style="position:absolute;left:0pt;margin-left:273.7pt;margin-top:11.95pt;height:13.75pt;width:6.35pt;z-index:251643904;mso-width-relative:page;mso-height-relative:page;" filled="f" stroked="t" coordorigin="12846,18584" coordsize="224,485" path="m12880,18815c12883,18794,12896,18787,12915,18777c12943,18762,12975,18743,13007,18739c13031,18736,13057,18743,13065,18768c13075,18800,13068,18832,13061,18862c13054,18895,13045,18925,13031,18956c13020,18980,13009,18998,12984,19009c12973,19012,12970,19013,12962,19012c12948,18984,12937,18940,12938,18907c12940,18891,12943,18875,12945,18859em12993,18623c13000,18599,12999,18592,13013,18584c13018,18610,13016,18637,13011,18667c12999,18738,12976,18807,12949,18873c12925,18933,12892,18984,12862,19040c12856,19052,12859,19051,12850,19061e">
                  <v:fill on="f" focussize="0,0"/>
                  <v:stroke weight="1pt" color="#FF0000" endcap="round"/>
                  <v:imagedata o:title=""/>
                  <o:lock v:ext="edit" rotation="t" text="t" aspectratio="t"/>
                  <o:ink i="AIIBHQIUJgMYSBFE/wFFIxsCOYsARiMbAjmLAFcNAAAACjYhhPymzflNnW1UxITmz453Z6TjMvCR&#10;syw4AIT9A4n6Bxc84TGLBgzT1M2OlUZ4b3vXi336c4AKKhKE/KiR+VDm2XCyxzwzp0wZLaiG9AHn&#10;oB3pJqMqIaQhpCHgYOdkYmfmQA==&#10;"/>
                </v:shape>
              </w:pict>
            </w:r>
            <w:r>
              <w:pict>
                <v:shape id="_x0000_s1099" o:spid="_x0000_s1099" style="position:absolute;left:0pt;margin-left:260.4pt;margin-top:13.45pt;height:15.4pt;width:12.1pt;z-index:251642880;mso-width-relative:page;mso-height-relative:page;" filled="f" stroked="t" coordorigin="12377,18637" coordsize="427,544" path="m12386,18669c12391,18683,12395,18683,12404,18694c12416,18709,12427,18730,12427,18749c12426,18755,12425,18760,12424,18766em12377,18953c12380,18971,12382,18981,12388,18997c12392,19008,12393,19012,12402,19021c12404,19022,12407,19024,12409,19025c12415,19012,12421,18996,12427,18981c12441,18950,12460,18915,12481,18888c12512,18849,12548,18819,12592,18796c12644,18769,12711,18738,12771,18756c12798,18764,12802,18783,12803,18807c12804,18846,12786,18884,12760,18912c12741,18933,12714,18954,12683,18949c12641,18942,12626,18898,12616,18863c12601,18809,12604,18755,12612,18701c12617,18668,12620,18659,12642,18637c12661,18671,12670,18694,12670,18738c12671,18814,12661,18889,12644,18963c12629,19027,12605,19085,12585,19146c12572,19187,12576,19181,12596,19153e">
                  <v:fill on="f" focussize="0,0"/>
                  <v:stroke weight="1pt" color="#FF0000" endcap="round"/>
                  <v:imagedata o:title=""/>
                  <o:lock v:ext="edit" rotation="t" text="t" aspectratio="t"/>
                  <o:ink i="AK8BHQIiLAMYSBFE/wFFIxsCOYsARiMbAjmLAFcNAAAAChsMg/5Pkv5Pk2M+BnGbdYP+gKj+gKly&#10;q57ZxysKckWE/J7x+T3mlc2fJlyZcmXFGUMEqWtakIr1nprlwsd2VOMVGZqYmJe2mWenBpjlGGiW&#10;rACF+gsD6Cp44UcM8lc2FgwcEs8stFNUkkU1U000kk0USCmGme++/D14Gam6LEYbFZC7FRYaKCeX&#10;E4O3F5PCgA==&#10;"/>
                </v:shape>
              </w:pict>
            </w:r>
            <w:r>
              <w:pict>
                <v:shape id="_x0000_s1100" o:spid="_x0000_s1100" style="position:absolute;left:0pt;margin-left:239.3pt;margin-top:10.85pt;height:16.8pt;width:19.2pt;z-index:251641856;mso-width-relative:page;mso-height-relative:page;" filled="f" stroked="t" coordorigin="11633,18546" coordsize="678,592" path="m11689,18686c11697,18706,11705,18725,11713,18745c11718,18757,11724,18769,11729,18781em11867,18588c11867,18601,11862,18625,11872,18634c11887,18648,11909,18630,11923,18622c11953,18605,11980,18585,12010,18568c12025,18559,12039,18552,12054,18546c12051,18560,12042,18565,12032,18574c12011,18592,11988,18604,11967,18622c11942,18643,11917,18658,11889,18676em11637,18904c11638,18918,11632,18917,11638,18929c11643,18934,11645,18936,11649,18938c11653,18931,11656,18924,11660,18917c11671,18898,11683,18887,11701,18875c11739,18851,11781,18838,11823,18824c11875,18806,11928,18785,11983,18781c12020,18778,11995,18788,12009,18796c11989,18814,11969,18830,11947,18845c11910,18871,11866,18890,11830,18917c11814,18929,11817,18934,11808,18946c11818,18954,11834,18968,11851,18976c11877,18988,11907,18999,11929,19019c11948,19037,11951,19062,11945,19086c11939,19109,11916,19126,11895,19134c11870,19143,11849,19120,11842,19098c11832,19065,11844,19032,11862,19004c11891,18959,11939,18928,11978,18892c12041,18835,12101,18775,12159,18713c12175,18696,12193,18667,12217,18659c12241,18651,12248,18669,12260,18685c12293,18729,12297,18800,12297,18852c12297,18895,12303,18944,12294,18987c12289,19009,12283,19059,12265,19076c12258,19084,12255,19087,12247,19084c12227,19064,12213,19052,12197,19021c12178,18984,12166,18941,12150,18902c12142,18883,12130,18856,12131,18835c12131,18828,12130,18825,12137,18827c12148,18854,12154,18872,12151,18904c12148,18936,12131,18971,12134,19003c12134,19011,12133,19014,12141,19012c12170,18989,12196,18966,12223,18940c12253,18911,12281,18878,12310,18848e">
                  <v:fill on="f" focussize="0,0"/>
                  <v:stroke weight="1pt" color="#FF0000" endcap="round"/>
                  <v:imagedata o:title=""/>
                  <o:lock v:ext="edit" rotation="t" text="t" aspectratio="t"/>
                  <o:ink i="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"/>
                </v:shape>
              </w:pict>
            </w:r>
            <w:r>
              <w:pict>
                <v:shape id="_x0000_s1101" o:spid="_x0000_s1101" style="position:absolute;left:0pt;margin-left:228.2pt;margin-top:13.75pt;height:18.7pt;width:9.45pt;z-index:251640832;mso-width-relative:page;mso-height-relative:page;" filled="f" stroked="t" coordorigin="11241,18648" coordsize="334,660" path="m11241,18924c11248,18937,11256,18953,11266,18967c11279,18985,11292,19003,11306,19020c11313,19028,11314,19031,11319,19036c11319,19006,11314,18973,11325,18945c11337,18912,11363,18890,11392,18872c11435,18844,11481,18827,11530,18813c11547,18808,11557,18808,11574,18807c11569,18829,11565,18839,11550,18858c11528,18886,11503,18915,11473,18935c11454,18948,11415,18969,11391,18957c11356,18940,11349,18890,11345,18857c11337,18792,11335,18706,11375,18651c11378,18650,11380,18649,11383,18648c11407,18684,11409,18720,11415,18762c11427,18846,11424,18929,11423,19013c11422,19086,11415,19159,11402,19231c11399,19246,11393,19301,11392,19303c11392,19300,11392,19298,11392,19295e">
                  <v:fill on="f" focussize="0,0"/>
                  <v:stroke weight="1pt" color="#FF0000" endcap="round"/>
                  <v:imagedata o:title=""/>
                  <o:lock v:ext="edit" rotation="t" text="t" aspectratio="t"/>
                  <o:ink i="AJABHQIcNAMYSBFE/wFFIxsCOYsARiMbAjmLAFcNAAAACnBJhPyNMfkaZ2YZWrKsY4wMVrYqWpGN&#10;74cem9cccasITyX1V1RtaUFJ2x4M+DPbPbTabJWghfoKG+gneiGOqea1HawamOGWBRLJDJRBBUwi&#10;aGaRPTHg2Rlw8GBkjsoswF2QsyUGKowSW++vC04nGzzg&#10;"/>
                </v:shape>
              </w:pict>
            </w:r>
            <w:r>
              <w:pict>
                <v:shape id="_x0000_s1102" o:spid="_x0000_s1102" style="position:absolute;left:0pt;margin-left:213.3pt;margin-top:14.05pt;height:16.5pt;width:13.25pt;z-index:251639808;mso-width-relative:page;mso-height-relative:page;" filled="f" stroked="t" coordorigin="10716,18658" coordsize="467,582" path="m10782,18724c10791,18740,10792,18753,10792,18772c10792,18791,10796,18805,10795,18824em10716,18956c10720,18957,10726,18956,10742,18950c10756,18945,10772,18937,10784,18950c10801,18969,10790,19009,10787,19030c10782,19063,10776,19095,10775,19128c10775,19140,10775,19143,10775,19151c10794,19130,10807,19109,10823,19086c10862,19029,10890,18971,10919,18908em10986,18699c10985,18734,10985,18762,10988,18797c10990,18826,10993,18852,11001,18880c11002,18884,11004,18888,11005,18892c11005,18869,11001,18847,11001,18824c11000,18774,11016,18733,11050,18697c11074,18672,11108,18656,11142,18658c11171,18660,11185,18677,11182,18705c11178,18742,11150,18773,11125,18799c11109,18816,11071,18852,11045,18853c11035,18849,11032,18850,11029,18843em11071,18781c11085,18816,11092,18854,11095,18892c11099,18947,11102,19003,11100,19059c11098,19107,11095,19152,11083,19199c11077,19218,11075,19224,11069,19236c11047,19230,11042,19229,11030,19200c11013,19161,11002,19119,10986,19080c10973,19049,10961,19019,10949,18988c10941,18967,10946,18957,10964,18945c10985,18931,11016,18929,11041,18927c11065,18925,11071,18930,11087,18944c11089,18981,11073,18993,11048,19020c11015,19056,10982,19088,10945,19120c10929,19134,10925,19138,10915,19146c10929,19150,10949,19140,10976,19127c11034,19100,11090,19068,11146,19038e">
                  <v:fill on="f" focussize="0,0"/>
                  <v:stroke weight="1pt" color="#FF0000" endcap="round"/>
                  <v:imagedata o:title=""/>
                  <o:lock v:ext="edit" rotation="t" text="t" aspectratio="t"/>
                  <o:ink i="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"/>
                </v:shape>
              </w:pict>
            </w:r>
            <w:r>
              <w:pict>
                <v:shape id="_x0000_s1103" o:spid="_x0000_s1103" style="position:absolute;left:0pt;margin-left:197.05pt;margin-top:9.85pt;height:19.8pt;width:14.85pt;z-index:251638784;mso-width-relative:page;mso-height-relative:page;" filled="f" stroked="t" coordorigin="10142,18510" coordsize="524,699" path="m10237,18789c10252,18781,10265,18781,10273,18801c10284,18830,10279,18861,10275,18891c10270,18928,10258,18959,10239,18990c10227,19010,10201,19030,10178,19011c10155,18992,10143,18959,10142,18931c10141,18914,10145,18909,10156,18897c10178,18897,10187,18903,10198,18924c10215,18955,10219,18987,10224,19022c10228,19056,10226,19090,10232,19123c10233,19127,10234,19131,10235,19135c10255,19128,10261,19120,10271,19096c10289,19054,10305,19011,10324,18970c10329,18961,10333,18951,10338,18942em10407,18789c10408,18799,10409,18809,10414,18818c10419,18827,10427,18833,10434,18840c10440,18834,10442,18832,10446,18829em10500,18523c10501,18519,10502,18514,10503,18510c10508,18519,10513,18537,10514,18557c10517,18614,10511,18674,10504,18731c10494,18813,10484,18895,10469,18976c10457,19040,10440,19103,10422,19165c10415,19190,10415,19196,10405,19208c10407,19181,10408,19164,10414,19137em10592,18655c10613,18644,10612,18648,10623,18667c10638,18693,10643,18715,10644,18745c10645,18784,10634,18822,10617,18858c10604,18886,10584,18915,10557,18932c10538,18944,10517,18939,10510,18917c10501,18890,10504,18822,10536,18809c10540,18809,10545,18809,10549,18809c10570,18839,10575,18870,10579,18907c10584,18951,10582,18996,10582,19040c10582,19056,10585,19067,10587,19079c10607,19067,10619,19059,10633,19037c10649,19009,10654,18998,10665,18979e">
                  <v:fill on="f" focussize="0,0"/>
                  <v:stroke weight="1pt" color="#FF0000" endcap="round"/>
                  <v:imagedata o:title=""/>
                  <o:lock v:ext="edit" rotation="t" text="t" aspectratio="t"/>
                  <o:ink i="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"/>
                </v:shape>
              </w:pict>
            </w:r>
            <w:r>
              <w:pict>
                <v:shape id="_x0000_s1104" o:spid="_x0000_s1104" style="position:absolute;left:0pt;margin-left:183.8pt;margin-top:12.5pt;height:16.2pt;width:12.45pt;z-index:251637760;mso-width-relative:page;mso-height-relative:page;" filled="f" stroked="t" coordorigin="9675,18604" coordsize="439,572" path="m9882,18607c9901,18606,9909,18603,9925,18616c9932,18622,9946,18636,9949,18644c9954,18656,9947,18669,9942,18678c9929,18704,9908,18722,9888,18744em9709,18898c9706,18898,9704,18898,9701,18898c9712,18899,9710,18899,9721,18897c9755,18891,9784,18880,9816,18868c9863,18850,9908,18827,9949,18798c9960,18790,9975,18777,9983,18769c9979,18793,9973,18805,9959,18827c9929,18874,9896,18918,9858,18958c9817,19001,9775,19041,9731,19081c9709,19101,9680,19130,9675,19161c9675,19166,9675,19170,9675,19175c9704,19168,9728,19164,9757,19152c9810,19130,9855,19100,9901,19066c9932,19043,9968,19030,9998,19006c10004,19001,10011,18994,10017,18988c10020,18997,10021,19004,10027,19013c10036,19026,10046,19040,10056,19052c10063,19060,10074,19073,10084,19077c10097,19082,10099,19079,10108,19067c10110,19063,10111,19060,10113,19056e">
                  <v:fill on="f" focussize="0,0"/>
                  <v:stroke weight="1pt" color="#FF0000" endcap="round"/>
                  <v:imagedata o:title=""/>
                  <o:lock v:ext="edit" rotation="t" text="t" aspectratio="t"/>
                  <o:ink i="ALIBHQIkLgMYSBFE/wFFIxsCOYsARiMbAjmLAFcNAAAACiMRhPx39fjvfy2Y7YZYzLLHpkCD/oAs&#10;/oAtz01eJzUa48MVwAptSoT8dUH46sc17cK+amKUE71x3rnNs8OHDecIWtmtmtuwZMGCkKzw5ceH&#10;DhtcMBSMoxRjh0YZRIT9BNX6Ca7XMMqxxyvGSVMDdTBktilCuDDw8V8Mr8PTo4ccOODgIQwYK0LQ&#10;tNSCc70jhrG9QA==&#10;"/>
                </v:shape>
              </w:pict>
            </w:r>
            <w:r>
              <w:rPr>
                <w:rFonts w:ascii="宋体" w:hAnsi="宋体"/>
                <w:szCs w:val="21"/>
              </w:rPr>
              <w:t xml:space="preserve">4.4 </w:t>
            </w:r>
            <w:r>
              <w:rPr>
                <w:rFonts w:hint="eastAsia" w:ascii="宋体" w:hAnsi="宋体"/>
                <w:szCs w:val="21"/>
              </w:rPr>
              <w:t>云班课软件系统自身存在部分的缺陷</w:t>
            </w:r>
          </w:p>
          <w:p>
            <w:pPr>
              <w:ind w:left="737" w:leftChars="216" w:hanging="283"/>
              <w:rPr>
                <w:rFonts w:ascii="宋体"/>
                <w:szCs w:val="21"/>
              </w:rPr>
            </w:pPr>
            <w:r>
              <w:pict>
                <v:shape id="_x0000_s1105" o:spid="_x0000_s1105" style="position:absolute;left:0pt;margin-left:33.9pt;margin-top:2.8pt;height:5.2pt;width:145.65pt;z-index:251666432;mso-width-relative:page;mso-height-relative:page;" filled="f" stroked="t" coordorigin="4386,18811" coordsize="5139,184" path="m4386,18981c4394,18982,4416,18990,4431,18991c4601,19000,4771,18990,4940,18987c5104,18984,5263,18991,5427,18977c5460,18974,5493,18970,5526,18968c5563,18965,5599,18963,5636,18963c5789,18963,5945,18972,6098,18979c6173,18982,6245,18982,6320,18977c6499,18964,6678,18951,6857,18943c6971,18938,7085,18938,7199,18933c7298,18929,7398,18925,7497,18919c7693,18906,7889,18909,8086,18902c8132,18900,8179,18898,8225,18894c8267,18891,8309,18889,8351,18886c8392,18883,8432,18880,8473,18879c8561,18877,8650,18874,8738,18869c8768,18867,8796,18867,8826,18863c8852,18860,8877,18849,8903,18847c8947,18843,8994,18841,9037,18840c9147,18836,9264,18848,9369,18840c9391,18838,9407,18831,9429,18831c9458,18831,9499,18831,9524,18831c9514,18823,9509,18820,9499,18811e">
                  <v:fill on="f" focussize="0,0"/>
                  <v:stroke weight="1pt" color="#FF0000" endcap="round"/>
                  <v:imagedata o:title=""/>
                  <o:lock v:ext="edit" rotation="t" text="t" aspectratio="t"/>
                  <o:ink i="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"/>
                </v:shape>
              </w:pict>
            </w:r>
            <w:r>
              <w:pict>
                <v:shape id="_x0000_s1106" o:spid="_x0000_s1106" style="position:absolute;left:0pt;margin-left:414pt;margin-top:12.25pt;height:14.55pt;width:24.4pt;z-index:251664384;mso-width-relative:page;mso-height-relative:page;" filled="f" stroked="t" coordorigin="17795,19145" coordsize="862,514" path="m17806,19295c17810,19286,17821,19278,17834,19273c17867,19261,17899,19249,17932,19239c17955,19232,17983,19231,17995,19208c17995,19203,17995,19201,17995,19197em17930,19145c17930,19186,17938,19224,17940,19264c17944,19327,17945,19390,17945,19454c17945,19503,17940,19547,17934,19595c17934,19608,17936,19610,17930,19615c17930,19596,17930,19577,17930,19558em17922,19369c17903,19393,17890,19420,17872,19444c17849,19476,17825,19507,17806,19541c17796,19552,17792,19555,17795,19565c17819,19554,17839,19541,17862,19526c17912,19494,17959,19459,18007,19423c18045,19395,18076,19371,18105,19334c18121,19314,18122,19299,18127,19276c18127,19273,18127,19270,18127,19267c18119,19275,18123,19261,18122,19272c18118,19312,18118,19351,18112,19391c18104,19448,18095,19508,18073,19562c18068,19574,18068,19576,18063,19582c18065,19556,18069,19537,18076,19512c18091,19458,18117,19414,18146,19367c18169,19329,18194,19295,18224,19262c18239,19245,18256,19230,18278,19224c18281,19225,18284,19227,18287,19228c18295,19259,18297,19283,18297,19316c18297,19366,18293,19420,18299,19470c18304,19517,18316,19569,18343,19608c18369,19645,18403,19662,18448,19658c18504,19653,18555,19628,18591,19584c18625,19531,18638,19511,18656,19471e">
                  <v:fill on="f" focussize="0,0"/>
                  <v:stroke weight="1pt" color="#FF0000" endcap="round"/>
                  <v:imagedata o:title=""/>
                  <o:lock v:ext="edit" rotation="t" text="t" aspectratio="t"/>
                  <o:ink i="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"/>
                </v:shape>
              </w:pict>
            </w:r>
            <w:r>
              <w:pict>
                <v:shape id="_x0000_s1107" o:spid="_x0000_s1107" style="position:absolute;left:0pt;margin-left:396.3pt;margin-top:14.2pt;height:14.35pt;width:14.25pt;z-index:251663360;mso-width-relative:page;mso-height-relative:page;" filled="f" stroked="t" coordorigin="17171,19214" coordsize="504,506" path="m17226,19214c17231,19217,17248,19223,17251,19229c17256,19240,17257,19246,17257,19258em17171,19436c17178,19446,17180,19454,17193,19465c17233,19500,17237,19533,17237,19586c17237,19602,17237,19618,17237,19634c17248,19618,17255,19601,17265,19582c17288,19539,17317,19492,17352,19457c17396,19413,17440,19380,17495,19351c17531,19332,17595,19304,17638,19319c17658,19326,17668,19342,17674,19360c17682,19384,17669,19418,17660,19439c17647,19470,17623,19508,17594,19527c17563,19548,17520,19555,17487,19536c17427,19501,17413,19423,17414,19359c17415,19320,17420,19268,17447,19237c17450,19235,17454,19232,17457,19230c17483,19259,17481,19291,17484,19330c17490,19403,17480,19472,17470,19545c17463,19596,17460,19660,17435,19706c17429,19719,17427,19723,17429,19706e">
                  <v:fill on="f" focussize="0,0"/>
                  <v:stroke weight="1pt" color="#FF0000" endcap="round"/>
                  <v:imagedata o:title=""/>
                  <o:lock v:ext="edit" rotation="t" text="t" aspectratio="t"/>
                  <o:ink i="ALABHQIoKAMYSBFE/wFFIxsCOYsARiMbAjmLAFcNAAAAChoJg/51Yv51T+Nbzy5ghP0JxfoTVy4J&#10;wxZdAAp0S4P+dPT+dPXWqzy4zOcgxqeUdOVcoxbOee+ec8cuO7zxzuZpyx4zwo1V1zx4PDw26neq&#10;5IX6GhvoZ1pmT2JKiClTXiaMjDLXbJVfiJoLqpmErsgmgkihGFjwOFwdONjlqgw2EwGOwmIow00U&#10;MteJlyOJxIA=&#10;"/>
                </v:shape>
              </w:pict>
            </w:r>
            <w:r>
              <w:pict>
                <v:shape id="_x0000_s1108" o:spid="_x0000_s1108" style="position:absolute;left:0pt;margin-left:387.2pt;margin-top:12.4pt;height:17.65pt;width:6.6pt;z-index:251662336;mso-width-relative:page;mso-height-relative:page;" filled="f" stroked="t" coordorigin="16850,19150" coordsize="233,623" path="m16850,19239c16865,19229,16880,19220,16900,19214c16934,19204,16963,19186,16995,19170c17011,19162,17027,19154,17044,19150c17046,19150,17047,19150,17049,19150c17051,19167,17055,19185,17056,19202c17059,19240,17064,19279,17066,19317c17069,19371,17071,19425,17071,19479c17071,19538,17074,19597,17074,19656c17074,19692,17079,19727,17082,19763c17082,19766,17082,19769,17082,19772c17073,19763,17061,19752,17052,19739c17022,19696,16995,19650,16966,19606c16939,19564,16908,19524,16883,19481c16877,19471,16867,19457,16869,19444c16872,19444,16874,19444,16877,19444c16885,19447,16895,19441,16899,19460c16905,19485,16891,19513,16883,19536c16873,19563,16856,19588,16851,19616c16851,19618,16851,19621,16851,19623c16875,19619,16894,19613,16920,19594c16964,19562,17004,19531,17042,19492c17051,19483,17059,19474,17068,19465e">
                  <v:fill on="f" focussize="0,0"/>
                  <v:stroke weight="1pt" color="#FF0000" endcap="round"/>
                  <v:imagedata o:title=""/>
                  <o:lock v:ext="edit" rotation="t" text="t" aspectratio="t"/>
                  <o:ink i="AJMBHQIUMgMYSBFE/wFFIxsCOYsARiMbAjmLAFcNAAAACnNKhPzk1fnJl0SyYsNsc64bxw0ra9r4&#10;seDCUqWva951ntwcHgb9mHVgliZr2vLGzoxZKaMWKmC051CE/Qop+hSGEzLSNlrM2CFMGKWCULUS&#10;vHTPLh16b648nBxdWvgV1ZKZGC+aGKFsVqy1y1x4c8uOGGtA&#10;"/>
                </v:shape>
              </w:pict>
            </w:r>
            <w:r>
              <w:pict>
                <v:shape id="_x0000_s1109" o:spid="_x0000_s1109" style="position:absolute;left:0pt;margin-left:370.25pt;margin-top:10.25pt;height:18.1pt;width:15.4pt;z-index:251661312;mso-width-relative:page;mso-height-relative:page;" filled="f" stroked="t" coordorigin="16253,19075" coordsize="542,638" path="m16345,19186c16355,19198,16355,19206,16361,19219c16368,19234,16374,19247,16380,19262em16477,19123c16500,19123,16507,19116,16528,19109c16552,19101,16582,19087,16607,19083c16628,19080,16652,19071,16673,19078c16694,19085,16682,19112,16674,19126c16658,19153,16638,19169,16611,19185c16588,19198,16565,19201,16540,19207em16290,19412c16281,19424,16262,19442,16256,19455c16256,19464,16257,19466,16253,19470c16264,19462,16277,19453,16288,19445c16329,19414,16371,19392,16416,19368c16474,19337,16532,19315,16594,19293c16621,19284,16663,19265,16693,19270c16695,19271,16696,19273,16698,19274c16688,19289,16677,19306,16663,19320c16633,19350,16600,19377,16569,19405c16546,19425,16505,19453,16492,19481c16493,19484,16493,19487,16494,19490c16522,19494,16550,19498,16578,19503c16615,19509,16652,19515,16679,19544c16704,19571,16695,19607,16679,19635c16663,19663,16636,19697,16604,19709c16575,19720,16552,19704,16547,19675c16538,19628,16577,19559,16609,19527c16649,19487,16701,19449,16750,19421c16765,19413,16779,19406,16794,19398e">
                  <v:fill on="f" focussize="0,0"/>
                  <v:stroke weight="1pt" color="#FF0000" endcap="round"/>
                  <v:imagedata o:title=""/>
                  <o:lock v:ext="edit" rotation="t" text="t" aspectratio="t"/>
                  <o:ink i="ANYBHQIsMgMYSBFE/wFFIxsCOYsARiMbAjmLAFcNAAAAChgJhPzc8fm5tnLHkZcAg/6Esv6Ep4qp&#10;4cwKLBiD/m+I/m9zxdcFTXOu7w3g3fWLvYCE/QhZ+hC1lUvS+jPmpLJaMJZaVxwACm5FhPzcFfm4&#10;ltC1q0pghixaLaISXx5dd9eHPXDeeGULUwZsWrNa0I1x5c+nHhnOMKWxZMWTNDhXlgwAhP0M3foZ&#10;NvXLmy3Y51wzx4MeSOJmYLQtilKUop3xzhhvgjCWSFsBOGWuvLn0tM4VyVxRkA==&#10;"/>
                </v:shape>
              </w:pict>
            </w:r>
            <w:r>
              <w:pict>
                <v:shape id="_x0000_s1110" o:spid="_x0000_s1110" style="position:absolute;left:0pt;margin-left:358.65pt;margin-top:11.1pt;height:17.55pt;width:11.1pt;z-index:251660288;mso-width-relative:page;mso-height-relative:page;" filled="f" stroked="t" coordorigin="15843,19104" coordsize="392,620" path="m15922,19198c15941,19186,15949,19190,15971,19187c16001,19183,16031,19172,16061,19168c16088,19165,16090,19171,16109,19153em16051,19104c16045,19119,16037,19134,16037,19153c16037,19192,16038,19225,16029,19263c16019,19306,16002,19348,15974,19384c15944,19423,15906,19450,15863,19467c15874,19452,15878,19442,15893,19430c15933,19399,15978,19371,16022,19347c16069,19322,16116,19291,16162,19267c16184,19255,16190,19252,16200,19233c16206,19233,16207,19233,16198,19233c16182,19254,16164,19277,16150,19300c16115,19357,16073,19407,16029,19458c15987,19507,15942,19560,15890,19599c15880,19607,15846,19640,15843,19617c15845,19612,15847,19608,15849,19603em15986,19465c15995,19495,15993,19521,15995,19552c15998,19591,15995,19628,15995,19667c15995,19684,15994,19698,15992,19714c15996,19695,15999,19676,16003,19656c16010,19624,16021,19593,16029,19561em16081,19458c16095,19447,16104,19436,16122,19448c16138,19459,16154,19503,16161,19521c16176,19556,16187,19590,16190,19629c16192,19654,16186,19684,16169,19704c16155,19720,16132,19730,16113,19718c16090,19704,16089,19679,16088,19655c16087,19621,16098,19592,16121,19566c16139,19546,16164,19532,16190,19526c16208,19522,16217,19527,16229,19529c16233,19532,16235,19533,16234,19528e">
                  <v:fill on="f" focussize="0,0"/>
                  <v:stroke weight="1pt" color="#FF0000" endcap="round"/>
                  <v:imagedata o:title=""/>
                  <o:lock v:ext="edit" rotation="t" text="t" aspectratio="t"/>
                  <o:ink i="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"/>
                </v:shape>
              </w:pict>
            </w:r>
            <w:r>
              <w:pict>
                <v:shape id="_x0000_s1111" o:spid="_x0000_s1111" style="position:absolute;left:0pt;margin-left:325.8pt;margin-top:13.7pt;height:16.65pt;width:9.85pt;z-index:251658240;mso-width-relative:page;mso-height-relative:page;" filled="f" stroked="t" coordorigin="14684,19197" coordsize="347,586" path="m14842,19197c14837,19231,14827,19268,14815,19301c14799,19345,14789,19390,14774,19435c14768,19452,14768,19457,14766,19474c14787,19469,14800,19461,14820,19452c14854,19437,14890,19422,14923,19405c14943,19394,14974,19388,14991,19372c14997,19364,14999,19363,14998,19357em14937,19298c14913,19348,14899,19402,14878,19453c14851,19517,14817,19579,14784,19641c14760,19686,14733,19730,14701,19770c14698,19774,14694,19778,14691,19782c14692,19767,14701,19751,14715,19727c14743,19678,14776,19637,14814,19595c14845,19560,14879,19518,14920,19494c14940,19482,14969,19469,14993,19471c15012,19473,15029,19498,15030,19516c15031,19540,15016,19568,15003,19588c14983,19618,14961,19645,14931,19665c14908,19680,14878,19691,14850,19681c14832,19674,14813,19649,14820,19629c14823,19617,14824,19613,14832,19609c14862,19607,14879,19613,14905,19629c14936,19648,14956,19673,14981,19697c14995,19710,15008,19726,15023,19738c15024,19738,15025,19738,15026,19738c15026,19707,15018,19683,15011,19653c15008,19639,15006,19625,15003,19611em14975,19213c14985,19222,14990,19231,14997,19243c15008,19260,15015,19275,15021,19294c15024,19304,15024,19313,15029,19317e">
                  <v:fill on="f" focussize="0,0"/>
                  <v:stroke weight="1pt" color="#FF0000" endcap="round"/>
                  <v:imagedata o:title=""/>
                  <o:lock v:ext="edit" rotation="t" text="t" aspectratio="t"/>
                  <o:ink i="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"/>
                </v:shape>
              </w:pict>
            </w:r>
            <w:r>
              <w:rPr>
                <w:rFonts w:ascii="宋体" w:hAnsi="宋体"/>
                <w:szCs w:val="21"/>
              </w:rPr>
              <w:t xml:space="preserve">5 </w:t>
            </w:r>
            <w:r>
              <w:rPr>
                <w:rFonts w:hint="eastAsia" w:ascii="宋体" w:hAnsi="宋体"/>
                <w:szCs w:val="21"/>
              </w:rPr>
              <w:t>提升学习者学习动力的策略建议</w:t>
            </w:r>
          </w:p>
          <w:p>
            <w:pPr>
              <w:ind w:left="737" w:leftChars="216" w:hanging="283"/>
              <w:rPr>
                <w:rFonts w:ascii="宋体"/>
                <w:szCs w:val="21"/>
              </w:rPr>
            </w:pPr>
            <w:r>
              <w:pict>
                <v:shape id="_x0000_s1112" o:spid="_x0000_s1112" style="position:absolute;left:0pt;margin-left:351.9pt;margin-top:-1.05pt;height:13.75pt;width:5.25pt;z-index:251659264;mso-width-relative:page;mso-height-relative:page;" filled="f" stroked="t" coordorigin="15605,19226" coordsize="185,485" path="m15610,19301c15614,19281,15615,19290,15630,19277c15652,19258,15679,19243,15708,19234c15730,19227,15753,19230,15775,19226c15791,19244,15789,19253,15789,19278c15789,19422,15789,19566,15789,19710c15772,19702,15770,19695,15759,19677c15736,19638,15717,19597,15696,19557c15684,19533,15640,19471,15645,19442c15648,19427,15646,19442,15652,19432c15662,19437,15670,19438,15678,19449c15692,19470,15679,19505,15672,19525c15657,19568,15634,19608,15612,19648c15606,19658,15604,19660,15605,19667c15633,19658,15659,19639,15682,19620c15719,19589,15751,19551,15783,19515e">
                  <v:fill on="f" focussize="0,0"/>
                  <v:stroke weight="1pt" color="#FF0000" endcap="round"/>
                  <v:imagedata o:title=""/>
                  <o:lock v:ext="edit" rotation="t" text="t" aspectratio="t"/>
                  <o:ink i="AIEBHQIQKAMYSBFE/wFFIxsCOYsARiMbAjmLAFcNAAAACmFIg/5owv5ow3gVXadZved3zAADd7c8&#10;c9Z5RrWHSYTe3hruK10eRXThvhdghP0LIfoWdnRrzYaWwK7JUzSxQzQtWs54b58sc9c+fOyyjglq&#10;tilZaUMVrWgVjtrnrh1sN4VA&#10;"/>
                </v:shape>
              </w:pict>
            </w:r>
            <w:r>
              <w:pict>
                <v:shape id="_x0000_s1113" o:spid="_x0000_s1113" style="position:absolute;left:0pt;margin-left:335.85pt;margin-top:-0.65pt;height:14.4pt;width:17.85pt;z-index:251658240;mso-width-relative:page;mso-height-relative:page;" filled="f" stroked="t" coordorigin="15039,19241" coordsize="629,507" path="m15188,19283c15192,19295,15198,19307,15203,19320c15208,19334,15212,19348,15213,19362c15214,19376,15216,19370,15219,19361em15332,19242c15341,19245,15356,19246,15362,19255c15367,19262,15377,19262,15387,19257c15400,19251,15412,19251,15426,19245c15434,19241,15436,19240,15442,19241c15451,19252,15440,19266,15434,19278c15419,19307,15396,19335,15370,19354c15345,19372,15323,19384,15295,19396em15050,19512c15046,19525,15039,19530,15039,19542c15039,19549,15042,19556,15043,19563c15061,19562,15073,19563,15092,19556c15128,19543,15159,19517,15193,19499c15255,19467,15316,19428,15382,19406c15409,19397,15405,19405,15416,19408c15414,19430,15413,19439,15397,19457c15370,19487,15337,19513,15306,19538c15286,19554,15278,19565,15269,19586c15284,19594,15299,19601,15318,19608c15345,19618,15378,19626,15397,19650c15410,19666,15404,19689,15400,19707c15395,19729,15364,19744,15344,19747c15321,19751,15296,19738,15285,19719c15268,19691,15284,19662,15301,19638c15326,19603,15367,19575,15402,19550c15449,19516,15499,19491,15550,19464c15589,19443,15628,19419,15667,19397e">
                  <v:fill on="f" focussize="0,0"/>
                  <v:stroke weight="1pt" color="#FF0000" endcap="round"/>
                  <v:imagedata o:title=""/>
                  <o:lock v:ext="edit" rotation="t" text="t" aspectratio="t"/>
                  <o:ink i="ANwBHQIyKgMYSBFE/wFFIxsCOYsARiMbAjmLAFcNAAAACh0NhPzK3fmVv2bbSx2uYsaF+hVT6FS8&#10;JesrIMXNaAouGoT8zR35me8dJadWHBGU4TXvhnXC0zwZQIP+hSL+hRni7Z4s55ZTrGOzU8M5cwpt&#10;S4T8yLX5kZcGPEtfZXFKWLBDFOmWd8uPDjM9b1nKdKZsVs1KQnGNcOVe+ON6Rhipk0YMGC0pYJ6M&#10;coiD/oc+/ocr3fLeuN88dXgyTeq5YjtjU4pFV3xd3O9+FuIjERVxxcePO+eXHOK3RfLioA==&#10;"/>
                </v:shape>
              </w:pict>
            </w:r>
            <w:r>
              <w:pict>
                <v:shape id="_x0000_s1114" o:spid="_x0000_s1114" style="position:absolute;left:0pt;margin-left:305.7pt;margin-top:-1pt;height:15.75pt;width:20.15pt;z-index:251657216;mso-width-relative:page;mso-height-relative:page;" filled="f" stroked="t" coordorigin="13976,19229" coordsize="710,554" path="m14069,19344c14082,19353,14089,19357,14105,19358c14116,19358,14126,19352,14137,19351c14144,19351,14146,19351,14144,19344c14150,19349,14147,19346,14139,19352em13976,19564c13987,19573,14002,19579,14018,19576c14037,19573,14048,19570,14065,19580em13998,19776c14013,19786,14024,19781,14040,19771c14070,19752,14093,19723,14121,19701c14157,19674,14178,19650,14200,19611em14409,19229c14389,19245,14372,19268,14354,19288c14328,19316,14302,19344,14276,19372c14263,19386,14252,19393,14240,19406em14246,19390c14253,19414,14260,19440,14263,19465c14265,19484,14272,19499,14275,19517c14279,19540,14284,19496,14284,19491em14361,19284c14376,19282,14378,19283,14393,19286c14405,19288,14418,19289,14425,19301c14435,19316,14428,19336,14421,19351c14400,19393,14370,19426,14336,19458c14316,19477,14296,19496,14268,19503c14266,19503,14264,19503,14262,19503c14264,19487,14266,19483,14278,19471c14292,19457,14309,19445,14328,19442c14331,19442,14333,19442,14336,19442c14341,19457,14345,19464,14338,19480c14326,19508,14308,19530,14292,19556c14277,19581,14257,19604,14232,19620c14222,19626,14222,19622,14213,19625c14220,19618,14231,19609,14241,19600c14263,19581,14276,19577,14304,19577c14326,19577,14337,19592,14348,19611c14359,19631,14369,19656,14363,19679c14359,19696,14355,19713,14342,19726c14331,19737,14321,19734,14310,19729c14297,19723,14277,19708,14266,19698c14251,19685,14236,19668,14232,19648c14226,19617,14250,19578,14261,19551em14445,19282c14460,19299,14460,19301,14460,19329c14460,19361,14457,19389,14451,19421c14449,19432,14447,19442,14445,19452c14457,19444,14466,19434,14481,19431c14499,19427,14521,19433,14532,19448c14549,19471,14545,19509,14540,19535c14532,19574,14511,19609,14487,19640c14476,19654,14449,19689,14426,19674c14408,19663,14404,19626,14407,19608c14410,19588,14420,19558,14443,19553c14474,19546,14505,19576,14530,19588c14554,19600,14583,19614,14611,19610c14643,19605,14661,19590,14685,19570e">
                  <v:fill on="f" focussize="0,0"/>
                  <v:stroke weight="1pt" color="#FF0000" endcap="round"/>
                  <v:imagedata o:title=""/>
                  <o:lock v:ext="edit" rotation="t" text="t" aspectratio="t"/>
                  <o:ink i="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"/>
                </v:shape>
              </w:pict>
            </w:r>
            <w:r>
              <w:pict>
                <v:shape id="_x0000_s1115" o:spid="_x0000_s1115" style="position:absolute;left:0pt;margin-left:289.8pt;margin-top:11.85pt;height:5.6pt;width:2.8pt;z-index:251656192;mso-width-relative:page;mso-height-relative:page;" filled="f" stroked="t" coordorigin="13414,19681" coordsize="99,198" path="m13460,19692c13470,19692,13475,19688,13478,19687c13487,19684,13497,19687,13506,19684c13509,19681,13509,19680,13512,19681c13512,19698,13506,19707,13499,19722c13478,19765,13465,19805,13438,19845c13430,19856,13422,19867,13414,19878e">
                  <v:fill on="f" focussize="0,0"/>
                  <v:stroke weight="1pt" color="#FF0000" endcap="round"/>
                  <v:imagedata o:title=""/>
                  <o:lock v:ext="edit" rotation="t" text="t" aspectratio="t"/>
                  <o:ink i="AEgdAgoSAxhIEUT/AUUjGwI5iwBGIxsCOYsAVw0AAAAKKBeE/K/d+V9/PaWPVr0Y6VVL4Zr6QIP+&#10;iKb+iKcceBnGcOFcOHLtiLA=&#10;"/>
                </v:shape>
              </w:pict>
            </w:r>
            <w:r>
              <w:pict>
                <v:shape id="_x0000_s1116" o:spid="_x0000_s1116" style="position:absolute;left:0pt;margin-left:273.85pt;margin-top:-0.8pt;height:17pt;width:13.4pt;z-index:251655168;mso-width-relative:page;mso-height-relative:page;" filled="f" stroked="t" coordorigin="12852,19235" coordsize="472,600" path="m12985,19235c12973,19256,12959,19277,12949,19300c12930,19344,12911,19388,12892,19432c12885,19447,12870,19505,12859,19515c12853,19515,12851,19516,12852,19512c12863,19496,12871,19480,12884,19467c12896,19455,12893,19463,12906,19464c12914,19495,12915,19530,12916,19562c12918,19600,12917,19640,12912,19677c12910,19690,12909,19700,12908,19712c12910,19685,12914,19662,12923,19636c12928,19623,12932,19611,12937,19598em13092,19243c13090,19270,13080,19296,13069,19321c13052,19359,13038,19397,13021,19435c13015,19449,13009,19461,13001,19474c13020,19459,13037,19442,13056,19426c13107,19383,13159,19342,13217,19308c13250,19289,13280,19276,13315,19267c13337,19261,13314,19284,13307,19292em13136,19407c13127,19415,13116,19431,13116,19445c13117,19474,13116,19502,13116,19531c13116,19546,13120,19588,13113,19601c13112,19600,13110,19599,13109,19598c13121,19580,13128,19559,13136,19539em13136,19407c13163,19404,13189,19402,13216,19399c13221,19435,13223,19474,13224,19510c13226,19568,13223,19626,13227,19684c13230,19728,13233,19775,13228,19820c13227,19825,13225,19829,13224,19834e">
                  <v:fill on="f" focussize="0,0"/>
                  <v:stroke weight="1pt" color="#FF0000" endcap="round"/>
                  <v:imagedata o:title=""/>
                  <o:lock v:ext="edit" rotation="t" text="t" aspectratio="t"/>
                  <o:ink i="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"/>
                </v:shape>
              </w:pict>
            </w:r>
            <w:r>
              <w:pict>
                <v:shape id="_x0000_s1117" o:spid="_x0000_s1117" style="position:absolute;left:0pt;margin-left:259.35pt;margin-top:-0.8pt;height:14.35pt;width:14.9pt;z-index:251654144;mso-width-relative:page;mso-height-relative:page;" filled="f" stroked="t" coordorigin="12341,19235" coordsize="524,507" path="m12411,19284c12419,19291,12428,19300,12434,19306c12441,19313,12447,19313,12451,19323c12456,19334,12456,19330,12453,19343em12341,19549c12348,19564,12350,19552,12363,19550c12380,19547,12390,19539,12402,19555c12414,19570,12413,19596,12414,19614c12415,19632,12414,19649,12414,19667c12432,19662,12435,19656,12448,19640c12471,19612,12493,19582,12514,19553c12534,19525,12550,19494,12565,19464em12588,19320c12601,19298,12629,19283,12654,19268c12680,19252,12709,19239,12740,19235c12751,19235,12754,19234,12757,19242c12751,19262,12747,19279,12733,19296c12715,19318,12695,19337,12678,19359c12662,19379,12637,19402,12626,19423c12619,19436,12608,19457,12612,19472c12614,19473,12616,19475,12618,19476c12663,19458,12706,19427,12747,19401c12773,19384,12786,19381,12810,19382c12805,19412,12789,19431,12769,19455c12735,19494,12699,19530,12658,19562c12628,19585,12599,19610,12571,19634c12568,19636,12565,19637,12562,19639c12579,19637,12605,19628,12628,19615c12687,19582,12741,19540,12795,19500c12817,19484,12845,19467,12864,19448c12864,19447,12864,19446,12864,19445em12733,19312c12733,19343,12736,19372,12737,19403c12739,19458,12748,19512,12750,19567c12752,19625,12750,19683,12750,19741c12763,19724,12770,19708,12779,19687e">
                  <v:fill on="f" focussize="0,0"/>
                  <v:stroke weight="1pt" color="#FF0000" endcap="round"/>
                  <v:imagedata o:title=""/>
                  <o:lock v:ext="edit" rotation="t" text="t" aspectratio="t"/>
                  <o:ink i="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"/>
                </v:shape>
              </w:pict>
            </w:r>
            <w:r>
              <w:pict>
                <v:shape id="_x0000_s1118" o:spid="_x0000_s1118" style="position:absolute;left:0pt;margin-left:244.4pt;margin-top:-0.8pt;height:16.8pt;width:11.45pt;z-index:251653120;mso-width-relative:page;mso-height-relative:page;" filled="f" stroked="t" coordorigin="11812,19235" coordsize="404,592" path="m11980,19235c11966,19253,11947,19269,11935,19288c11914,19320,11894,19351,11867,19379c11851,19396,11836,19412,11816,19422c11815,19422,11813,19422,11812,19422c11825,19412,11837,19402,11854,19399c11871,19396,11900,19397,11911,19413c11923,19431,11913,19464,11906,19482c11898,19502,11885,19520,11876,19538c11876,19539,11876,19540,11876,19541c11884,19537,11899,19526,11909,19532c11929,19543,11933,19573,11932,19594c11931,19621,11929,19659,11921,19684c11914,19695,11912,19697,11911,19704c11917,19687,11923,19672,11930,19655em12115,19247c12128,19251,12134,19253,12137,19271c12142,19300,12132,19328,12120,19354c12102,19396,12074,19427,12042,19458c12021,19479,11991,19505,11962,19514c11959,19514,11955,19514,11952,19514c11983,19495,12015,19479,12047,19462c12088,19441,12131,19420,12173,19401c12175,19400,12218,19375,12215,19394c12214,19402,12203,19402,12197,19406em12142,19452c12142,19484,12137,19518,12139,19549c12142,19596,12144,19641,12144,19688c12144,19725,12149,19768,12141,19804c12136,19826,12130,19832,12128,19805e">
                  <v:fill on="f" focussize="0,0"/>
                  <v:stroke weight="1pt" color="#FF0000" endcap="round"/>
                  <v:imagedata o:title=""/>
                  <o:lock v:ext="edit" rotation="t" text="t" aspectratio="t"/>
                  <o:ink i="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"/>
                </v:shape>
              </w:pict>
            </w:r>
            <w:r>
              <w:pict>
                <v:shape id="_x0000_s1119" o:spid="_x0000_s1119" style="position:absolute;left:0pt;margin-left:231.9pt;margin-top:0.1pt;height:13.3pt;width:14.2pt;z-index:251652096;mso-width-relative:page;mso-height-relative:page;" filled="f" stroked="t" coordorigin="11371,19267" coordsize="502,470" path="m11560,19403c11571,19395,11578,19386,11595,19376c11621,19361,11646,19349,11675,19340c11684,19337,11715,19327,11718,19342c11721,19359,11708,19368,11699,19380em11526,19563c11556,19549,11584,19530,11614,19515c11650,19496,11695,19480,11726,19455c11733,19447,11734,19445,11741,19443em11574,19321c11574,19340,11583,19351,11588,19369c11599,19408,11610,19450,11617,19490c11624,19526,11619,19563,11624,19599c11629,19631,11637,19589,11638,19585em11692,19273c11708,19265,11700,19308,11701,19321c11704,19374,11697,19425,11696,19478c11695,19519,11695,19560,11687,19600c11685,19612,11688,19638,11671,19635c11669,19634,11667,19633,11665,19632em11470,19379c11459,19401,11450,19416,11447,19441c11444,19461,11456,19484,11460,19504c11465,19528,11465,19554,11458,19578c11451,19599,11437,19627,11416,19636c11401,19642,11388,19649,11375,19636c11368,19629,11372,19622,11371,19614c11392,19614,11399,19614,11417,19625c11444,19642,11468,19665,11494,19684c11524,19706,11554,19724,11591,19732c11629,19740,11672,19734,11708,19720c11749,19704,11788,19686,11822,19658c11848,19635,11856,19626,11872,19609e">
                  <v:fill on="f" focussize="0,0"/>
                  <v:stroke weight="1pt" color="#FF0000" endcap="round"/>
                  <v:imagedata o:title=""/>
                  <o:lock v:ext="edit" rotation="t" text="t" aspectratio="t"/>
                  <o:ink i="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"/>
                </v:shape>
              </w:pict>
            </w:r>
            <w:r>
              <w:pict>
                <v:shape id="_x0000_s1120" o:spid="_x0000_s1120" style="position:absolute;left:0pt;margin-left:217.75pt;margin-top:0.7pt;height:12.05pt;width:15.5pt;z-index:251651072;mso-width-relative:page;mso-height-relative:page;" filled="f" stroked="t" coordorigin="10873,19289" coordsize="547,424" path="m10873,19424c10873,19424,10876,19420,10885,19431c10906,19459,10916,19496,10924,19529c10935,19572,10937,19616,10938,19660c10938,19679,10935,19694,10930,19712c10922,19686,10926,19654,10926,19626em10952,19415c10973,19416,10967,19401,10980,19432c10991,19457,10999,19494,11002,19521c11005,19546,11011,19579,11006,19604c11002,19623,10993,19636,10976,19645c10963,19652,10945,19647,10937,19635c10927,19620,10931,19599,10940,19584c10966,19543,11018,19508,11057,19481c11101,19451,11150,19421,11198,19398c11241,19377,11285,19358,11331,19345c11347,19340,11396,19327,11413,19336c11420,19336,11422,19337,11419,19346c11401,19349,11384,19350,11365,19350c11358,19350,11350,19350,11343,19350em11192,19289c11198,19313,11205,19339,11210,19364c11221,19415,11229,19469,11232,19521c11235,19567,11234,19618,11224,19664c11221,19677,11211,19714,11190,19712c11161,19709,11140,19673,11132,19649c11122,19622,11125,19590,11144,19567c11179,19524,11241,19509,11293,19507c11310,19506,11327,19511,11344,19512e">
                  <v:fill on="f" focussize="0,0"/>
                  <v:stroke weight="1pt" color="#FF0000" endcap="round"/>
                  <v:imagedata o:title=""/>
                  <o:lock v:ext="edit" rotation="t" text="t" aspectratio="t"/>
                  <o:ink i="ANMBHQIsIgMYSBFE/wFFIxsCOYsARiMbAjmLAFcNAAAACigVg/5DwP5DwWtcOvbvXFltreiF+hm7&#10;6GeboIMdHglUKumvAz4XFz3gCkwxg/5EXv5ES+LG8Zx11tzbrdRGODty12rGKjNXOb63x78/Djnx&#10;sIT9DOn6Ge47s0dE8WfBe8a45zrlhW8Y1hesJTtHBXVfFShq12uACjskhPyMbfkYvvilW2nNnXVV&#10;VhO0LYMWDNTAlfSnpIT9CvH6FZ9EeFHhXpNprnx48emOPDGM5KSlamJgwg==&#10;"/>
                </v:shape>
              </w:pict>
            </w:r>
            <w:r>
              <w:pict>
                <v:shape id="_x0000_s1121" o:spid="_x0000_s1121" style="position:absolute;left:0pt;margin-left:205.1pt;margin-top:0.8pt;height:13.85pt;width:13.55pt;z-index:251650048;mso-width-relative:page;mso-height-relative:page;" filled="f" stroked="t" coordorigin="10426,19291" coordsize="478,490" path="m10531,19388c10522,19427,10508,19466,10500,19505c10490,19553,10475,19598,10462,19645c10453,19677,10440,19711,10434,19744c10431,19760,10429,19757,10426,19744em10510,19444c10532,19417,10551,19389,10577,19364c10605,19338,10640,19307,10677,19294c10695,19291,10701,19290,10711,19298c10721,19332,10717,19363,10704,19398c10687,19446,10664,19493,10636,19535c10620,19559,10601,19581,10582,19602c10582,19591,10578,19583,10591,19564c10609,19537,10638,19508,10666,19491c10684,19480,10720,19471,10731,19498c10743,19530,10730,19573,10718,19603c10696,19657,10660,19706,10609,19735c10583,19750,10548,19766,10519,19748c10493,19732,10486,19707,10485,19679c10484,19660,10485,19621,10505,19609c10522,19598,10553,19599,10571,19604c10613,19616,10653,19637,10692,19656c10754,19686,10811,19725,10869,19761c10878,19767,10898,19779,10900,19776c10900,19764,10900,19759,10903,19751e">
                  <v:fill on="f" focussize="0,0"/>
                  <v:stroke weight="1pt" color="#FF0000" endcap="round"/>
                  <v:imagedata o:title=""/>
                  <o:lock v:ext="edit" rotation="t" text="t" aspectratio="t"/>
                  <o:ink i="AL0BHQImKAMYSBFE/wFFIxsCOYsARiMbAjmLAFcNAAAACiMQhPyCGfkEblWuLPadEJYM+YCE/Qx9&#10;+hgukmK9rww58eHXrAp4TIT8gcX5Ax56I4JVYb58uG+NdKVJYMFsWC0IQvXDlrjvjvOdaRhkjqZm&#10;BgtPVfdj4GXFWGOePDXPdQCE/Q1d+hsvTKKVMWbVm1SxMWOOueOu3XHHGbBg1W0aLQpat748c9OX&#10;TTXiz5KU0V1X3X2Y8EJXmyzjpy1A&#10;"/>
                </v:shape>
              </w:pict>
            </w:r>
            <w:r>
              <w:pict>
                <v:shape id="_x0000_s1122" o:spid="_x0000_s1122" style="position:absolute;left:0pt;margin-left:180.15pt;margin-top:1.45pt;height:14.2pt;width:15.75pt;z-index:251649024;mso-width-relative:page;mso-height-relative:page;" filled="f" stroked="t" coordorigin="9546,19314" coordsize="555,502" path="m9713,19333c9723,19327,9720,19330,9728,19327c9726,19335,9722,19344,9718,19355c9707,19387,9691,19418,9675,19448c9652,19492,9626,19534,9602,19577c9585,19607,9569,19637,9552,19667c9547,19675,9545,19677,9546,19683c9561,19677,9577,19670,9592,19662c9623,19647,9654,19633,9687,19622c9717,19612,9748,19606,9778,19596c9793,19591,9807,19592,9819,19584c9823,19581,9825,19575,9833,19582c9833,19584,9833,19585,9833,19587em9804,19423c9804,19444,9801,19464,9801,19485c9800,19528,9797,19570,9796,19613c9795,19653,9791,19692,9789,19731c9789,19735,9787,19778,9793,19782c9798,19782,9800,19782,9804,19782em9959,19587c9966,19593,9975,19597,9984,19600c9992,19603,9999,19607,10006,19612c10011,19605,10012,19600,10015,19594c10016,19593,10018,19591,10019,19590em10052,19321c10054,19336,10056,19337,10057,19352c10061,19390,10064,19429,10066,19467c10068,19522,10068,19577,10069,19632c10070,19675,10068,19720,10076,19763c10078,19775,10083,19806,10096,19815c10097,19814,10099,19812,10100,19811e">
                  <v:fill on="f" focussize="0,0"/>
                  <v:stroke weight="1pt" color="#FF0000" endcap="round"/>
                  <v:imagedata o:title=""/>
                  <o:lock v:ext="edit" rotation="t" text="t" aspectratio="t"/>
                  <o:ink i="AN8BHQIsKAMYSBFE/wFFIxsCOYsARiMbAjmLAFcNAAAACkYug/46sP46odznOOuPBxznNIrhVcnS&#10;tarhRc8c7vN76byAhP0LofoXdxMGHgVxZKSpSGOWO+et8bGqrSMpRlHEx4seq+DCCiQUg/47Zv47&#10;ZzODjwZxvTW+EIT9DQn6GhdGKe6GaMqzhjvrVzgKIg+D/jyc/jyN24ceHGOOIu9AhP0Pmfoe/ysW&#10;PJlwYb1yZaAKLRiD/j1W/j1XDhx1vhxMZxnVTMSAhfoWg+haG2zCV5CvGS4aOqGWGlg4MLXLgQ==&#10;"/>
                </v:shape>
              </w:pict>
            </w:r>
            <w:r>
              <w:rPr>
                <w:rFonts w:ascii="宋体" w:hAnsi="宋体"/>
                <w:szCs w:val="21"/>
              </w:rPr>
              <w:t xml:space="preserve">5.1 </w:t>
            </w:r>
            <w:r>
              <w:rPr>
                <w:rFonts w:hint="eastAsia" w:ascii="宋体" w:hAnsi="宋体"/>
                <w:szCs w:val="21"/>
              </w:rPr>
              <w:t>教师对云班课的使用相对增加</w:t>
            </w:r>
          </w:p>
          <w:p>
            <w:pPr>
              <w:ind w:left="737" w:leftChars="216" w:hanging="283"/>
              <w:rPr>
                <w:rFonts w:ascii="宋体"/>
                <w:szCs w:val="21"/>
              </w:rPr>
            </w:pPr>
            <w:r>
              <w:rPr>
                <w:rFonts w:ascii="宋体" w:hAnsi="宋体"/>
                <w:szCs w:val="21"/>
              </w:rPr>
              <w:t xml:space="preserve">5.2 </w:t>
            </w:r>
            <w:r>
              <w:rPr>
                <w:rFonts w:hint="eastAsia" w:ascii="宋体" w:hAnsi="宋体"/>
                <w:szCs w:val="21"/>
              </w:rPr>
              <w:t>教育使学习者认识到云班课学习也是学习的重要组成</w:t>
            </w:r>
          </w:p>
          <w:p>
            <w:pPr>
              <w:ind w:left="737" w:leftChars="216" w:hanging="283"/>
              <w:rPr>
                <w:rFonts w:ascii="宋体"/>
                <w:szCs w:val="21"/>
              </w:rPr>
            </w:pPr>
            <w:r>
              <w:rPr>
                <w:rFonts w:ascii="宋体" w:hAnsi="宋体"/>
                <w:szCs w:val="21"/>
              </w:rPr>
              <w:t xml:space="preserve">5.3 </w:t>
            </w:r>
            <w:r>
              <w:rPr>
                <w:rFonts w:hint="eastAsia" w:ascii="宋体" w:hAnsi="宋体"/>
                <w:szCs w:val="21"/>
              </w:rPr>
              <w:t>加强课堂上移动设备使用的管理</w:t>
            </w:r>
          </w:p>
          <w:p>
            <w:pPr>
              <w:ind w:left="737" w:leftChars="216" w:hanging="283"/>
              <w:rPr>
                <w:rFonts w:ascii="宋体"/>
                <w:szCs w:val="21"/>
              </w:rPr>
            </w:pPr>
            <w:r>
              <w:rPr>
                <w:rFonts w:ascii="宋体" w:hAnsi="宋体"/>
                <w:szCs w:val="21"/>
              </w:rPr>
              <w:t xml:space="preserve">5.4 </w:t>
            </w:r>
            <w:r>
              <w:rPr>
                <w:rFonts w:hint="eastAsia" w:ascii="宋体" w:hAnsi="宋体"/>
                <w:szCs w:val="21"/>
              </w:rPr>
              <w:t>云班课软件系统能做出的相应改进</w:t>
            </w:r>
          </w:p>
          <w:p>
            <w:pPr>
              <w:ind w:firstLine="420" w:firstLineChars="200"/>
              <w:rPr>
                <w:rFonts w:ascii="黑体" w:hAnsi="宋体"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8" w:hRule="atLeast"/>
        </w:trPr>
        <w:tc>
          <w:tcPr>
            <w:tcW w:w="9072" w:type="dxa"/>
            <w:gridSpan w:val="2"/>
          </w:tcPr>
          <w:p>
            <w:pPr>
              <w:rPr>
                <w:rFonts w:ascii="黑体" w:hAnsi="黑体" w:eastAsia="黑体"/>
                <w:szCs w:val="21"/>
              </w:rPr>
            </w:pPr>
            <w:r>
              <w:rPr>
                <w:rFonts w:hint="eastAsia" w:ascii="黑体" w:hAnsi="黑体" w:eastAsia="黑体"/>
                <w:szCs w:val="21"/>
              </w:rPr>
              <w:t>四、检索与本课题有关参考文献资料的简要说明</w:t>
            </w:r>
          </w:p>
          <w:p>
            <w:pPr>
              <w:spacing w:line="300" w:lineRule="exact"/>
              <w:rPr>
                <w:rFonts w:ascii="宋体"/>
                <w:szCs w:val="21"/>
              </w:rPr>
            </w:pPr>
            <w:r>
              <w:rPr>
                <w:rFonts w:ascii="宋体" w:hAnsi="宋体"/>
                <w:szCs w:val="21"/>
              </w:rPr>
              <w:t>[1]</w:t>
            </w:r>
            <w:r>
              <w:rPr>
                <w:rFonts w:hint="eastAsia" w:ascii="宋体" w:hAnsi="宋体"/>
                <w:szCs w:val="21"/>
              </w:rPr>
              <w:t>郭永芳</w:t>
            </w:r>
            <w:r>
              <w:rPr>
                <w:rFonts w:ascii="宋体"/>
                <w:szCs w:val="21"/>
              </w:rPr>
              <w:t>.</w:t>
            </w:r>
            <w:r>
              <w:rPr>
                <w:rFonts w:hint="eastAsia" w:ascii="宋体" w:hAnsi="宋体"/>
                <w:szCs w:val="21"/>
              </w:rPr>
              <w:t>基于云班课的混合式教学模式设计研究</w:t>
            </w:r>
            <w:r>
              <w:rPr>
                <w:rFonts w:ascii="宋体" w:hAnsi="宋体"/>
                <w:szCs w:val="21"/>
              </w:rPr>
              <w:t>[J].</w:t>
            </w:r>
            <w:r>
              <w:rPr>
                <w:rFonts w:hint="eastAsia" w:ascii="宋体" w:hAnsi="宋体"/>
                <w:szCs w:val="21"/>
              </w:rPr>
              <w:t>信息与电脑</w:t>
            </w:r>
            <w:r>
              <w:rPr>
                <w:rFonts w:ascii="宋体" w:hAnsi="宋体"/>
                <w:szCs w:val="21"/>
              </w:rPr>
              <w:t>(</w:t>
            </w:r>
            <w:r>
              <w:rPr>
                <w:rFonts w:hint="eastAsia" w:ascii="宋体" w:hAnsi="宋体"/>
                <w:szCs w:val="21"/>
              </w:rPr>
              <w:t>理论版</w:t>
            </w:r>
            <w:r>
              <w:rPr>
                <w:rFonts w:ascii="宋体" w:hAnsi="宋体"/>
                <w:szCs w:val="21"/>
              </w:rPr>
              <w:t>),2018(14):236-238.</w:t>
            </w:r>
          </w:p>
          <w:p>
            <w:pPr>
              <w:spacing w:line="300" w:lineRule="exact"/>
              <w:rPr>
                <w:rFonts w:ascii="宋体"/>
                <w:szCs w:val="21"/>
              </w:rPr>
            </w:pPr>
            <w:r>
              <w:rPr>
                <w:rFonts w:ascii="宋体" w:hAnsi="宋体"/>
                <w:szCs w:val="21"/>
              </w:rPr>
              <w:t>[2]</w:t>
            </w:r>
            <w:r>
              <w:rPr>
                <w:rFonts w:hint="eastAsia" w:ascii="宋体" w:hAnsi="宋体"/>
                <w:szCs w:val="21"/>
              </w:rPr>
              <w:t>汤艳</w:t>
            </w:r>
            <w:r>
              <w:rPr>
                <w:rFonts w:ascii="宋体"/>
                <w:szCs w:val="21"/>
              </w:rPr>
              <w:t>,</w:t>
            </w:r>
            <w:r>
              <w:rPr>
                <w:rFonts w:hint="eastAsia" w:ascii="宋体" w:hAnsi="宋体"/>
                <w:szCs w:val="21"/>
              </w:rPr>
              <w:t>朱蓓</w:t>
            </w:r>
            <w:r>
              <w:rPr>
                <w:rFonts w:ascii="宋体"/>
                <w:szCs w:val="21"/>
              </w:rPr>
              <w:t>,</w:t>
            </w:r>
            <w:r>
              <w:rPr>
                <w:rFonts w:hint="eastAsia" w:ascii="宋体" w:hAnsi="宋体"/>
                <w:szCs w:val="21"/>
              </w:rPr>
              <w:t>徐志平</w:t>
            </w:r>
            <w:r>
              <w:rPr>
                <w:rFonts w:ascii="宋体"/>
                <w:szCs w:val="21"/>
              </w:rPr>
              <w:t>.</w:t>
            </w:r>
            <w:r>
              <w:rPr>
                <w:rFonts w:hint="eastAsia" w:ascii="宋体" w:hAnsi="宋体"/>
                <w:szCs w:val="21"/>
              </w:rPr>
              <w:t>基于云班课的翻转课堂教学法在基础护理技术教学中的应用</w:t>
            </w:r>
            <w:r>
              <w:rPr>
                <w:rFonts w:ascii="宋体" w:hAnsi="宋体"/>
                <w:szCs w:val="21"/>
              </w:rPr>
              <w:t>[J].</w:t>
            </w:r>
            <w:r>
              <w:rPr>
                <w:rFonts w:hint="eastAsia" w:ascii="宋体" w:hAnsi="宋体"/>
                <w:szCs w:val="21"/>
              </w:rPr>
              <w:t>卫生职业教育</w:t>
            </w:r>
            <w:r>
              <w:rPr>
                <w:rFonts w:ascii="宋体" w:hAnsi="宋体"/>
                <w:szCs w:val="21"/>
              </w:rPr>
              <w:t>,2017,35(15):81-83.</w:t>
            </w:r>
          </w:p>
          <w:p>
            <w:pPr>
              <w:spacing w:line="300" w:lineRule="exact"/>
              <w:rPr>
                <w:rFonts w:ascii="宋体"/>
                <w:szCs w:val="21"/>
              </w:rPr>
            </w:pPr>
            <w:r>
              <w:rPr>
                <w:rFonts w:ascii="宋体" w:hAnsi="宋体"/>
                <w:szCs w:val="21"/>
              </w:rPr>
              <w:t>[3]</w:t>
            </w:r>
            <w:r>
              <w:rPr>
                <w:rFonts w:hint="eastAsia" w:ascii="宋体" w:hAnsi="宋体"/>
                <w:szCs w:val="21"/>
              </w:rPr>
              <w:t>汪德露</w:t>
            </w:r>
            <w:r>
              <w:rPr>
                <w:rFonts w:ascii="宋体"/>
                <w:szCs w:val="21"/>
              </w:rPr>
              <w:t>.</w:t>
            </w:r>
            <w:r>
              <w:rPr>
                <w:rFonts w:hint="eastAsia" w:ascii="宋体" w:hAnsi="宋体"/>
                <w:szCs w:val="21"/>
              </w:rPr>
              <w:t>基于信息化技术背景下的蓝墨云班课</w:t>
            </w:r>
            <w:r>
              <w:rPr>
                <w:rFonts w:ascii="宋体" w:hAnsi="宋体"/>
                <w:szCs w:val="21"/>
              </w:rPr>
              <w:t>APP</w:t>
            </w:r>
            <w:r>
              <w:rPr>
                <w:rFonts w:hint="eastAsia" w:ascii="宋体" w:hAnsi="宋体"/>
                <w:szCs w:val="21"/>
              </w:rPr>
              <w:t>在教学运用中的模式探讨</w:t>
            </w:r>
            <w:r>
              <w:rPr>
                <w:rFonts w:ascii="宋体" w:hAnsi="宋体"/>
                <w:szCs w:val="21"/>
              </w:rPr>
              <w:t>[J].</w:t>
            </w:r>
            <w:r>
              <w:rPr>
                <w:rFonts w:hint="eastAsia" w:ascii="宋体" w:hAnsi="宋体"/>
                <w:szCs w:val="21"/>
              </w:rPr>
              <w:t>教育现代化</w:t>
            </w:r>
            <w:r>
              <w:rPr>
                <w:rFonts w:ascii="宋体" w:hAnsi="宋体"/>
                <w:szCs w:val="21"/>
              </w:rPr>
              <w:t>,2017,4(26):221-223.</w:t>
            </w:r>
          </w:p>
          <w:p>
            <w:pPr>
              <w:spacing w:line="300" w:lineRule="exact"/>
              <w:rPr>
                <w:rFonts w:ascii="宋体"/>
                <w:szCs w:val="21"/>
              </w:rPr>
            </w:pPr>
            <w:r>
              <w:rPr>
                <w:rFonts w:ascii="宋体" w:hAnsi="宋体"/>
                <w:szCs w:val="21"/>
              </w:rPr>
              <w:t>[4]</w:t>
            </w:r>
            <w:r>
              <w:rPr>
                <w:rFonts w:hint="eastAsia" w:ascii="宋体" w:hAnsi="宋体"/>
                <w:szCs w:val="21"/>
              </w:rPr>
              <w:t>蓝墨科技</w:t>
            </w:r>
            <w:r>
              <w:rPr>
                <w:rFonts w:ascii="宋体"/>
                <w:szCs w:val="21"/>
              </w:rPr>
              <w:t>.</w:t>
            </w:r>
            <w:r>
              <w:rPr>
                <w:rFonts w:hint="eastAsia" w:ascii="宋体" w:hAnsi="宋体"/>
                <w:szCs w:val="21"/>
              </w:rPr>
              <w:t>蓝墨云班课关键特性</w:t>
            </w:r>
            <w:r>
              <w:rPr>
                <w:rFonts w:ascii="宋体" w:hAnsi="宋体"/>
                <w:szCs w:val="21"/>
              </w:rPr>
              <w:t>.http://mosoteach.cn[EB/OL].</w:t>
            </w:r>
          </w:p>
          <w:p>
            <w:pPr>
              <w:spacing w:line="300" w:lineRule="exact"/>
              <w:rPr>
                <w:rFonts w:ascii="宋体"/>
                <w:szCs w:val="21"/>
              </w:rPr>
            </w:pPr>
            <w:r>
              <w:rPr>
                <w:rFonts w:ascii="宋体" w:hAnsi="宋体"/>
                <w:szCs w:val="21"/>
              </w:rPr>
              <w:t>[5]</w:t>
            </w:r>
            <w:r>
              <w:rPr>
                <w:rFonts w:hint="eastAsia" w:ascii="宋体" w:hAnsi="宋体"/>
                <w:szCs w:val="21"/>
              </w:rPr>
              <w:t>刘妍</w:t>
            </w:r>
            <w:r>
              <w:rPr>
                <w:rFonts w:ascii="宋体"/>
                <w:szCs w:val="21"/>
              </w:rPr>
              <w:t>.</w:t>
            </w:r>
            <w:r>
              <w:rPr>
                <w:rFonts w:hint="eastAsia" w:ascii="宋体" w:hAnsi="宋体"/>
                <w:szCs w:val="21"/>
              </w:rPr>
              <w:t>团体辅导改善学生学习动力的应用研究</w:t>
            </w:r>
            <w:r>
              <w:rPr>
                <w:rFonts w:ascii="宋体" w:hAnsi="宋体"/>
                <w:szCs w:val="21"/>
              </w:rPr>
              <w:t>[J].</w:t>
            </w:r>
            <w:r>
              <w:rPr>
                <w:rFonts w:hint="eastAsia" w:ascii="宋体" w:hAnsi="宋体"/>
                <w:szCs w:val="21"/>
              </w:rPr>
              <w:t>广东农工商职业技术学院学报</w:t>
            </w:r>
            <w:r>
              <w:rPr>
                <w:rFonts w:ascii="宋体" w:hAnsi="宋体"/>
                <w:szCs w:val="21"/>
              </w:rPr>
              <w:t>,2018,34(03):37-40.</w:t>
            </w:r>
          </w:p>
          <w:p>
            <w:pPr>
              <w:spacing w:line="300" w:lineRule="exact"/>
              <w:rPr>
                <w:rFonts w:ascii="宋体"/>
                <w:szCs w:val="21"/>
              </w:rPr>
            </w:pPr>
            <w:r>
              <w:rPr>
                <w:rFonts w:ascii="宋体" w:hAnsi="宋体"/>
                <w:szCs w:val="21"/>
              </w:rPr>
              <w:t>[6]</w:t>
            </w:r>
            <w:r>
              <w:rPr>
                <w:rFonts w:hint="eastAsia" w:ascii="宋体" w:hAnsi="宋体"/>
                <w:szCs w:val="21"/>
              </w:rPr>
              <w:t>孙丽平</w:t>
            </w:r>
            <w:r>
              <w:rPr>
                <w:rFonts w:ascii="宋体"/>
                <w:szCs w:val="21"/>
              </w:rPr>
              <w:t>,</w:t>
            </w:r>
            <w:r>
              <w:rPr>
                <w:rFonts w:hint="eastAsia" w:ascii="宋体" w:hAnsi="宋体"/>
                <w:szCs w:val="21"/>
              </w:rPr>
              <w:t>田爱香</w:t>
            </w:r>
            <w:r>
              <w:rPr>
                <w:rFonts w:ascii="宋体"/>
                <w:szCs w:val="21"/>
              </w:rPr>
              <w:t>.</w:t>
            </w:r>
            <w:r>
              <w:rPr>
                <w:rFonts w:hint="eastAsia" w:ascii="宋体" w:hAnsi="宋体"/>
                <w:szCs w:val="21"/>
              </w:rPr>
              <w:t>教师因素对大学生学习动力的影响与对策</w:t>
            </w:r>
            <w:r>
              <w:rPr>
                <w:rFonts w:ascii="宋体" w:hAnsi="宋体"/>
                <w:szCs w:val="21"/>
              </w:rPr>
              <w:t>[J].</w:t>
            </w:r>
            <w:r>
              <w:rPr>
                <w:rFonts w:hint="eastAsia" w:ascii="宋体" w:hAnsi="宋体"/>
                <w:szCs w:val="21"/>
              </w:rPr>
              <w:t>菏泽学院学报</w:t>
            </w:r>
            <w:r>
              <w:rPr>
                <w:rFonts w:ascii="宋体" w:hAnsi="宋体"/>
                <w:szCs w:val="21"/>
              </w:rPr>
              <w:t>,2018,40(04):99-103.</w:t>
            </w:r>
          </w:p>
          <w:p>
            <w:pPr>
              <w:spacing w:line="300" w:lineRule="exact"/>
              <w:rPr>
                <w:rFonts w:ascii="宋体"/>
                <w:szCs w:val="21"/>
              </w:rPr>
            </w:pPr>
            <w:r>
              <w:rPr>
                <w:rFonts w:ascii="宋体" w:hAnsi="宋体"/>
                <w:szCs w:val="21"/>
              </w:rPr>
              <w:t>[7]</w:t>
            </w:r>
            <w:r>
              <w:rPr>
                <w:rFonts w:hint="eastAsia" w:ascii="宋体" w:hAnsi="宋体"/>
                <w:szCs w:val="21"/>
              </w:rPr>
              <w:t>田爱香</w:t>
            </w:r>
            <w:r>
              <w:rPr>
                <w:rFonts w:ascii="宋体"/>
                <w:szCs w:val="21"/>
              </w:rPr>
              <w:t>,</w:t>
            </w:r>
            <w:r>
              <w:rPr>
                <w:rFonts w:hint="eastAsia" w:ascii="宋体" w:hAnsi="宋体"/>
                <w:szCs w:val="21"/>
              </w:rPr>
              <w:t>孙丽平</w:t>
            </w:r>
            <w:r>
              <w:rPr>
                <w:rFonts w:ascii="宋体"/>
                <w:szCs w:val="21"/>
              </w:rPr>
              <w:t>.</w:t>
            </w:r>
            <w:r>
              <w:rPr>
                <w:rFonts w:hint="eastAsia" w:ascii="宋体" w:hAnsi="宋体"/>
                <w:szCs w:val="21"/>
              </w:rPr>
              <w:t>大学生学习动力的现状与心理对策</w:t>
            </w:r>
            <w:r>
              <w:rPr>
                <w:rFonts w:ascii="宋体" w:hAnsi="宋体"/>
                <w:szCs w:val="21"/>
              </w:rPr>
              <w:t>[J].</w:t>
            </w:r>
            <w:r>
              <w:rPr>
                <w:rFonts w:hint="eastAsia" w:ascii="宋体" w:hAnsi="宋体"/>
                <w:szCs w:val="21"/>
              </w:rPr>
              <w:t>菏泽学院学报</w:t>
            </w:r>
            <w:r>
              <w:rPr>
                <w:rFonts w:ascii="宋体" w:hAnsi="宋体"/>
                <w:szCs w:val="21"/>
              </w:rPr>
              <w:t>,2018,40(03):103-106.</w:t>
            </w:r>
          </w:p>
          <w:p>
            <w:pPr>
              <w:spacing w:line="300" w:lineRule="exact"/>
              <w:rPr>
                <w:rFonts w:ascii="宋体"/>
                <w:szCs w:val="21"/>
              </w:rPr>
            </w:pPr>
            <w:r>
              <w:rPr>
                <w:rFonts w:ascii="宋体" w:hAnsi="宋体"/>
                <w:szCs w:val="21"/>
              </w:rPr>
              <w:t>[8]</w:t>
            </w:r>
            <w:r>
              <w:rPr>
                <w:rFonts w:hint="eastAsia" w:ascii="宋体" w:hAnsi="宋体"/>
                <w:szCs w:val="21"/>
              </w:rPr>
              <w:t>贾彦琪</w:t>
            </w:r>
            <w:r>
              <w:rPr>
                <w:rFonts w:ascii="宋体"/>
                <w:szCs w:val="21"/>
              </w:rPr>
              <w:t>.</w:t>
            </w:r>
            <w:r>
              <w:rPr>
                <w:rFonts w:hint="eastAsia" w:ascii="宋体" w:hAnsi="宋体"/>
                <w:szCs w:val="21"/>
              </w:rPr>
              <w:t>大学生学习动力与其对教师教学投入感知关系的研究</w:t>
            </w:r>
            <w:r>
              <w:rPr>
                <w:rFonts w:ascii="宋体" w:hAnsi="宋体"/>
                <w:szCs w:val="21"/>
              </w:rPr>
              <w:t>[J].</w:t>
            </w:r>
            <w:r>
              <w:rPr>
                <w:rFonts w:hint="eastAsia" w:ascii="宋体" w:hAnsi="宋体"/>
                <w:szCs w:val="21"/>
              </w:rPr>
              <w:t>高等理科教育</w:t>
            </w:r>
            <w:r>
              <w:rPr>
                <w:rFonts w:ascii="宋体" w:hAnsi="宋体"/>
                <w:szCs w:val="21"/>
              </w:rPr>
              <w:t>,2017(06):25-35.</w:t>
            </w:r>
          </w:p>
          <w:p>
            <w:pPr>
              <w:spacing w:line="300" w:lineRule="exact"/>
              <w:rPr>
                <w:rFonts w:ascii="宋体"/>
                <w:szCs w:val="21"/>
              </w:rPr>
            </w:pPr>
            <w:r>
              <w:rPr>
                <w:rFonts w:ascii="宋体" w:hAnsi="宋体"/>
                <w:szCs w:val="21"/>
              </w:rPr>
              <w:t>[9]</w:t>
            </w:r>
            <w:r>
              <w:rPr>
                <w:rFonts w:hint="eastAsia" w:ascii="宋体" w:hAnsi="宋体"/>
                <w:szCs w:val="21"/>
              </w:rPr>
              <w:t>王岷</w:t>
            </w:r>
            <w:r>
              <w:rPr>
                <w:rFonts w:ascii="宋体"/>
                <w:szCs w:val="21"/>
              </w:rPr>
              <w:t>.</w:t>
            </w:r>
            <w:r>
              <w:rPr>
                <w:rFonts w:hint="eastAsia" w:ascii="宋体" w:hAnsi="宋体"/>
                <w:szCs w:val="21"/>
              </w:rPr>
              <w:t>大学生学习动力问题探析</w:t>
            </w:r>
            <w:r>
              <w:rPr>
                <w:rFonts w:ascii="宋体" w:hAnsi="宋体"/>
                <w:szCs w:val="21"/>
              </w:rPr>
              <w:t>[J].</w:t>
            </w:r>
            <w:r>
              <w:rPr>
                <w:rFonts w:hint="eastAsia" w:ascii="宋体" w:hAnsi="宋体"/>
                <w:szCs w:val="21"/>
              </w:rPr>
              <w:t>中国成人教育</w:t>
            </w:r>
            <w:r>
              <w:rPr>
                <w:rFonts w:ascii="宋体" w:hAnsi="宋体"/>
                <w:szCs w:val="21"/>
              </w:rPr>
              <w:t>,2014(13):150-152.</w:t>
            </w:r>
          </w:p>
          <w:p>
            <w:pPr>
              <w:spacing w:line="300" w:lineRule="exact"/>
              <w:rPr>
                <w:rFonts w:ascii="宋体"/>
                <w:szCs w:val="21"/>
              </w:rPr>
            </w:pPr>
            <w:r>
              <w:rPr>
                <w:rFonts w:ascii="宋体" w:hAnsi="宋体"/>
                <w:szCs w:val="21"/>
              </w:rPr>
              <w:t>[10]</w:t>
            </w:r>
            <w:r>
              <w:rPr>
                <w:rFonts w:hint="eastAsia" w:ascii="宋体" w:hAnsi="宋体"/>
                <w:szCs w:val="21"/>
              </w:rPr>
              <w:t>刘燕</w:t>
            </w:r>
            <w:r>
              <w:rPr>
                <w:rFonts w:ascii="宋体"/>
                <w:szCs w:val="21"/>
              </w:rPr>
              <w:t>,</w:t>
            </w:r>
            <w:r>
              <w:rPr>
                <w:rFonts w:hint="eastAsia" w:ascii="宋体" w:hAnsi="宋体"/>
                <w:szCs w:val="21"/>
              </w:rPr>
              <w:t>高艳</w:t>
            </w:r>
            <w:r>
              <w:rPr>
                <w:rFonts w:ascii="宋体"/>
                <w:szCs w:val="21"/>
              </w:rPr>
              <w:t>,</w:t>
            </w:r>
            <w:r>
              <w:rPr>
                <w:rFonts w:hint="eastAsia" w:ascii="宋体" w:hAnsi="宋体"/>
                <w:szCs w:val="21"/>
              </w:rPr>
              <w:t>孙冬梅</w:t>
            </w:r>
            <w:r>
              <w:rPr>
                <w:rFonts w:ascii="宋体"/>
                <w:szCs w:val="21"/>
              </w:rPr>
              <w:t>,</w:t>
            </w:r>
            <w:r>
              <w:rPr>
                <w:rFonts w:hint="eastAsia" w:ascii="宋体" w:hAnsi="宋体"/>
                <w:szCs w:val="21"/>
              </w:rPr>
              <w:t>陈劲松</w:t>
            </w:r>
            <w:r>
              <w:rPr>
                <w:rFonts w:ascii="宋体"/>
                <w:szCs w:val="21"/>
              </w:rPr>
              <w:t>,</w:t>
            </w:r>
            <w:r>
              <w:rPr>
                <w:rFonts w:hint="eastAsia" w:ascii="宋体" w:hAnsi="宋体"/>
                <w:szCs w:val="21"/>
              </w:rPr>
              <w:t>田永静</w:t>
            </w:r>
            <w:r>
              <w:rPr>
                <w:rFonts w:ascii="宋体"/>
                <w:szCs w:val="21"/>
              </w:rPr>
              <w:t>,</w:t>
            </w:r>
            <w:r>
              <w:rPr>
                <w:rFonts w:hint="eastAsia" w:ascii="宋体" w:hAnsi="宋体"/>
                <w:szCs w:val="21"/>
              </w:rPr>
              <w:t>胡心怡</w:t>
            </w:r>
            <w:r>
              <w:rPr>
                <w:rFonts w:ascii="宋体"/>
                <w:szCs w:val="21"/>
              </w:rPr>
              <w:t>.</w:t>
            </w:r>
            <w:r>
              <w:rPr>
                <w:rFonts w:hint="eastAsia" w:ascii="宋体" w:hAnsi="宋体"/>
                <w:szCs w:val="21"/>
              </w:rPr>
              <w:t>大学生学习动力影响因素及作用机制研究</w:t>
            </w:r>
            <w:r>
              <w:rPr>
                <w:rFonts w:ascii="宋体" w:hAnsi="宋体"/>
                <w:szCs w:val="21"/>
              </w:rPr>
              <w:t>[J].</w:t>
            </w:r>
            <w:r>
              <w:rPr>
                <w:rFonts w:hint="eastAsia" w:ascii="宋体" w:hAnsi="宋体"/>
                <w:szCs w:val="21"/>
              </w:rPr>
              <w:t>思想教育研究</w:t>
            </w:r>
            <w:r>
              <w:rPr>
                <w:rFonts w:ascii="宋体" w:hAnsi="宋体"/>
                <w:szCs w:val="21"/>
              </w:rPr>
              <w:t>,2013(07):69-72+111.</w:t>
            </w:r>
          </w:p>
          <w:p>
            <w:pPr>
              <w:spacing w:line="300" w:lineRule="exact"/>
              <w:rPr>
                <w:rFonts w:ascii="宋体"/>
                <w:szCs w:val="21"/>
              </w:rPr>
            </w:pPr>
            <w:r>
              <w:rPr>
                <w:rFonts w:ascii="宋体" w:hAnsi="宋体"/>
                <w:szCs w:val="21"/>
              </w:rPr>
              <w:t>[11]</w:t>
            </w:r>
            <w:r>
              <w:rPr>
                <w:rFonts w:hint="eastAsia" w:ascii="宋体" w:hAnsi="宋体"/>
                <w:szCs w:val="21"/>
              </w:rPr>
              <w:t>詹宏伟</w:t>
            </w:r>
            <w:r>
              <w:rPr>
                <w:rFonts w:ascii="宋体"/>
                <w:szCs w:val="21"/>
              </w:rPr>
              <w:t>,</w:t>
            </w:r>
            <w:r>
              <w:rPr>
                <w:rFonts w:hint="eastAsia" w:ascii="宋体" w:hAnsi="宋体"/>
                <w:szCs w:val="21"/>
              </w:rPr>
              <w:t>瞿亚辉</w:t>
            </w:r>
            <w:r>
              <w:rPr>
                <w:rFonts w:ascii="宋体"/>
                <w:szCs w:val="21"/>
              </w:rPr>
              <w:t>.</w:t>
            </w:r>
            <w:r>
              <w:rPr>
                <w:rFonts w:hint="eastAsia" w:ascii="宋体" w:hAnsi="宋体"/>
                <w:szCs w:val="21"/>
              </w:rPr>
              <w:t>大学生学习动力不足与教育教学改革</w:t>
            </w:r>
            <w:r>
              <w:rPr>
                <w:rFonts w:ascii="宋体" w:hAnsi="宋体"/>
                <w:szCs w:val="21"/>
              </w:rPr>
              <w:t>[J].</w:t>
            </w:r>
            <w:r>
              <w:rPr>
                <w:rFonts w:hint="eastAsia" w:ascii="宋体" w:hAnsi="宋体"/>
                <w:szCs w:val="21"/>
              </w:rPr>
              <w:t>黑龙江高教研究</w:t>
            </w:r>
            <w:r>
              <w:rPr>
                <w:rFonts w:ascii="宋体" w:hAnsi="宋体"/>
                <w:szCs w:val="21"/>
              </w:rPr>
              <w:t>,2013,31(06):174-176.</w:t>
            </w:r>
          </w:p>
          <w:p>
            <w:pPr>
              <w:spacing w:line="300" w:lineRule="exact"/>
              <w:rPr>
                <w:rFonts w:ascii="宋体"/>
                <w:szCs w:val="21"/>
              </w:rPr>
            </w:pPr>
            <w:r>
              <w:rPr>
                <w:rFonts w:ascii="宋体" w:hAnsi="宋体"/>
                <w:szCs w:val="21"/>
              </w:rPr>
              <w:t>[12]</w:t>
            </w:r>
            <w:r>
              <w:rPr>
                <w:rFonts w:hint="eastAsia" w:ascii="宋体" w:hAnsi="宋体"/>
                <w:szCs w:val="21"/>
              </w:rPr>
              <w:t>郑庆柱</w:t>
            </w:r>
            <w:r>
              <w:rPr>
                <w:rFonts w:ascii="宋体"/>
                <w:szCs w:val="21"/>
              </w:rPr>
              <w:t>.</w:t>
            </w:r>
            <w:r>
              <w:rPr>
                <w:rFonts w:hint="eastAsia" w:ascii="宋体" w:hAnsi="宋体"/>
                <w:szCs w:val="21"/>
              </w:rPr>
              <w:t>当代大学生学习动力问题论析</w:t>
            </w:r>
            <w:r>
              <w:rPr>
                <w:rFonts w:ascii="宋体" w:hAnsi="宋体"/>
                <w:szCs w:val="21"/>
              </w:rPr>
              <w:t>[J].</w:t>
            </w:r>
            <w:r>
              <w:rPr>
                <w:rFonts w:hint="eastAsia" w:ascii="宋体" w:hAnsi="宋体"/>
                <w:szCs w:val="21"/>
              </w:rPr>
              <w:t>社会科学家</w:t>
            </w:r>
            <w:r>
              <w:rPr>
                <w:rFonts w:ascii="宋体" w:hAnsi="宋体"/>
                <w:szCs w:val="21"/>
              </w:rPr>
              <w:t>,2007(02):71-74.</w:t>
            </w:r>
          </w:p>
          <w:p>
            <w:pPr>
              <w:spacing w:line="300" w:lineRule="exact"/>
              <w:rPr>
                <w:rFonts w:ascii="宋体"/>
                <w:szCs w:val="21"/>
              </w:rPr>
            </w:pPr>
            <w:r>
              <w:rPr>
                <w:rFonts w:ascii="宋体" w:hAnsi="宋体"/>
                <w:szCs w:val="21"/>
              </w:rPr>
              <w:t>[13]</w:t>
            </w:r>
            <w:r>
              <w:rPr>
                <w:rFonts w:hint="eastAsia" w:ascii="宋体" w:hAnsi="宋体"/>
                <w:szCs w:val="21"/>
              </w:rPr>
              <w:t>原献学</w:t>
            </w:r>
            <w:r>
              <w:rPr>
                <w:rFonts w:ascii="宋体"/>
                <w:szCs w:val="21"/>
              </w:rPr>
              <w:t>.</w:t>
            </w:r>
            <w:r>
              <w:rPr>
                <w:rFonts w:hint="eastAsia" w:ascii="宋体" w:hAnsi="宋体"/>
                <w:szCs w:val="21"/>
              </w:rPr>
              <w:t>组织学习动力研究综述</w:t>
            </w:r>
            <w:r>
              <w:rPr>
                <w:rFonts w:ascii="宋体" w:hAnsi="宋体"/>
                <w:szCs w:val="21"/>
              </w:rPr>
              <w:t>[J].</w:t>
            </w:r>
            <w:r>
              <w:rPr>
                <w:rFonts w:hint="eastAsia" w:ascii="宋体" w:hAnsi="宋体"/>
                <w:szCs w:val="21"/>
              </w:rPr>
              <w:t>西北师大学报</w:t>
            </w:r>
            <w:r>
              <w:rPr>
                <w:rFonts w:ascii="宋体" w:hAnsi="宋体"/>
                <w:szCs w:val="21"/>
              </w:rPr>
              <w:t>(</w:t>
            </w:r>
            <w:r>
              <w:rPr>
                <w:rFonts w:hint="eastAsia" w:ascii="宋体" w:hAnsi="宋体"/>
                <w:szCs w:val="21"/>
              </w:rPr>
              <w:t>社会科学版</w:t>
            </w:r>
            <w:r>
              <w:rPr>
                <w:rFonts w:ascii="宋体" w:hAnsi="宋体"/>
                <w:szCs w:val="21"/>
              </w:rPr>
              <w:t>),2006(01):100-105.</w:t>
            </w:r>
          </w:p>
          <w:p>
            <w:pPr>
              <w:spacing w:line="300" w:lineRule="exact"/>
              <w:rPr>
                <w:rFonts w:ascii="宋体"/>
                <w:szCs w:val="21"/>
              </w:rPr>
            </w:pPr>
            <w:r>
              <w:rPr>
                <w:rFonts w:ascii="宋体" w:hAnsi="宋体"/>
                <w:szCs w:val="21"/>
              </w:rPr>
              <w:t>[14]</w:t>
            </w:r>
            <w:r>
              <w:rPr>
                <w:rFonts w:hint="eastAsia" w:ascii="宋体" w:hAnsi="宋体"/>
                <w:szCs w:val="21"/>
              </w:rPr>
              <w:t>陈平</w:t>
            </w:r>
            <w:r>
              <w:rPr>
                <w:rFonts w:ascii="宋体"/>
                <w:szCs w:val="21"/>
              </w:rPr>
              <w:t>.</w:t>
            </w:r>
            <w:r>
              <w:rPr>
                <w:rFonts w:hint="eastAsia" w:ascii="宋体" w:hAnsi="宋体"/>
                <w:szCs w:val="21"/>
              </w:rPr>
              <w:t>论学习动力</w:t>
            </w:r>
            <w:r>
              <w:rPr>
                <w:rFonts w:ascii="宋体" w:hAnsi="宋体"/>
                <w:szCs w:val="21"/>
              </w:rPr>
              <w:t>[J].</w:t>
            </w:r>
            <w:r>
              <w:rPr>
                <w:rFonts w:hint="eastAsia" w:ascii="宋体" w:hAnsi="宋体"/>
                <w:szCs w:val="21"/>
              </w:rPr>
              <w:t>课程</w:t>
            </w:r>
            <w:r>
              <w:rPr>
                <w:rFonts w:ascii="宋体"/>
                <w:szCs w:val="21"/>
              </w:rPr>
              <w:t>.</w:t>
            </w:r>
            <w:r>
              <w:rPr>
                <w:rFonts w:hint="eastAsia" w:ascii="宋体" w:hAnsi="宋体"/>
                <w:szCs w:val="21"/>
              </w:rPr>
              <w:t>教材</w:t>
            </w:r>
            <w:r>
              <w:rPr>
                <w:rFonts w:ascii="宋体"/>
                <w:szCs w:val="21"/>
              </w:rPr>
              <w:t>.</w:t>
            </w:r>
            <w:r>
              <w:rPr>
                <w:rFonts w:hint="eastAsia" w:ascii="宋体" w:hAnsi="宋体"/>
                <w:szCs w:val="21"/>
              </w:rPr>
              <w:t>教法</w:t>
            </w:r>
            <w:r>
              <w:rPr>
                <w:rFonts w:ascii="宋体" w:hAnsi="宋体"/>
                <w:szCs w:val="21"/>
              </w:rPr>
              <w:t>,2001(07):24-28.</w:t>
            </w:r>
          </w:p>
          <w:p>
            <w:pPr>
              <w:spacing w:line="300" w:lineRule="exact"/>
              <w:rPr>
                <w:rFonts w:ascii="宋体"/>
                <w:szCs w:val="21"/>
              </w:rPr>
            </w:pPr>
            <w:r>
              <w:rPr>
                <w:rFonts w:ascii="宋体" w:hAnsi="宋体"/>
                <w:szCs w:val="21"/>
              </w:rPr>
              <w:t>[15]</w:t>
            </w:r>
            <w:r>
              <w:rPr>
                <w:rFonts w:hint="eastAsia" w:ascii="宋体" w:hAnsi="宋体"/>
                <w:szCs w:val="21"/>
              </w:rPr>
              <w:t>郭英</w:t>
            </w:r>
            <w:r>
              <w:rPr>
                <w:rFonts w:ascii="宋体"/>
                <w:szCs w:val="21"/>
              </w:rPr>
              <w:t>.</w:t>
            </w:r>
            <w:r>
              <w:rPr>
                <w:rFonts w:hint="eastAsia" w:ascii="宋体" w:hAnsi="宋体"/>
                <w:szCs w:val="21"/>
              </w:rPr>
              <w:t>学习动力教育与课堂教学结构的优化</w:t>
            </w:r>
            <w:r>
              <w:rPr>
                <w:rFonts w:ascii="宋体" w:hAnsi="宋体"/>
                <w:szCs w:val="21"/>
              </w:rPr>
              <w:t>[J].</w:t>
            </w:r>
            <w:r>
              <w:rPr>
                <w:rFonts w:hint="eastAsia" w:ascii="宋体" w:hAnsi="宋体"/>
                <w:szCs w:val="21"/>
              </w:rPr>
              <w:t>四川师范大学学报</w:t>
            </w:r>
            <w:r>
              <w:rPr>
                <w:rFonts w:ascii="宋体" w:hAnsi="宋体"/>
                <w:szCs w:val="21"/>
              </w:rPr>
              <w:t>(</w:t>
            </w:r>
            <w:r>
              <w:rPr>
                <w:rFonts w:hint="eastAsia" w:ascii="宋体" w:hAnsi="宋体"/>
                <w:szCs w:val="21"/>
              </w:rPr>
              <w:t>社会科学版</w:t>
            </w:r>
            <w:r>
              <w:rPr>
                <w:rFonts w:ascii="宋体" w:hAnsi="宋体"/>
                <w:szCs w:val="21"/>
              </w:rPr>
              <w:t>),2001(03):93-99.</w:t>
            </w:r>
          </w:p>
          <w:p>
            <w:pPr>
              <w:spacing w:line="300" w:lineRule="exact"/>
              <w:rPr>
                <w:rFonts w:ascii="黑体" w:hAnsi="宋体"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9072" w:type="dxa"/>
            <w:gridSpan w:val="2"/>
            <w:vAlign w:val="center"/>
          </w:tcPr>
          <w:p>
            <w:pPr>
              <w:rPr>
                <w:rFonts w:ascii="黑体" w:hAnsi="黑体" w:eastAsia="黑体"/>
                <w:szCs w:val="21"/>
              </w:rPr>
            </w:pPr>
            <w:r>
              <w:rPr>
                <w:rFonts w:hint="eastAsia" w:ascii="黑体" w:hAnsi="黑体" w:eastAsia="黑体"/>
                <w:szCs w:val="21"/>
              </w:rPr>
              <w:t>五、毕业论文（设计）进程安排</w:t>
            </w:r>
          </w:p>
          <w:p>
            <w:pPr>
              <w:spacing w:line="300" w:lineRule="exact"/>
              <w:rPr>
                <w:rFonts w:ascii="宋体"/>
                <w:szCs w:val="21"/>
              </w:rPr>
            </w:pPr>
            <w:r>
              <w:rPr>
                <w:rFonts w:ascii="宋体"/>
                <w:szCs w:val="21"/>
              </w:rPr>
              <w:t>2019.3.8</w:t>
            </w:r>
            <w:r>
              <w:rPr>
                <w:rFonts w:hint="eastAsia" w:ascii="宋体"/>
                <w:szCs w:val="21"/>
              </w:rPr>
              <w:t>前列出基本的写作提纲，及时与指导教师沟通，完成开题报告，经过老师指导后开始撰写论文。</w:t>
            </w:r>
          </w:p>
          <w:p>
            <w:pPr>
              <w:spacing w:line="300" w:lineRule="exact"/>
              <w:rPr>
                <w:rFonts w:ascii="宋体"/>
                <w:szCs w:val="21"/>
              </w:rPr>
            </w:pPr>
            <w:r>
              <w:rPr>
                <w:rFonts w:ascii="宋体"/>
                <w:szCs w:val="21"/>
              </w:rPr>
              <w:t>2019.3.24</w:t>
            </w:r>
            <w:r>
              <w:rPr>
                <w:rFonts w:hint="eastAsia" w:ascii="宋体"/>
                <w:szCs w:val="21"/>
              </w:rPr>
              <w:t>前提交初稿，字数不少于</w:t>
            </w:r>
            <w:r>
              <w:rPr>
                <w:rFonts w:ascii="宋体"/>
                <w:szCs w:val="21"/>
              </w:rPr>
              <w:t>8000</w:t>
            </w:r>
            <w:r>
              <w:rPr>
                <w:rFonts w:hint="eastAsia" w:ascii="宋体"/>
                <w:szCs w:val="21"/>
              </w:rPr>
              <w:t>字，格式符合论文规范。根据指导意见进行修改。</w:t>
            </w:r>
          </w:p>
          <w:p>
            <w:pPr>
              <w:spacing w:line="300" w:lineRule="exact"/>
              <w:rPr>
                <w:rFonts w:ascii="宋体"/>
                <w:szCs w:val="21"/>
              </w:rPr>
            </w:pPr>
            <w:r>
              <w:rPr>
                <w:rFonts w:ascii="宋体"/>
                <w:szCs w:val="21"/>
              </w:rPr>
              <w:t>2019.4.5</w:t>
            </w:r>
            <w:r>
              <w:rPr>
                <w:rFonts w:hint="eastAsia" w:ascii="宋体"/>
                <w:szCs w:val="21"/>
              </w:rPr>
              <w:t>前提交论文第二稿。</w:t>
            </w:r>
          </w:p>
          <w:p>
            <w:pPr>
              <w:spacing w:line="300" w:lineRule="exact"/>
              <w:rPr>
                <w:rFonts w:ascii="宋体"/>
                <w:szCs w:val="21"/>
              </w:rPr>
            </w:pPr>
            <w:r>
              <w:rPr>
                <w:rFonts w:ascii="宋体"/>
                <w:szCs w:val="21"/>
              </w:rPr>
              <w:t>2019.4.15</w:t>
            </w:r>
            <w:r>
              <w:rPr>
                <w:rFonts w:hint="eastAsia" w:ascii="宋体"/>
                <w:szCs w:val="21"/>
              </w:rPr>
              <w:t>前在系统中提交中期检查表，按所提意见进行整改。按指导教师意见修改至少</w:t>
            </w:r>
            <w:r>
              <w:rPr>
                <w:rFonts w:ascii="宋体"/>
                <w:szCs w:val="21"/>
              </w:rPr>
              <w:t>4</w:t>
            </w:r>
            <w:r>
              <w:rPr>
                <w:rFonts w:hint="eastAsia" w:ascii="宋体"/>
                <w:szCs w:val="21"/>
              </w:rPr>
              <w:t>稿。</w:t>
            </w:r>
          </w:p>
          <w:p>
            <w:pPr>
              <w:spacing w:line="300" w:lineRule="exact"/>
              <w:rPr>
                <w:rFonts w:ascii="宋体"/>
                <w:szCs w:val="21"/>
              </w:rPr>
            </w:pPr>
            <w:r>
              <w:rPr>
                <w:rFonts w:ascii="宋体"/>
                <w:szCs w:val="21"/>
              </w:rPr>
              <w:t>2019.5.8</w:t>
            </w:r>
            <w:r>
              <w:rPr>
                <w:rFonts w:hint="eastAsia" w:ascii="宋体"/>
                <w:szCs w:val="21"/>
              </w:rPr>
              <w:t>前提交终稿；</w:t>
            </w:r>
          </w:p>
          <w:p>
            <w:pPr>
              <w:spacing w:line="300" w:lineRule="exact"/>
              <w:rPr>
                <w:rFonts w:ascii="宋体"/>
                <w:szCs w:val="21"/>
              </w:rPr>
            </w:pPr>
            <w:r>
              <w:rPr>
                <w:rFonts w:hint="eastAsia" w:ascii="宋体"/>
                <w:szCs w:val="21"/>
              </w:rPr>
              <w:t>论文的基本要求是：论点明确、论据充足、逻辑性强、格式符合实践科规定的规范、严禁抄袭。</w:t>
            </w:r>
            <w:r>
              <w:rPr>
                <w:rFonts w:asci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0" w:hRule="atLeast"/>
        </w:trPr>
        <w:tc>
          <w:tcPr>
            <w:tcW w:w="9072" w:type="dxa"/>
            <w:gridSpan w:val="2"/>
            <w:vAlign w:val="center"/>
          </w:tcPr>
          <w:p>
            <w:pPr>
              <w:rPr>
                <w:rFonts w:ascii="黑体" w:hAnsi="宋体" w:eastAsia="黑体"/>
                <w:szCs w:val="21"/>
              </w:rPr>
            </w:pPr>
            <w:r>
              <w:rPr>
                <w:rFonts w:hint="eastAsia" w:ascii="黑体" w:hAnsi="宋体" w:eastAsia="黑体"/>
                <w:szCs w:val="21"/>
              </w:rPr>
              <w:t>六、指导教师意见</w:t>
            </w:r>
          </w:p>
          <w:p>
            <w:pPr>
              <w:rPr>
                <w:rFonts w:ascii="宋体"/>
                <w:szCs w:val="21"/>
              </w:rPr>
            </w:pPr>
            <w:r>
              <w:rPr>
                <w:rFonts w:ascii="宋体" w:hAnsi="宋体"/>
                <w:szCs w:val="21"/>
              </w:rPr>
              <w:t>1</w:t>
            </w:r>
            <w:r>
              <w:rPr>
                <w:rFonts w:hint="eastAsia" w:ascii="宋体" w:hAnsi="宋体"/>
                <w:szCs w:val="21"/>
              </w:rPr>
              <w:t>．对开题报告的评语</w:t>
            </w: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r>
              <w:rPr>
                <w:rFonts w:ascii="宋体" w:hAnsi="宋体"/>
                <w:szCs w:val="21"/>
              </w:rPr>
              <w:t>2</w:t>
            </w:r>
            <w:r>
              <w:rPr>
                <w:rFonts w:hint="eastAsia" w:ascii="宋体" w:hAnsi="宋体"/>
                <w:szCs w:val="21"/>
              </w:rPr>
              <w:t>．对开题报告的意见及建议</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wordWrap w:val="0"/>
              <w:jc w:val="right"/>
              <w:rPr>
                <w:rFonts w:ascii="宋体"/>
                <w:szCs w:val="21"/>
              </w:rPr>
            </w:pPr>
            <w:r>
              <w:rPr>
                <w:rFonts w:hint="eastAsia" w:ascii="宋体" w:hAnsi="宋体"/>
                <w:szCs w:val="21"/>
              </w:rPr>
              <w:t>指导教师（签名）：</w:t>
            </w:r>
            <w:r>
              <w:rPr>
                <w:rFonts w:ascii="宋体" w:hAnsi="宋体"/>
                <w:szCs w:val="21"/>
                <w:u w:val="single"/>
              </w:rPr>
              <w:t xml:space="preserve">                      </w:t>
            </w:r>
            <w:r>
              <w:rPr>
                <w:rFonts w:ascii="宋体" w:hAnsi="宋体"/>
                <w:szCs w:val="21"/>
              </w:rPr>
              <w:t xml:space="preserve"> </w:t>
            </w:r>
          </w:p>
          <w:p>
            <w:pPr>
              <w:jc w:val="right"/>
              <w:rPr>
                <w:rFonts w:ascii="黑体" w:hAnsi="宋体" w:eastAsia="黑体"/>
                <w:szCs w:val="21"/>
              </w:rPr>
            </w:pPr>
          </w:p>
          <w:p>
            <w:pPr>
              <w:wordWrap w:val="0"/>
              <w:jc w:val="right"/>
              <w:rPr>
                <w:rFonts w:ascii="黑体" w:hAnsi="宋体" w:eastAsia="黑体"/>
                <w:szCs w:val="21"/>
              </w:rPr>
            </w:pPr>
            <w:r>
              <w:rPr>
                <w:rFonts w:hint="eastAsia" w:ascii="宋体" w:hAnsi="宋体"/>
                <w:szCs w:val="21"/>
              </w:rPr>
              <w:t>年</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rPr>
              <w:t>日</w:t>
            </w:r>
            <w:r>
              <w:rPr>
                <w:rFonts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0" w:hRule="atLeast"/>
        </w:trPr>
        <w:tc>
          <w:tcPr>
            <w:tcW w:w="9072" w:type="dxa"/>
            <w:gridSpan w:val="2"/>
            <w:vAlign w:val="bottom"/>
          </w:tcPr>
          <w:p>
            <w:pPr>
              <w:rPr>
                <w:rFonts w:ascii="宋体"/>
                <w:szCs w:val="21"/>
              </w:rPr>
            </w:pPr>
            <w:r>
              <w:rPr>
                <w:rFonts w:hint="eastAsia" w:ascii="宋体" w:hAnsi="宋体"/>
                <w:szCs w:val="21"/>
              </w:rPr>
              <w:t>所在院（系）审查意见：</w:t>
            </w: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wordWrap w:val="0"/>
              <w:jc w:val="right"/>
              <w:rPr>
                <w:rFonts w:ascii="宋体"/>
                <w:szCs w:val="21"/>
              </w:rPr>
            </w:pPr>
            <w:r>
              <w:rPr>
                <w:rFonts w:hint="eastAsia" w:ascii="宋体" w:hAnsi="宋体"/>
                <w:szCs w:val="21"/>
              </w:rPr>
              <w:t>负责人签字</w:t>
            </w:r>
            <w:r>
              <w:rPr>
                <w:rFonts w:ascii="宋体" w:hAnsi="宋体"/>
                <w:szCs w:val="21"/>
              </w:rPr>
              <w:t>(</w:t>
            </w:r>
            <w:r>
              <w:rPr>
                <w:rFonts w:hint="eastAsia" w:ascii="宋体" w:hAnsi="宋体"/>
                <w:szCs w:val="21"/>
              </w:rPr>
              <w:t>盖公章</w:t>
            </w:r>
            <w:r>
              <w:rPr>
                <w:rFonts w:ascii="宋体" w:hAnsi="宋体"/>
                <w:szCs w:val="21"/>
              </w:rPr>
              <w:t>)</w:t>
            </w:r>
            <w:r>
              <w:rPr>
                <w:rFonts w:ascii="宋体" w:hAnsi="宋体"/>
                <w:szCs w:val="21"/>
                <w:u w:val="single"/>
              </w:rPr>
              <w:t xml:space="preserve">                     </w:t>
            </w:r>
            <w:r>
              <w:rPr>
                <w:rFonts w:ascii="宋体" w:hAnsi="宋体"/>
                <w:szCs w:val="21"/>
              </w:rPr>
              <w:t xml:space="preserve">  </w:t>
            </w:r>
          </w:p>
          <w:p>
            <w:pPr>
              <w:jc w:val="right"/>
              <w:rPr>
                <w:rFonts w:ascii="宋体"/>
                <w:szCs w:val="21"/>
              </w:rPr>
            </w:pPr>
          </w:p>
          <w:p>
            <w:pPr>
              <w:wordWrap w:val="0"/>
              <w:jc w:val="right"/>
              <w:rPr>
                <w:rFonts w:ascii="宋体"/>
                <w:szCs w:val="21"/>
              </w:rPr>
            </w:pPr>
            <w:r>
              <w:rPr>
                <w:rFonts w:hint="eastAsia" w:ascii="宋体" w:hAnsi="宋体"/>
                <w:szCs w:val="21"/>
              </w:rPr>
              <w:t>年</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rPr>
              <w:t>日</w:t>
            </w:r>
            <w:r>
              <w:rPr>
                <w:rFonts w:ascii="宋体" w:hAnsi="宋体"/>
                <w:szCs w:val="21"/>
              </w:rPr>
              <w:t xml:space="preserve">  </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701"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none"/>
      <w:lvlText w:val="一、"/>
      <w:lvlJc w:val="left"/>
      <w:pPr>
        <w:ind w:left="432" w:hanging="432"/>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4D4B"/>
    <w:rsid w:val="000C6FCC"/>
    <w:rsid w:val="000F4C70"/>
    <w:rsid w:val="00147C64"/>
    <w:rsid w:val="0016556A"/>
    <w:rsid w:val="00252B03"/>
    <w:rsid w:val="002D3EED"/>
    <w:rsid w:val="0033087D"/>
    <w:rsid w:val="003E3C17"/>
    <w:rsid w:val="004976DC"/>
    <w:rsid w:val="004A7B6F"/>
    <w:rsid w:val="0052512B"/>
    <w:rsid w:val="00541A9B"/>
    <w:rsid w:val="00544D4B"/>
    <w:rsid w:val="005E5B6D"/>
    <w:rsid w:val="0065584C"/>
    <w:rsid w:val="006E6E66"/>
    <w:rsid w:val="0078234B"/>
    <w:rsid w:val="007A0C0B"/>
    <w:rsid w:val="007E3213"/>
    <w:rsid w:val="0080452B"/>
    <w:rsid w:val="00820B6F"/>
    <w:rsid w:val="00823EAB"/>
    <w:rsid w:val="008249DF"/>
    <w:rsid w:val="00987F9B"/>
    <w:rsid w:val="00A00B41"/>
    <w:rsid w:val="00A30E1B"/>
    <w:rsid w:val="00A64B05"/>
    <w:rsid w:val="00B60FCB"/>
    <w:rsid w:val="00B80FA1"/>
    <w:rsid w:val="00B92015"/>
    <w:rsid w:val="00C16FE6"/>
    <w:rsid w:val="00C478A6"/>
    <w:rsid w:val="00CA1A18"/>
    <w:rsid w:val="00CD6044"/>
    <w:rsid w:val="00D457CF"/>
    <w:rsid w:val="00D64F7D"/>
    <w:rsid w:val="00DF3B92"/>
    <w:rsid w:val="00E3345B"/>
    <w:rsid w:val="00E44426"/>
    <w:rsid w:val="00F466DB"/>
    <w:rsid w:val="00F72EBC"/>
    <w:rsid w:val="57BE064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semiHidden="0"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99"/>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21"/>
    <w:uiPriority w:val="99"/>
    <w:pPr>
      <w:jc w:val="left"/>
    </w:pPr>
  </w:style>
  <w:style w:type="paragraph" w:styleId="3">
    <w:name w:val="Date"/>
    <w:basedOn w:val="1"/>
    <w:next w:val="1"/>
    <w:link w:val="17"/>
    <w:uiPriority w:val="99"/>
    <w:pPr>
      <w:ind w:left="100" w:leftChars="2500"/>
    </w:pPr>
  </w:style>
  <w:style w:type="paragraph" w:styleId="4">
    <w:name w:val="Balloon Text"/>
    <w:basedOn w:val="1"/>
    <w:link w:val="16"/>
    <w:uiPriority w:val="99"/>
    <w:rPr>
      <w:sz w:val="18"/>
      <w:szCs w:val="18"/>
    </w:rPr>
  </w:style>
  <w:style w:type="paragraph" w:styleId="5">
    <w:name w:val="footer"/>
    <w:basedOn w:val="1"/>
    <w:link w:val="18"/>
    <w:uiPriority w:val="99"/>
    <w:pPr>
      <w:tabs>
        <w:tab w:val="center" w:pos="4153"/>
        <w:tab w:val="right" w:pos="8306"/>
      </w:tabs>
      <w:snapToGrid w:val="0"/>
      <w:jc w:val="left"/>
    </w:pPr>
    <w:rPr>
      <w:sz w:val="18"/>
      <w:szCs w:val="18"/>
    </w:rPr>
  </w:style>
  <w:style w:type="paragraph" w:styleId="6">
    <w:name w:val="header"/>
    <w:basedOn w:val="1"/>
    <w:link w:val="19"/>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widowControl/>
      <w:spacing w:before="100" w:beforeAutospacing="1" w:after="100" w:afterAutospacing="1"/>
      <w:jc w:val="left"/>
    </w:pPr>
    <w:rPr>
      <w:rFonts w:ascii="宋体" w:hAnsi="宋体" w:cs="宋体"/>
      <w:kern w:val="0"/>
      <w:sz w:val="24"/>
    </w:rPr>
  </w:style>
  <w:style w:type="paragraph" w:styleId="8">
    <w:name w:val="annotation subject"/>
    <w:basedOn w:val="2"/>
    <w:next w:val="2"/>
    <w:link w:val="22"/>
    <w:uiPriority w:val="99"/>
    <w:rPr>
      <w:b/>
      <w:bCs/>
    </w:rPr>
  </w:style>
  <w:style w:type="table" w:styleId="10">
    <w:name w:val="Table Grid"/>
    <w:basedOn w:val="9"/>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page number"/>
    <w:basedOn w:val="11"/>
    <w:uiPriority w:val="99"/>
    <w:rPr>
      <w:rFonts w:cs="Times New Roman"/>
    </w:rPr>
  </w:style>
  <w:style w:type="character" w:styleId="13">
    <w:name w:val="Emphasis"/>
    <w:basedOn w:val="11"/>
    <w:qFormat/>
    <w:uiPriority w:val="99"/>
    <w:rPr>
      <w:rFonts w:cs="Times New Roman"/>
      <w:i/>
    </w:rPr>
  </w:style>
  <w:style w:type="character" w:styleId="14">
    <w:name w:val="Hyperlink"/>
    <w:basedOn w:val="11"/>
    <w:uiPriority w:val="99"/>
    <w:rPr>
      <w:rFonts w:cs="Times New Roman"/>
      <w:color w:val="0000FF"/>
      <w:u w:val="none"/>
    </w:rPr>
  </w:style>
  <w:style w:type="character" w:styleId="15">
    <w:name w:val="annotation reference"/>
    <w:basedOn w:val="11"/>
    <w:uiPriority w:val="99"/>
    <w:rPr>
      <w:rFonts w:cs="Times New Roman"/>
      <w:sz w:val="21"/>
    </w:rPr>
  </w:style>
  <w:style w:type="character" w:customStyle="1" w:styleId="16">
    <w:name w:val="Balloon Text Char"/>
    <w:basedOn w:val="11"/>
    <w:link w:val="4"/>
    <w:locked/>
    <w:uiPriority w:val="99"/>
    <w:rPr>
      <w:rFonts w:cs="Times New Roman"/>
      <w:sz w:val="2"/>
    </w:rPr>
  </w:style>
  <w:style w:type="character" w:customStyle="1" w:styleId="17">
    <w:name w:val="Date Char"/>
    <w:basedOn w:val="11"/>
    <w:link w:val="3"/>
    <w:locked/>
    <w:uiPriority w:val="99"/>
    <w:rPr>
      <w:rFonts w:cs="Times New Roman"/>
      <w:sz w:val="24"/>
      <w:szCs w:val="24"/>
    </w:rPr>
  </w:style>
  <w:style w:type="character" w:customStyle="1" w:styleId="18">
    <w:name w:val="Footer Char"/>
    <w:basedOn w:val="11"/>
    <w:link w:val="5"/>
    <w:locked/>
    <w:uiPriority w:val="99"/>
    <w:rPr>
      <w:rFonts w:cs="Times New Roman"/>
      <w:sz w:val="18"/>
      <w:szCs w:val="18"/>
    </w:rPr>
  </w:style>
  <w:style w:type="character" w:customStyle="1" w:styleId="19">
    <w:name w:val="Header Char"/>
    <w:basedOn w:val="11"/>
    <w:link w:val="6"/>
    <w:locked/>
    <w:uiPriority w:val="99"/>
    <w:rPr>
      <w:rFonts w:cs="Times New Roman"/>
      <w:sz w:val="18"/>
      <w:szCs w:val="18"/>
    </w:rPr>
  </w:style>
  <w:style w:type="character" w:customStyle="1" w:styleId="20">
    <w:name w:val="zw"/>
    <w:basedOn w:val="11"/>
    <w:uiPriority w:val="99"/>
    <w:rPr>
      <w:rFonts w:cs="Times New Roman"/>
    </w:rPr>
  </w:style>
  <w:style w:type="character" w:customStyle="1" w:styleId="21">
    <w:name w:val="Comment Text Char"/>
    <w:basedOn w:val="11"/>
    <w:link w:val="2"/>
    <w:locked/>
    <w:uiPriority w:val="99"/>
    <w:rPr>
      <w:rFonts w:cs="Times New Roman"/>
      <w:kern w:val="2"/>
      <w:sz w:val="24"/>
    </w:rPr>
  </w:style>
  <w:style w:type="character" w:customStyle="1" w:styleId="22">
    <w:name w:val="Comment Subject Char"/>
    <w:basedOn w:val="21"/>
    <w:link w:val="8"/>
    <w:locked/>
    <w:uiPriority w:val="99"/>
    <w:rPr>
      <w:b/>
    </w:rPr>
  </w:style>
  <w:style w:type="paragraph" w:customStyle="1" w:styleId="23">
    <w:name w:val="&quot;列出段落1&quot;"/>
    <w:basedOn w:val="1"/>
    <w:uiPriority w:val="99"/>
    <w:pPr>
      <w:ind w:firstLine="420" w:firstLineChars="200"/>
    </w:pPr>
  </w:style>
  <w:style w:type="paragraph" w:customStyle="1" w:styleId="24">
    <w:name w:val="&quot;列出段落1&quot;1"/>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sjk</Company>
  <Pages>5</Pages>
  <Words>570</Words>
  <Characters>3252</Characters>
  <Lines>0</Lines>
  <Paragraphs>0</Paragraphs>
  <TotalTime>133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2019-04-02T10:17:00Z</dcterms:created>
  <dc:creator>slg</dc:creator>
  <cp:lastModifiedBy>后知后觉</cp:lastModifiedBy>
  <cp:lastPrinted>2006-02-22T01:17:00Z</cp:lastPrinted>
  <dcterms:modified xsi:type="dcterms:W3CDTF">2019-04-20T09:30:20Z</dcterms:modified>
  <dc:title>陕 西 理 工 学 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